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569A" w:rsidRPr="007B569A" w:rsidRDefault="007B569A" w:rsidP="00B10425">
      <w:pPr>
        <w:spacing w:line="360" w:lineRule="auto"/>
        <w:jc w:val="center"/>
        <w:rPr>
          <w:sz w:val="28"/>
          <w:szCs w:val="28"/>
          <w:lang w:val="en-US"/>
        </w:rPr>
      </w:pPr>
      <w:r w:rsidRPr="007B569A">
        <w:rPr>
          <w:sz w:val="28"/>
          <w:szCs w:val="28"/>
        </w:rPr>
        <w:t>ĐẠI HỌC QUỐC GIA THÀNH PHỐ HỒ CHÍ MINH</w:t>
      </w:r>
    </w:p>
    <w:p w:rsidR="00E05B05" w:rsidRPr="00F75101" w:rsidRDefault="007B569A" w:rsidP="00B10425">
      <w:pPr>
        <w:spacing w:line="360" w:lineRule="auto"/>
        <w:jc w:val="center"/>
        <w:rPr>
          <w:sz w:val="26"/>
          <w:szCs w:val="26"/>
          <w:lang w:val="en-US"/>
        </w:rPr>
      </w:pPr>
      <w:r w:rsidRPr="007B569A">
        <w:rPr>
          <w:b/>
          <w:sz w:val="28"/>
          <w:szCs w:val="28"/>
        </w:rPr>
        <w:t>TRƯỜNG ĐẠI HỌC KHOA HỌC TỰ NHIÊN</w:t>
      </w:r>
    </w:p>
    <w:p w:rsidR="00E05B05" w:rsidRPr="00E05B05" w:rsidRDefault="00F75101" w:rsidP="00B10425">
      <w:pPr>
        <w:spacing w:line="360" w:lineRule="auto"/>
        <w:jc w:val="center"/>
        <w:rPr>
          <w:sz w:val="26"/>
          <w:szCs w:val="26"/>
        </w:rPr>
      </w:pP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rsidR="00E05B05" w:rsidRPr="008A607D" w:rsidRDefault="008A607D" w:rsidP="00B10425">
      <w:pPr>
        <w:spacing w:line="360" w:lineRule="auto"/>
        <w:jc w:val="center"/>
        <w:rPr>
          <w:b/>
          <w:sz w:val="26"/>
          <w:szCs w:val="26"/>
          <w:lang w:val="en-US"/>
        </w:rPr>
      </w:pPr>
      <w:r w:rsidRPr="008A607D">
        <w:rPr>
          <w:b/>
          <w:sz w:val="26"/>
          <w:szCs w:val="26"/>
          <w:lang w:val="en-US"/>
        </w:rPr>
        <w:t>HỌC PHẦN: CÁC HỆ CƠ SỞ TRI THỨC</w:t>
      </w:r>
    </w:p>
    <w:p w:rsidR="00E05B05" w:rsidRDefault="00E05B05" w:rsidP="00B10425">
      <w:pPr>
        <w:spacing w:line="360" w:lineRule="auto"/>
        <w:jc w:val="center"/>
        <w:rPr>
          <w:sz w:val="26"/>
          <w:szCs w:val="26"/>
          <w:lang w:val="en-US"/>
        </w:rPr>
      </w:pPr>
    </w:p>
    <w:p w:rsidR="008A607D" w:rsidRDefault="008A607D" w:rsidP="00B10425">
      <w:pPr>
        <w:spacing w:line="360" w:lineRule="auto"/>
        <w:jc w:val="center"/>
        <w:rPr>
          <w:sz w:val="26"/>
          <w:szCs w:val="26"/>
          <w:lang w:val="en-US"/>
        </w:rPr>
      </w:pPr>
    </w:p>
    <w:p w:rsidR="00AA1CA2" w:rsidRPr="008A607D" w:rsidRDefault="00AA1CA2" w:rsidP="00B10425">
      <w:pPr>
        <w:spacing w:line="360" w:lineRule="auto"/>
        <w:jc w:val="center"/>
        <w:rPr>
          <w:sz w:val="26"/>
          <w:szCs w:val="26"/>
          <w:lang w:val="en-US"/>
        </w:rPr>
      </w:pPr>
    </w:p>
    <w:p w:rsidR="00E05B05" w:rsidRPr="00E05B05" w:rsidRDefault="00A80305" w:rsidP="00B10425">
      <w:pPr>
        <w:spacing w:line="360" w:lineRule="auto"/>
        <w:jc w:val="center"/>
        <w:rPr>
          <w:sz w:val="26"/>
          <w:szCs w:val="26"/>
        </w:rPr>
      </w:pPr>
      <w:r>
        <w:rPr>
          <w:rFonts w:ascii="Cambria" w:hAnsi="Cambria"/>
          <w:sz w:val="96"/>
          <w:szCs w:val="9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24.5pt;height:123.35pt" fillcolor="#369" stroked="f">
            <v:fill r:id="rId9" o:title=""/>
            <v:stroke r:id="rId9" o:title=""/>
            <v:imagedata embosscolor="shadow add(51)"/>
            <v:shadow on="t" type="emboss" color="lineOrFill darken(153)" color2="shadow add(102)" offset="-1pt,-1pt"/>
            <v:textpath style="font-family:&quot;Times New Roman&quot;;v-text-kern:t" trim="t" fitpath="t" string="Handwritten Number&#10;Recognition using Artificial Neural Network&#10;"/>
          </v:shape>
        </w:pict>
      </w:r>
    </w:p>
    <w:p w:rsidR="000017E4" w:rsidRDefault="000017E4" w:rsidP="00AA1CA2">
      <w:pPr>
        <w:tabs>
          <w:tab w:val="left" w:pos="2552"/>
          <w:tab w:val="left" w:pos="5103"/>
          <w:tab w:val="left" w:pos="5387"/>
        </w:tabs>
        <w:spacing w:line="360" w:lineRule="auto"/>
        <w:rPr>
          <w:sz w:val="26"/>
          <w:szCs w:val="26"/>
          <w:lang w:val="en-US"/>
        </w:rPr>
      </w:pPr>
    </w:p>
    <w:p w:rsidR="000017E4" w:rsidRDefault="000017E4" w:rsidP="00AA1CA2">
      <w:pPr>
        <w:tabs>
          <w:tab w:val="left" w:pos="2552"/>
          <w:tab w:val="left" w:pos="5103"/>
          <w:tab w:val="left" w:pos="5387"/>
        </w:tabs>
        <w:spacing w:line="360" w:lineRule="auto"/>
        <w:rPr>
          <w:sz w:val="26"/>
          <w:szCs w:val="26"/>
          <w:lang w:val="en-US"/>
        </w:rPr>
      </w:pPr>
    </w:p>
    <w:p w:rsidR="00B10425" w:rsidRDefault="00E05B05" w:rsidP="00AA1CA2">
      <w:pPr>
        <w:tabs>
          <w:tab w:val="left" w:pos="2552"/>
          <w:tab w:val="left" w:pos="5103"/>
          <w:tab w:val="left" w:pos="5387"/>
        </w:tabs>
        <w:spacing w:line="360" w:lineRule="auto"/>
        <w:rPr>
          <w:sz w:val="26"/>
          <w:szCs w:val="26"/>
          <w:lang w:val="en-US"/>
        </w:rPr>
      </w:pPr>
      <w:r w:rsidRPr="000017E4">
        <w:rPr>
          <w:sz w:val="34"/>
          <w:szCs w:val="34"/>
        </w:rPr>
        <w:br/>
      </w:r>
      <w:r w:rsidR="008A607D">
        <w:rPr>
          <w:sz w:val="26"/>
          <w:szCs w:val="26"/>
          <w:lang w:val="en-US"/>
        </w:rPr>
        <w:tab/>
      </w:r>
      <w:r w:rsidR="008A607D" w:rsidRPr="00B10425">
        <w:rPr>
          <w:b/>
          <w:sz w:val="26"/>
          <w:szCs w:val="26"/>
          <w:lang w:val="en-US"/>
        </w:rPr>
        <w:t>Giảng viên hướng dẫn</w:t>
      </w:r>
      <w:r w:rsidR="00B10425">
        <w:rPr>
          <w:sz w:val="26"/>
          <w:szCs w:val="26"/>
          <w:lang w:val="en-US"/>
        </w:rPr>
        <w:tab/>
        <w:t>:</w:t>
      </w:r>
      <w:r w:rsidR="00B10425">
        <w:rPr>
          <w:sz w:val="26"/>
          <w:szCs w:val="26"/>
          <w:lang w:val="en-US"/>
        </w:rPr>
        <w:tab/>
      </w:r>
      <w:r w:rsidR="008A607D">
        <w:rPr>
          <w:sz w:val="26"/>
          <w:szCs w:val="26"/>
          <w:lang w:val="en-US"/>
        </w:rPr>
        <w:t>TS. Lê Hoàng Thái</w:t>
      </w:r>
    </w:p>
    <w:p w:rsidR="008A607D" w:rsidRDefault="00B10425" w:rsidP="00B10425">
      <w:pPr>
        <w:tabs>
          <w:tab w:val="left" w:pos="2552"/>
          <w:tab w:val="left" w:pos="5103"/>
          <w:tab w:val="left" w:pos="5387"/>
        </w:tabs>
        <w:spacing w:line="360" w:lineRule="auto"/>
        <w:ind w:left="720"/>
        <w:rPr>
          <w:sz w:val="26"/>
          <w:szCs w:val="26"/>
          <w:lang w:val="en-US"/>
        </w:rPr>
      </w:pPr>
      <w:r>
        <w:rPr>
          <w:sz w:val="26"/>
          <w:szCs w:val="26"/>
          <w:lang w:val="en-US"/>
        </w:rPr>
        <w:tab/>
      </w:r>
      <w:r w:rsidR="008A607D" w:rsidRPr="00B10425">
        <w:rPr>
          <w:b/>
          <w:sz w:val="26"/>
          <w:szCs w:val="26"/>
          <w:lang w:val="en-US"/>
        </w:rPr>
        <w:t>Nhóm</w:t>
      </w:r>
      <w:r>
        <w:rPr>
          <w:sz w:val="26"/>
          <w:szCs w:val="26"/>
          <w:lang w:val="en-US"/>
        </w:rPr>
        <w:tab/>
      </w:r>
      <w:r w:rsidR="008A607D">
        <w:rPr>
          <w:sz w:val="26"/>
          <w:szCs w:val="26"/>
          <w:lang w:val="en-US"/>
        </w:rPr>
        <w:t>:</w:t>
      </w:r>
      <w:r w:rsidR="008A607D">
        <w:rPr>
          <w:sz w:val="26"/>
          <w:szCs w:val="26"/>
          <w:lang w:val="en-US"/>
        </w:rPr>
        <w:tab/>
        <w:t>Nhóm 31 – K22/2012</w:t>
      </w:r>
    </w:p>
    <w:p w:rsidR="00B10425" w:rsidRDefault="00B10425" w:rsidP="00B10425">
      <w:pPr>
        <w:tabs>
          <w:tab w:val="left" w:pos="2552"/>
          <w:tab w:val="left" w:pos="5103"/>
          <w:tab w:val="left" w:pos="5387"/>
          <w:tab w:val="left" w:pos="7371"/>
        </w:tabs>
        <w:spacing w:line="360" w:lineRule="auto"/>
        <w:ind w:left="720"/>
        <w:rPr>
          <w:sz w:val="26"/>
          <w:szCs w:val="26"/>
          <w:lang w:val="en-US"/>
        </w:rPr>
      </w:pPr>
      <w:r>
        <w:rPr>
          <w:sz w:val="26"/>
          <w:szCs w:val="26"/>
          <w:lang w:val="en-US"/>
        </w:rPr>
        <w:tab/>
      </w:r>
      <w:r w:rsidRPr="00B10425">
        <w:rPr>
          <w:b/>
          <w:sz w:val="26"/>
          <w:szCs w:val="26"/>
          <w:lang w:val="en-US"/>
        </w:rPr>
        <w:t>Học viên thực hiện</w:t>
      </w:r>
      <w:r>
        <w:rPr>
          <w:sz w:val="26"/>
          <w:szCs w:val="26"/>
          <w:lang w:val="en-US"/>
        </w:rPr>
        <w:tab/>
        <w:t>:</w:t>
      </w:r>
      <w:r>
        <w:rPr>
          <w:sz w:val="26"/>
          <w:szCs w:val="26"/>
          <w:lang w:val="en-US"/>
        </w:rPr>
        <w:tab/>
        <w:t>Lê Minh Tiế</w:t>
      </w:r>
      <w:r w:rsidR="006D77A3">
        <w:rPr>
          <w:sz w:val="26"/>
          <w:szCs w:val="26"/>
          <w:lang w:val="en-US"/>
        </w:rPr>
        <w:t xml:space="preserve">n </w:t>
      </w:r>
      <w:r w:rsidR="006D77A3">
        <w:rPr>
          <w:sz w:val="26"/>
          <w:szCs w:val="26"/>
          <w:lang w:val="en-US"/>
        </w:rPr>
        <w:tab/>
        <w:t>– 12 11 073</w:t>
      </w:r>
    </w:p>
    <w:p w:rsidR="00B10425" w:rsidRDefault="00B10425" w:rsidP="00B10425">
      <w:pPr>
        <w:tabs>
          <w:tab w:val="left" w:pos="5387"/>
          <w:tab w:val="left" w:pos="7371"/>
        </w:tabs>
        <w:spacing w:line="360" w:lineRule="auto"/>
        <w:ind w:left="720"/>
        <w:rPr>
          <w:sz w:val="26"/>
          <w:szCs w:val="26"/>
          <w:lang w:val="en-US"/>
        </w:rPr>
      </w:pPr>
      <w:r>
        <w:rPr>
          <w:sz w:val="26"/>
          <w:szCs w:val="26"/>
          <w:lang w:val="en-US"/>
        </w:rPr>
        <w:tab/>
        <w:t xml:space="preserve">Trần Lê Thanh </w:t>
      </w:r>
      <w:r w:rsidR="006D77A3">
        <w:rPr>
          <w:sz w:val="26"/>
          <w:szCs w:val="26"/>
          <w:lang w:val="en-US"/>
        </w:rPr>
        <w:tab/>
        <w:t>– 12 11 068</w:t>
      </w:r>
    </w:p>
    <w:p w:rsidR="00B10425" w:rsidRDefault="00B10425" w:rsidP="00B10425">
      <w:pPr>
        <w:tabs>
          <w:tab w:val="left" w:pos="3119"/>
          <w:tab w:val="left" w:pos="5387"/>
          <w:tab w:val="left" w:pos="7371"/>
        </w:tabs>
        <w:spacing w:line="360" w:lineRule="auto"/>
        <w:ind w:left="720"/>
        <w:rPr>
          <w:sz w:val="26"/>
          <w:szCs w:val="26"/>
          <w:lang w:val="en-US"/>
        </w:rPr>
      </w:pPr>
      <w:r>
        <w:rPr>
          <w:sz w:val="26"/>
          <w:szCs w:val="26"/>
          <w:lang w:val="en-US"/>
        </w:rPr>
        <w:tab/>
      </w:r>
      <w:r>
        <w:rPr>
          <w:sz w:val="26"/>
          <w:szCs w:val="26"/>
          <w:lang w:val="en-US"/>
        </w:rPr>
        <w:tab/>
        <w:t>Bang Tấn Thạnh</w:t>
      </w:r>
      <w:r>
        <w:rPr>
          <w:sz w:val="26"/>
          <w:szCs w:val="26"/>
          <w:lang w:val="en-US"/>
        </w:rPr>
        <w:tab/>
        <w:t>– 12</w:t>
      </w:r>
      <w:r w:rsidR="006D77A3">
        <w:rPr>
          <w:sz w:val="26"/>
          <w:szCs w:val="26"/>
          <w:lang w:val="en-US"/>
        </w:rPr>
        <w:t xml:space="preserve"> </w:t>
      </w:r>
      <w:r>
        <w:rPr>
          <w:sz w:val="26"/>
          <w:szCs w:val="26"/>
          <w:lang w:val="en-US"/>
        </w:rPr>
        <w:t>12</w:t>
      </w:r>
      <w:r w:rsidR="006D77A3">
        <w:rPr>
          <w:sz w:val="26"/>
          <w:szCs w:val="26"/>
          <w:lang w:val="en-US"/>
        </w:rPr>
        <w:t xml:space="preserve"> </w:t>
      </w:r>
      <w:r>
        <w:rPr>
          <w:sz w:val="26"/>
          <w:szCs w:val="26"/>
          <w:lang w:val="en-US"/>
        </w:rPr>
        <w:t>036</w:t>
      </w:r>
    </w:p>
    <w:p w:rsidR="004C59D1" w:rsidRDefault="00B10425" w:rsidP="00B10425">
      <w:pPr>
        <w:tabs>
          <w:tab w:val="left" w:pos="3119"/>
          <w:tab w:val="left" w:pos="5387"/>
          <w:tab w:val="left" w:pos="7371"/>
        </w:tabs>
        <w:spacing w:line="360" w:lineRule="auto"/>
        <w:ind w:left="720"/>
        <w:rPr>
          <w:sz w:val="26"/>
          <w:szCs w:val="26"/>
          <w:lang w:val="en-US"/>
        </w:rPr>
      </w:pPr>
      <w:r>
        <w:rPr>
          <w:sz w:val="26"/>
          <w:szCs w:val="26"/>
          <w:lang w:val="en-US"/>
        </w:rPr>
        <w:tab/>
      </w:r>
      <w:r>
        <w:rPr>
          <w:sz w:val="26"/>
          <w:szCs w:val="26"/>
          <w:lang w:val="en-US"/>
        </w:rPr>
        <w:tab/>
        <w:t>Đào Trọ</w:t>
      </w:r>
      <w:r w:rsidR="004B7895">
        <w:rPr>
          <w:sz w:val="26"/>
          <w:szCs w:val="26"/>
          <w:lang w:val="en-US"/>
        </w:rPr>
        <w:t xml:space="preserve">ng Nghĩa </w:t>
      </w:r>
      <w:r w:rsidR="004B7895">
        <w:rPr>
          <w:sz w:val="26"/>
          <w:szCs w:val="26"/>
          <w:lang w:val="en-US"/>
        </w:rPr>
        <w:tab/>
        <w:t>– 12 12 025</w:t>
      </w:r>
      <w:r>
        <w:rPr>
          <w:sz w:val="26"/>
          <w:szCs w:val="26"/>
          <w:lang w:val="en-US"/>
        </w:rPr>
        <w:t xml:space="preserve">   </w:t>
      </w:r>
    </w:p>
    <w:p w:rsidR="00B10425" w:rsidRDefault="00B10425" w:rsidP="00B10425">
      <w:pPr>
        <w:spacing w:line="360" w:lineRule="auto"/>
        <w:jc w:val="center"/>
        <w:rPr>
          <w:sz w:val="26"/>
          <w:szCs w:val="26"/>
          <w:lang w:val="en-US"/>
        </w:rPr>
      </w:pPr>
    </w:p>
    <w:p w:rsidR="00AA1CA2" w:rsidRDefault="00AA1CA2" w:rsidP="00B10425">
      <w:pPr>
        <w:spacing w:line="360" w:lineRule="auto"/>
        <w:jc w:val="center"/>
        <w:rPr>
          <w:sz w:val="26"/>
          <w:szCs w:val="26"/>
          <w:lang w:val="en-US"/>
        </w:rPr>
      </w:pPr>
    </w:p>
    <w:p w:rsidR="00B10425" w:rsidRDefault="00B10425" w:rsidP="00B10425">
      <w:pPr>
        <w:spacing w:line="360" w:lineRule="auto"/>
        <w:jc w:val="center"/>
        <w:rPr>
          <w:sz w:val="26"/>
          <w:szCs w:val="26"/>
          <w:lang w:val="en-US"/>
        </w:rPr>
      </w:pPr>
    </w:p>
    <w:p w:rsidR="00AA1CA2" w:rsidRDefault="00AA1CA2" w:rsidP="00AA1CA2">
      <w:pPr>
        <w:spacing w:line="360" w:lineRule="auto"/>
        <w:rPr>
          <w:sz w:val="26"/>
          <w:szCs w:val="26"/>
          <w:lang w:val="en-US"/>
        </w:rPr>
      </w:pPr>
    </w:p>
    <w:p w:rsidR="000017E4" w:rsidRDefault="000017E4" w:rsidP="000017E4">
      <w:pPr>
        <w:spacing w:line="360" w:lineRule="auto"/>
        <w:jc w:val="center"/>
        <w:rPr>
          <w:sz w:val="26"/>
          <w:szCs w:val="26"/>
          <w:lang w:val="en-US"/>
        </w:rPr>
      </w:pPr>
    </w:p>
    <w:p w:rsidR="000017E4" w:rsidRPr="00681E4E" w:rsidRDefault="000017E4" w:rsidP="000017E4">
      <w:pPr>
        <w:spacing w:line="360" w:lineRule="auto"/>
        <w:jc w:val="center"/>
        <w:rPr>
          <w:sz w:val="26"/>
          <w:szCs w:val="26"/>
          <w:lang w:val="en-US"/>
        </w:rPr>
      </w:pPr>
    </w:p>
    <w:p w:rsidR="006764C7" w:rsidRPr="00584BA5" w:rsidRDefault="00E05B05" w:rsidP="006764C7">
      <w:pPr>
        <w:spacing w:line="360" w:lineRule="auto"/>
        <w:jc w:val="center"/>
        <w:rPr>
          <w:b/>
          <w:sz w:val="26"/>
          <w:szCs w:val="26"/>
          <w:lang w:val="en-US"/>
        </w:rPr>
      </w:pPr>
      <w:r w:rsidRPr="00E05B05">
        <w:rPr>
          <w:b/>
          <w:sz w:val="26"/>
          <w:szCs w:val="26"/>
        </w:rPr>
        <w:t>TP. HỒ</w:t>
      </w:r>
      <w:r w:rsidR="007E75ED">
        <w:rPr>
          <w:b/>
          <w:sz w:val="26"/>
          <w:szCs w:val="26"/>
        </w:rPr>
        <w:t xml:space="preserve"> CHÍ MINH, THÁNG </w:t>
      </w:r>
      <w:r w:rsidR="004C59D1">
        <w:rPr>
          <w:b/>
          <w:sz w:val="26"/>
          <w:szCs w:val="26"/>
          <w:lang w:val="en-US"/>
        </w:rPr>
        <w:t>11</w:t>
      </w:r>
      <w:r w:rsidRPr="00E05B05">
        <w:rPr>
          <w:b/>
          <w:sz w:val="26"/>
          <w:szCs w:val="26"/>
        </w:rPr>
        <w:t xml:space="preserve"> NĂM 2012</w:t>
      </w:r>
    </w:p>
    <w:p w:rsidR="00A62A41" w:rsidRPr="00584BA5" w:rsidRDefault="00A62A41" w:rsidP="00584BA5">
      <w:pPr>
        <w:tabs>
          <w:tab w:val="center" w:pos="6946"/>
        </w:tabs>
        <w:spacing w:line="360" w:lineRule="auto"/>
        <w:rPr>
          <w:b/>
          <w:sz w:val="26"/>
          <w:szCs w:val="26"/>
          <w:lang w:val="en-US"/>
        </w:rPr>
        <w:sectPr w:rsidR="00A62A41" w:rsidRPr="00584BA5" w:rsidSect="00B80D47">
          <w:headerReference w:type="default" r:id="rId10"/>
          <w:pgSz w:w="11907" w:h="16840" w:code="9"/>
          <w:pgMar w:top="1985"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26"/>
        </w:sectPr>
      </w:pPr>
    </w:p>
    <w:p w:rsidR="0070570C" w:rsidRPr="0070570C" w:rsidRDefault="00D743D6" w:rsidP="0070570C">
      <w:pPr>
        <w:pStyle w:val="Heading0"/>
        <w:jc w:val="center"/>
        <w:rPr>
          <w:sz w:val="36"/>
          <w:szCs w:val="36"/>
          <w:lang w:val="en-US"/>
        </w:rPr>
      </w:pPr>
      <w:bookmarkStart w:id="0" w:name="_Toc324431787"/>
      <w:bookmarkStart w:id="1" w:name="_Toc324443055"/>
      <w:bookmarkStart w:id="2" w:name="_Toc325545223"/>
      <w:bookmarkStart w:id="3" w:name="_Toc341462753"/>
      <w:r w:rsidRPr="00F62AC9">
        <w:rPr>
          <w:sz w:val="36"/>
          <w:szCs w:val="36"/>
          <w:lang w:val="en-US"/>
        </w:rPr>
        <w:lastRenderedPageBreak/>
        <w:t>MỤC LỤC</w:t>
      </w:r>
      <w:bookmarkEnd w:id="0"/>
      <w:bookmarkEnd w:id="1"/>
      <w:bookmarkEnd w:id="2"/>
      <w:bookmarkEnd w:id="3"/>
    </w:p>
    <w:p w:rsidR="00C454FD" w:rsidRDefault="0070570C">
      <w:pPr>
        <w:pStyle w:val="TOC1"/>
        <w:rPr>
          <w:rFonts w:asciiTheme="minorHAnsi" w:eastAsiaTheme="minorEastAsia" w:hAnsiTheme="minorHAnsi" w:cstheme="minorBidi"/>
          <w:noProof/>
          <w:sz w:val="22"/>
          <w:szCs w:val="22"/>
          <w:lang w:val="en-US"/>
        </w:rPr>
      </w:pPr>
      <w:r>
        <w:rPr>
          <w:szCs w:val="26"/>
          <w:lang w:val="en-US"/>
        </w:rPr>
        <w:fldChar w:fldCharType="begin"/>
      </w:r>
      <w:r>
        <w:rPr>
          <w:szCs w:val="26"/>
          <w:lang w:val="en-US"/>
        </w:rPr>
        <w:instrText xml:space="preserve"> TOC \h \z \t "Heading 1,2,Heading 2,3,Heading 3,4,Style Heading 3 + Justified,3,Style Heading 4 + Justified,4,Heading 0,1" </w:instrText>
      </w:r>
      <w:r>
        <w:rPr>
          <w:szCs w:val="26"/>
          <w:lang w:val="en-US"/>
        </w:rPr>
        <w:fldChar w:fldCharType="separate"/>
      </w:r>
      <w:hyperlink w:anchor="_Toc341462753" w:history="1">
        <w:r w:rsidR="00C454FD" w:rsidRPr="00751676">
          <w:rPr>
            <w:rStyle w:val="Hyperlink"/>
            <w:noProof/>
            <w:lang w:val="en-US"/>
          </w:rPr>
          <w:t>MỤC LỤC</w:t>
        </w:r>
        <w:r w:rsidR="00C454FD">
          <w:rPr>
            <w:noProof/>
            <w:webHidden/>
          </w:rPr>
          <w:tab/>
        </w:r>
        <w:r w:rsidR="00C454FD">
          <w:rPr>
            <w:noProof/>
            <w:webHidden/>
          </w:rPr>
          <w:fldChar w:fldCharType="begin"/>
        </w:r>
        <w:r w:rsidR="00C454FD">
          <w:rPr>
            <w:noProof/>
            <w:webHidden/>
          </w:rPr>
          <w:instrText xml:space="preserve"> PAGEREF _Toc341462753 \h </w:instrText>
        </w:r>
        <w:r w:rsidR="00C454FD">
          <w:rPr>
            <w:noProof/>
            <w:webHidden/>
          </w:rPr>
        </w:r>
        <w:r w:rsidR="00C454FD">
          <w:rPr>
            <w:noProof/>
            <w:webHidden/>
          </w:rPr>
          <w:fldChar w:fldCharType="separate"/>
        </w:r>
        <w:r w:rsidR="00C454FD">
          <w:rPr>
            <w:noProof/>
            <w:webHidden/>
          </w:rPr>
          <w:t>1</w:t>
        </w:r>
        <w:r w:rsidR="00C454FD">
          <w:rPr>
            <w:noProof/>
            <w:webHidden/>
          </w:rPr>
          <w:fldChar w:fldCharType="end"/>
        </w:r>
      </w:hyperlink>
    </w:p>
    <w:p w:rsidR="00C454FD" w:rsidRDefault="00C454FD">
      <w:pPr>
        <w:pStyle w:val="TOC1"/>
        <w:rPr>
          <w:rFonts w:asciiTheme="minorHAnsi" w:eastAsiaTheme="minorEastAsia" w:hAnsiTheme="minorHAnsi" w:cstheme="minorBidi"/>
          <w:noProof/>
          <w:sz w:val="22"/>
          <w:szCs w:val="22"/>
          <w:lang w:val="en-US"/>
        </w:rPr>
      </w:pPr>
      <w:hyperlink w:anchor="_Toc341462754" w:history="1">
        <w:r w:rsidRPr="00751676">
          <w:rPr>
            <w:rStyle w:val="Hyperlink"/>
            <w:noProof/>
            <w:lang w:val="en-US"/>
          </w:rPr>
          <w:t>LỜI MỞ ĐẦU</w:t>
        </w:r>
        <w:r>
          <w:rPr>
            <w:noProof/>
            <w:webHidden/>
          </w:rPr>
          <w:tab/>
        </w:r>
        <w:r>
          <w:rPr>
            <w:noProof/>
            <w:webHidden/>
          </w:rPr>
          <w:fldChar w:fldCharType="begin"/>
        </w:r>
        <w:r>
          <w:rPr>
            <w:noProof/>
            <w:webHidden/>
          </w:rPr>
          <w:instrText xml:space="preserve"> PAGEREF _Toc341462754 \h </w:instrText>
        </w:r>
        <w:r>
          <w:rPr>
            <w:noProof/>
            <w:webHidden/>
          </w:rPr>
        </w:r>
        <w:r>
          <w:rPr>
            <w:noProof/>
            <w:webHidden/>
          </w:rPr>
          <w:fldChar w:fldCharType="separate"/>
        </w:r>
        <w:r>
          <w:rPr>
            <w:noProof/>
            <w:webHidden/>
          </w:rPr>
          <w:t>2</w:t>
        </w:r>
        <w:r>
          <w:rPr>
            <w:noProof/>
            <w:webHidden/>
          </w:rPr>
          <w:fldChar w:fldCharType="end"/>
        </w:r>
      </w:hyperlink>
    </w:p>
    <w:p w:rsidR="00C454FD" w:rsidRDefault="00C454FD">
      <w:pPr>
        <w:pStyle w:val="TOC1"/>
        <w:rPr>
          <w:rFonts w:asciiTheme="minorHAnsi" w:eastAsiaTheme="minorEastAsia" w:hAnsiTheme="minorHAnsi" w:cstheme="minorBidi"/>
          <w:noProof/>
          <w:sz w:val="22"/>
          <w:szCs w:val="22"/>
          <w:lang w:val="en-US"/>
        </w:rPr>
      </w:pPr>
      <w:hyperlink w:anchor="_Toc341462755" w:history="1">
        <w:r w:rsidRPr="00751676">
          <w:rPr>
            <w:rStyle w:val="Hyperlink"/>
            <w:noProof/>
            <w:lang w:val="en-US"/>
          </w:rPr>
          <w:t>NỘI DUNG</w:t>
        </w:r>
        <w:r>
          <w:rPr>
            <w:noProof/>
            <w:webHidden/>
          </w:rPr>
          <w:tab/>
        </w:r>
        <w:r>
          <w:rPr>
            <w:noProof/>
            <w:webHidden/>
          </w:rPr>
          <w:fldChar w:fldCharType="begin"/>
        </w:r>
        <w:r>
          <w:rPr>
            <w:noProof/>
            <w:webHidden/>
          </w:rPr>
          <w:instrText xml:space="preserve"> PAGEREF _Toc341462755 \h </w:instrText>
        </w:r>
        <w:r>
          <w:rPr>
            <w:noProof/>
            <w:webHidden/>
          </w:rPr>
        </w:r>
        <w:r>
          <w:rPr>
            <w:noProof/>
            <w:webHidden/>
          </w:rPr>
          <w:fldChar w:fldCharType="separate"/>
        </w:r>
        <w:r>
          <w:rPr>
            <w:noProof/>
            <w:webHidden/>
          </w:rPr>
          <w:t>3</w:t>
        </w:r>
        <w:r>
          <w:rPr>
            <w:noProof/>
            <w:webHidden/>
          </w:rPr>
          <w:fldChar w:fldCharType="end"/>
        </w:r>
      </w:hyperlink>
    </w:p>
    <w:p w:rsidR="00C454FD" w:rsidRDefault="00C454FD">
      <w:pPr>
        <w:pStyle w:val="TOC2"/>
        <w:tabs>
          <w:tab w:val="left" w:pos="1691"/>
        </w:tabs>
        <w:rPr>
          <w:rFonts w:asciiTheme="minorHAnsi" w:eastAsiaTheme="minorEastAsia" w:hAnsiTheme="minorHAnsi" w:cstheme="minorBidi"/>
          <w:b w:val="0"/>
          <w:noProof/>
          <w:sz w:val="22"/>
          <w:szCs w:val="22"/>
          <w:lang w:val="en-US"/>
        </w:rPr>
      </w:pPr>
      <w:hyperlink w:anchor="_Toc341462756" w:history="1">
        <w:r w:rsidRPr="00751676">
          <w:rPr>
            <w:rStyle w:val="Hyperlink"/>
            <w:noProof/>
            <w:lang w:val="en-US"/>
          </w:rPr>
          <w:t>CHƯƠNG 1:</w:t>
        </w:r>
        <w:r>
          <w:rPr>
            <w:rFonts w:asciiTheme="minorHAnsi" w:eastAsiaTheme="minorEastAsia" w:hAnsiTheme="minorHAnsi" w:cstheme="minorBidi"/>
            <w:b w:val="0"/>
            <w:noProof/>
            <w:sz w:val="22"/>
            <w:szCs w:val="22"/>
            <w:lang w:val="en-US"/>
          </w:rPr>
          <w:tab/>
        </w:r>
        <w:r w:rsidRPr="00751676">
          <w:rPr>
            <w:rStyle w:val="Hyperlink"/>
            <w:noProof/>
            <w:lang w:val="en-US"/>
          </w:rPr>
          <w:t>TỔNG QUAN VỀ MẠNG NƠRON NHÂN TẠO</w:t>
        </w:r>
        <w:r>
          <w:rPr>
            <w:noProof/>
            <w:webHidden/>
          </w:rPr>
          <w:tab/>
        </w:r>
        <w:r>
          <w:rPr>
            <w:noProof/>
            <w:webHidden/>
          </w:rPr>
          <w:fldChar w:fldCharType="begin"/>
        </w:r>
        <w:r>
          <w:rPr>
            <w:noProof/>
            <w:webHidden/>
          </w:rPr>
          <w:instrText xml:space="preserve"> PAGEREF _Toc341462756 \h </w:instrText>
        </w:r>
        <w:r>
          <w:rPr>
            <w:noProof/>
            <w:webHidden/>
          </w:rPr>
        </w:r>
        <w:r>
          <w:rPr>
            <w:noProof/>
            <w:webHidden/>
          </w:rPr>
          <w:fldChar w:fldCharType="separate"/>
        </w:r>
        <w:r>
          <w:rPr>
            <w:noProof/>
            <w:webHidden/>
          </w:rPr>
          <w:t>3</w:t>
        </w:r>
        <w:r>
          <w:rPr>
            <w:noProof/>
            <w:webHidden/>
          </w:rPr>
          <w:fldChar w:fldCharType="end"/>
        </w:r>
      </w:hyperlink>
    </w:p>
    <w:p w:rsidR="00C454FD" w:rsidRDefault="00C454FD">
      <w:pPr>
        <w:pStyle w:val="TOC3"/>
        <w:tabs>
          <w:tab w:val="left" w:pos="1000"/>
        </w:tabs>
        <w:rPr>
          <w:rFonts w:asciiTheme="minorHAnsi" w:eastAsiaTheme="minorEastAsia" w:hAnsiTheme="minorHAnsi" w:cstheme="minorBidi"/>
          <w:noProof/>
          <w:sz w:val="22"/>
          <w:szCs w:val="22"/>
          <w:lang w:val="en-US"/>
        </w:rPr>
      </w:pPr>
      <w:hyperlink w:anchor="_Toc341462757" w:history="1">
        <w:r w:rsidRPr="00751676">
          <w:rPr>
            <w:rStyle w:val="Hyperlink"/>
            <w:noProof/>
            <w:lang w:val="en-US"/>
          </w:rPr>
          <w:t>1.1</w:t>
        </w:r>
        <w:r>
          <w:rPr>
            <w:rFonts w:asciiTheme="minorHAnsi" w:eastAsiaTheme="minorEastAsia" w:hAnsiTheme="minorHAnsi" w:cstheme="minorBidi"/>
            <w:noProof/>
            <w:sz w:val="22"/>
            <w:szCs w:val="22"/>
            <w:lang w:val="en-US"/>
          </w:rPr>
          <w:tab/>
        </w:r>
        <w:r w:rsidRPr="00751676">
          <w:rPr>
            <w:rStyle w:val="Hyperlink"/>
            <w:noProof/>
            <w:lang w:val="en-US"/>
          </w:rPr>
          <w:t>Mạng nơron sinh học</w:t>
        </w:r>
        <w:r>
          <w:rPr>
            <w:noProof/>
            <w:webHidden/>
          </w:rPr>
          <w:tab/>
        </w:r>
        <w:r>
          <w:rPr>
            <w:noProof/>
            <w:webHidden/>
          </w:rPr>
          <w:fldChar w:fldCharType="begin"/>
        </w:r>
        <w:r>
          <w:rPr>
            <w:noProof/>
            <w:webHidden/>
          </w:rPr>
          <w:instrText xml:space="preserve"> PAGEREF _Toc341462757 \h </w:instrText>
        </w:r>
        <w:r>
          <w:rPr>
            <w:noProof/>
            <w:webHidden/>
          </w:rPr>
        </w:r>
        <w:r>
          <w:rPr>
            <w:noProof/>
            <w:webHidden/>
          </w:rPr>
          <w:fldChar w:fldCharType="separate"/>
        </w:r>
        <w:r>
          <w:rPr>
            <w:noProof/>
            <w:webHidden/>
          </w:rPr>
          <w:t>3</w:t>
        </w:r>
        <w:r>
          <w:rPr>
            <w:noProof/>
            <w:webHidden/>
          </w:rPr>
          <w:fldChar w:fldCharType="end"/>
        </w:r>
      </w:hyperlink>
    </w:p>
    <w:p w:rsidR="00C454FD" w:rsidRDefault="00C454FD">
      <w:pPr>
        <w:pStyle w:val="TOC3"/>
        <w:tabs>
          <w:tab w:val="left" w:pos="1000"/>
        </w:tabs>
        <w:rPr>
          <w:rFonts w:asciiTheme="minorHAnsi" w:eastAsiaTheme="minorEastAsia" w:hAnsiTheme="minorHAnsi" w:cstheme="minorBidi"/>
          <w:noProof/>
          <w:sz w:val="22"/>
          <w:szCs w:val="22"/>
          <w:lang w:val="en-US"/>
        </w:rPr>
      </w:pPr>
      <w:hyperlink w:anchor="_Toc341462758" w:history="1">
        <w:r w:rsidRPr="00751676">
          <w:rPr>
            <w:rStyle w:val="Hyperlink"/>
            <w:noProof/>
            <w:lang w:val="en-US"/>
          </w:rPr>
          <w:t>1.2</w:t>
        </w:r>
        <w:r>
          <w:rPr>
            <w:rFonts w:asciiTheme="minorHAnsi" w:eastAsiaTheme="minorEastAsia" w:hAnsiTheme="minorHAnsi" w:cstheme="minorBidi"/>
            <w:noProof/>
            <w:sz w:val="22"/>
            <w:szCs w:val="22"/>
            <w:lang w:val="en-US"/>
          </w:rPr>
          <w:tab/>
        </w:r>
        <w:r w:rsidRPr="00751676">
          <w:rPr>
            <w:rStyle w:val="Hyperlink"/>
            <w:noProof/>
            <w:lang w:val="en-US"/>
          </w:rPr>
          <w:t>Mạng nơron nhân tạo</w:t>
        </w:r>
        <w:r>
          <w:rPr>
            <w:noProof/>
            <w:webHidden/>
          </w:rPr>
          <w:tab/>
        </w:r>
        <w:r>
          <w:rPr>
            <w:noProof/>
            <w:webHidden/>
          </w:rPr>
          <w:fldChar w:fldCharType="begin"/>
        </w:r>
        <w:r>
          <w:rPr>
            <w:noProof/>
            <w:webHidden/>
          </w:rPr>
          <w:instrText xml:space="preserve"> PAGEREF _Toc341462758 \h </w:instrText>
        </w:r>
        <w:r>
          <w:rPr>
            <w:noProof/>
            <w:webHidden/>
          </w:rPr>
        </w:r>
        <w:r>
          <w:rPr>
            <w:noProof/>
            <w:webHidden/>
          </w:rPr>
          <w:fldChar w:fldCharType="separate"/>
        </w:r>
        <w:r>
          <w:rPr>
            <w:noProof/>
            <w:webHidden/>
          </w:rPr>
          <w:t>6</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59" w:history="1">
        <w:r w:rsidRPr="00751676">
          <w:rPr>
            <w:rStyle w:val="Hyperlink"/>
            <w:noProof/>
            <w:lang w:val="en-US"/>
          </w:rPr>
          <w:t>1.2.1</w:t>
        </w:r>
        <w:r>
          <w:rPr>
            <w:rFonts w:asciiTheme="minorHAnsi" w:eastAsiaTheme="minorEastAsia" w:hAnsiTheme="minorHAnsi" w:cstheme="minorBidi"/>
            <w:noProof/>
            <w:sz w:val="22"/>
            <w:szCs w:val="22"/>
            <w:lang w:val="en-US"/>
          </w:rPr>
          <w:tab/>
        </w:r>
        <w:r w:rsidRPr="00751676">
          <w:rPr>
            <w:rStyle w:val="Hyperlink"/>
            <w:noProof/>
            <w:lang w:val="en-US"/>
          </w:rPr>
          <w:t>Giới thiệu</w:t>
        </w:r>
        <w:r>
          <w:rPr>
            <w:noProof/>
            <w:webHidden/>
          </w:rPr>
          <w:tab/>
        </w:r>
        <w:r>
          <w:rPr>
            <w:noProof/>
            <w:webHidden/>
          </w:rPr>
          <w:fldChar w:fldCharType="begin"/>
        </w:r>
        <w:r>
          <w:rPr>
            <w:noProof/>
            <w:webHidden/>
          </w:rPr>
          <w:instrText xml:space="preserve"> PAGEREF _Toc341462759 \h </w:instrText>
        </w:r>
        <w:r>
          <w:rPr>
            <w:noProof/>
            <w:webHidden/>
          </w:rPr>
        </w:r>
        <w:r>
          <w:rPr>
            <w:noProof/>
            <w:webHidden/>
          </w:rPr>
          <w:fldChar w:fldCharType="separate"/>
        </w:r>
        <w:r>
          <w:rPr>
            <w:noProof/>
            <w:webHidden/>
          </w:rPr>
          <w:t>6</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0" w:history="1">
        <w:r w:rsidRPr="00751676">
          <w:rPr>
            <w:rStyle w:val="Hyperlink"/>
            <w:noProof/>
            <w:lang w:val="en-US"/>
          </w:rPr>
          <w:t>1.2.2</w:t>
        </w:r>
        <w:r>
          <w:rPr>
            <w:rFonts w:asciiTheme="minorHAnsi" w:eastAsiaTheme="minorEastAsia" w:hAnsiTheme="minorHAnsi" w:cstheme="minorBidi"/>
            <w:noProof/>
            <w:sz w:val="22"/>
            <w:szCs w:val="22"/>
            <w:lang w:val="en-US"/>
          </w:rPr>
          <w:tab/>
        </w:r>
        <w:r w:rsidRPr="00751676">
          <w:rPr>
            <w:rStyle w:val="Hyperlink"/>
            <w:noProof/>
            <w:lang w:val="en-US"/>
          </w:rPr>
          <w:t>Cấu trúc và hoạt động của một nơron</w:t>
        </w:r>
        <w:r>
          <w:rPr>
            <w:noProof/>
            <w:webHidden/>
          </w:rPr>
          <w:tab/>
        </w:r>
        <w:r>
          <w:rPr>
            <w:noProof/>
            <w:webHidden/>
          </w:rPr>
          <w:fldChar w:fldCharType="begin"/>
        </w:r>
        <w:r>
          <w:rPr>
            <w:noProof/>
            <w:webHidden/>
          </w:rPr>
          <w:instrText xml:space="preserve"> PAGEREF _Toc341462760 \h </w:instrText>
        </w:r>
        <w:r>
          <w:rPr>
            <w:noProof/>
            <w:webHidden/>
          </w:rPr>
        </w:r>
        <w:r>
          <w:rPr>
            <w:noProof/>
            <w:webHidden/>
          </w:rPr>
          <w:fldChar w:fldCharType="separate"/>
        </w:r>
        <w:r>
          <w:rPr>
            <w:noProof/>
            <w:webHidden/>
          </w:rPr>
          <w:t>7</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1" w:history="1">
        <w:r w:rsidRPr="00751676">
          <w:rPr>
            <w:rStyle w:val="Hyperlink"/>
            <w:noProof/>
            <w:lang w:val="en-US"/>
          </w:rPr>
          <w:t>1.2.3</w:t>
        </w:r>
        <w:r>
          <w:rPr>
            <w:rFonts w:asciiTheme="minorHAnsi" w:eastAsiaTheme="minorEastAsia" w:hAnsiTheme="minorHAnsi" w:cstheme="minorBidi"/>
            <w:noProof/>
            <w:sz w:val="22"/>
            <w:szCs w:val="22"/>
            <w:lang w:val="en-US"/>
          </w:rPr>
          <w:tab/>
        </w:r>
        <w:r w:rsidRPr="00751676">
          <w:rPr>
            <w:rStyle w:val="Hyperlink"/>
            <w:noProof/>
            <w:lang w:val="en-US"/>
          </w:rPr>
          <w:t>Kiến trúc mạng nơron</w:t>
        </w:r>
        <w:r>
          <w:rPr>
            <w:noProof/>
            <w:webHidden/>
          </w:rPr>
          <w:tab/>
        </w:r>
        <w:r>
          <w:rPr>
            <w:noProof/>
            <w:webHidden/>
          </w:rPr>
          <w:fldChar w:fldCharType="begin"/>
        </w:r>
        <w:r>
          <w:rPr>
            <w:noProof/>
            <w:webHidden/>
          </w:rPr>
          <w:instrText xml:space="preserve"> PAGEREF _Toc341462761 \h </w:instrText>
        </w:r>
        <w:r>
          <w:rPr>
            <w:noProof/>
            <w:webHidden/>
          </w:rPr>
        </w:r>
        <w:r>
          <w:rPr>
            <w:noProof/>
            <w:webHidden/>
          </w:rPr>
          <w:fldChar w:fldCharType="separate"/>
        </w:r>
        <w:r>
          <w:rPr>
            <w:noProof/>
            <w:webHidden/>
          </w:rPr>
          <w:t>11</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2" w:history="1">
        <w:r w:rsidRPr="00751676">
          <w:rPr>
            <w:rStyle w:val="Hyperlink"/>
            <w:noProof/>
            <w:lang w:val="en-US"/>
          </w:rPr>
          <w:t>1.2.4</w:t>
        </w:r>
        <w:r>
          <w:rPr>
            <w:rFonts w:asciiTheme="minorHAnsi" w:eastAsiaTheme="minorEastAsia" w:hAnsiTheme="minorHAnsi" w:cstheme="minorBidi"/>
            <w:noProof/>
            <w:sz w:val="22"/>
            <w:szCs w:val="22"/>
            <w:lang w:val="en-US"/>
          </w:rPr>
          <w:tab/>
        </w:r>
        <w:r w:rsidRPr="00751676">
          <w:rPr>
            <w:rStyle w:val="Hyperlink"/>
            <w:noProof/>
            <w:lang w:val="en-US"/>
          </w:rPr>
          <w:t>Hai cách nhìn về mạng nơron</w:t>
        </w:r>
        <w:r>
          <w:rPr>
            <w:noProof/>
            <w:webHidden/>
          </w:rPr>
          <w:tab/>
        </w:r>
        <w:r>
          <w:rPr>
            <w:noProof/>
            <w:webHidden/>
          </w:rPr>
          <w:fldChar w:fldCharType="begin"/>
        </w:r>
        <w:r>
          <w:rPr>
            <w:noProof/>
            <w:webHidden/>
          </w:rPr>
          <w:instrText xml:space="preserve"> PAGEREF _Toc341462762 \h </w:instrText>
        </w:r>
        <w:r>
          <w:rPr>
            <w:noProof/>
            <w:webHidden/>
          </w:rPr>
        </w:r>
        <w:r>
          <w:rPr>
            <w:noProof/>
            <w:webHidden/>
          </w:rPr>
          <w:fldChar w:fldCharType="separate"/>
        </w:r>
        <w:r>
          <w:rPr>
            <w:noProof/>
            <w:webHidden/>
          </w:rPr>
          <w:t>13</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3" w:history="1">
        <w:r w:rsidRPr="00751676">
          <w:rPr>
            <w:rStyle w:val="Hyperlink"/>
            <w:noProof/>
            <w:lang w:val="en-US"/>
          </w:rPr>
          <w:t>1.2.5</w:t>
        </w:r>
        <w:r>
          <w:rPr>
            <w:rFonts w:asciiTheme="minorHAnsi" w:eastAsiaTheme="minorEastAsia" w:hAnsiTheme="minorHAnsi" w:cstheme="minorBidi"/>
            <w:noProof/>
            <w:sz w:val="22"/>
            <w:szCs w:val="22"/>
            <w:lang w:val="en-US"/>
          </w:rPr>
          <w:tab/>
        </w:r>
        <w:r w:rsidRPr="00751676">
          <w:rPr>
            <w:rStyle w:val="Hyperlink"/>
            <w:noProof/>
            <w:lang w:val="en-US"/>
          </w:rPr>
          <w:t>Perceptron</w:t>
        </w:r>
        <w:r>
          <w:rPr>
            <w:noProof/>
            <w:webHidden/>
          </w:rPr>
          <w:tab/>
        </w:r>
        <w:r>
          <w:rPr>
            <w:noProof/>
            <w:webHidden/>
          </w:rPr>
          <w:fldChar w:fldCharType="begin"/>
        </w:r>
        <w:r>
          <w:rPr>
            <w:noProof/>
            <w:webHidden/>
          </w:rPr>
          <w:instrText xml:space="preserve"> PAGEREF _Toc341462763 \h </w:instrText>
        </w:r>
        <w:r>
          <w:rPr>
            <w:noProof/>
            <w:webHidden/>
          </w:rPr>
        </w:r>
        <w:r>
          <w:rPr>
            <w:noProof/>
            <w:webHidden/>
          </w:rPr>
          <w:fldChar w:fldCharType="separate"/>
        </w:r>
        <w:r>
          <w:rPr>
            <w:noProof/>
            <w:webHidden/>
          </w:rPr>
          <w:t>17</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4" w:history="1">
        <w:r w:rsidRPr="00751676">
          <w:rPr>
            <w:rStyle w:val="Hyperlink"/>
            <w:noProof/>
            <w:lang w:val="en-US"/>
          </w:rPr>
          <w:t>1.2.6</w:t>
        </w:r>
        <w:r>
          <w:rPr>
            <w:rFonts w:asciiTheme="minorHAnsi" w:eastAsiaTheme="minorEastAsia" w:hAnsiTheme="minorHAnsi" w:cstheme="minorBidi"/>
            <w:noProof/>
            <w:sz w:val="22"/>
            <w:szCs w:val="22"/>
            <w:lang w:val="en-US"/>
          </w:rPr>
          <w:tab/>
        </w:r>
        <w:r w:rsidRPr="00751676">
          <w:rPr>
            <w:rStyle w:val="Hyperlink"/>
            <w:noProof/>
            <w:lang w:val="en-US"/>
          </w:rPr>
          <w:t>Back-Propagation Neural Network</w:t>
        </w:r>
        <w:r>
          <w:rPr>
            <w:noProof/>
            <w:webHidden/>
          </w:rPr>
          <w:tab/>
        </w:r>
        <w:r>
          <w:rPr>
            <w:noProof/>
            <w:webHidden/>
          </w:rPr>
          <w:fldChar w:fldCharType="begin"/>
        </w:r>
        <w:r>
          <w:rPr>
            <w:noProof/>
            <w:webHidden/>
          </w:rPr>
          <w:instrText xml:space="preserve"> PAGEREF _Toc341462764 \h </w:instrText>
        </w:r>
        <w:r>
          <w:rPr>
            <w:noProof/>
            <w:webHidden/>
          </w:rPr>
        </w:r>
        <w:r>
          <w:rPr>
            <w:noProof/>
            <w:webHidden/>
          </w:rPr>
          <w:fldChar w:fldCharType="separate"/>
        </w:r>
        <w:r>
          <w:rPr>
            <w:noProof/>
            <w:webHidden/>
          </w:rPr>
          <w:t>20</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5" w:history="1">
        <w:r w:rsidRPr="00751676">
          <w:rPr>
            <w:rStyle w:val="Hyperlink"/>
            <w:noProof/>
            <w:lang w:val="en-US"/>
          </w:rPr>
          <w:t>1.2.7</w:t>
        </w:r>
        <w:r>
          <w:rPr>
            <w:rFonts w:asciiTheme="minorHAnsi" w:eastAsiaTheme="minorEastAsia" w:hAnsiTheme="minorHAnsi" w:cstheme="minorBidi"/>
            <w:noProof/>
            <w:sz w:val="22"/>
            <w:szCs w:val="22"/>
            <w:lang w:val="en-US"/>
          </w:rPr>
          <w:tab/>
        </w:r>
        <w:r w:rsidRPr="00751676">
          <w:rPr>
            <w:rStyle w:val="Hyperlink"/>
            <w:noProof/>
            <w:lang w:val="en-US"/>
          </w:rPr>
          <w:t>Một số vấn đề về ANN</w:t>
        </w:r>
        <w:r>
          <w:rPr>
            <w:noProof/>
            <w:webHidden/>
          </w:rPr>
          <w:tab/>
        </w:r>
        <w:r>
          <w:rPr>
            <w:noProof/>
            <w:webHidden/>
          </w:rPr>
          <w:fldChar w:fldCharType="begin"/>
        </w:r>
        <w:r>
          <w:rPr>
            <w:noProof/>
            <w:webHidden/>
          </w:rPr>
          <w:instrText xml:space="preserve"> PAGEREF _Toc341462765 \h </w:instrText>
        </w:r>
        <w:r>
          <w:rPr>
            <w:noProof/>
            <w:webHidden/>
          </w:rPr>
        </w:r>
        <w:r>
          <w:rPr>
            <w:noProof/>
            <w:webHidden/>
          </w:rPr>
          <w:fldChar w:fldCharType="separate"/>
        </w:r>
        <w:r>
          <w:rPr>
            <w:noProof/>
            <w:webHidden/>
          </w:rPr>
          <w:t>33</w:t>
        </w:r>
        <w:r>
          <w:rPr>
            <w:noProof/>
            <w:webHidden/>
          </w:rPr>
          <w:fldChar w:fldCharType="end"/>
        </w:r>
      </w:hyperlink>
    </w:p>
    <w:p w:rsidR="00C454FD" w:rsidRDefault="00C454FD">
      <w:pPr>
        <w:pStyle w:val="TOC2"/>
        <w:tabs>
          <w:tab w:val="left" w:pos="1691"/>
        </w:tabs>
        <w:rPr>
          <w:rFonts w:asciiTheme="minorHAnsi" w:eastAsiaTheme="minorEastAsia" w:hAnsiTheme="minorHAnsi" w:cstheme="minorBidi"/>
          <w:b w:val="0"/>
          <w:noProof/>
          <w:sz w:val="22"/>
          <w:szCs w:val="22"/>
          <w:lang w:val="en-US"/>
        </w:rPr>
      </w:pPr>
      <w:hyperlink w:anchor="_Toc341462766" w:history="1">
        <w:r w:rsidRPr="00751676">
          <w:rPr>
            <w:rStyle w:val="Hyperlink"/>
            <w:noProof/>
            <w:lang w:val="en-US"/>
          </w:rPr>
          <w:t>CHƯƠNG 2:</w:t>
        </w:r>
        <w:r>
          <w:rPr>
            <w:rFonts w:asciiTheme="minorHAnsi" w:eastAsiaTheme="minorEastAsia" w:hAnsiTheme="minorHAnsi" w:cstheme="minorBidi"/>
            <w:b w:val="0"/>
            <w:noProof/>
            <w:sz w:val="22"/>
            <w:szCs w:val="22"/>
            <w:lang w:val="en-US"/>
          </w:rPr>
          <w:tab/>
        </w:r>
        <w:r w:rsidRPr="00751676">
          <w:rPr>
            <w:rStyle w:val="Hyperlink"/>
            <w:noProof/>
            <w:lang w:val="en-US"/>
          </w:rPr>
          <w:t>NHẬN DẠNG KÝ TỰ SỐ VIẾT TAY</w:t>
        </w:r>
        <w:r>
          <w:rPr>
            <w:noProof/>
            <w:webHidden/>
          </w:rPr>
          <w:tab/>
        </w:r>
        <w:r>
          <w:rPr>
            <w:noProof/>
            <w:webHidden/>
          </w:rPr>
          <w:fldChar w:fldCharType="begin"/>
        </w:r>
        <w:r>
          <w:rPr>
            <w:noProof/>
            <w:webHidden/>
          </w:rPr>
          <w:instrText xml:space="preserve"> PAGEREF _Toc341462766 \h </w:instrText>
        </w:r>
        <w:r>
          <w:rPr>
            <w:noProof/>
            <w:webHidden/>
          </w:rPr>
        </w:r>
        <w:r>
          <w:rPr>
            <w:noProof/>
            <w:webHidden/>
          </w:rPr>
          <w:fldChar w:fldCharType="separate"/>
        </w:r>
        <w:r>
          <w:rPr>
            <w:noProof/>
            <w:webHidden/>
          </w:rPr>
          <w:t>37</w:t>
        </w:r>
        <w:r>
          <w:rPr>
            <w:noProof/>
            <w:webHidden/>
          </w:rPr>
          <w:fldChar w:fldCharType="end"/>
        </w:r>
      </w:hyperlink>
    </w:p>
    <w:p w:rsidR="00C454FD" w:rsidRDefault="00C454FD">
      <w:pPr>
        <w:pStyle w:val="TOC3"/>
        <w:tabs>
          <w:tab w:val="left" w:pos="1000"/>
        </w:tabs>
        <w:rPr>
          <w:rFonts w:asciiTheme="minorHAnsi" w:eastAsiaTheme="minorEastAsia" w:hAnsiTheme="minorHAnsi" w:cstheme="minorBidi"/>
          <w:noProof/>
          <w:sz w:val="22"/>
          <w:szCs w:val="22"/>
          <w:lang w:val="en-US"/>
        </w:rPr>
      </w:pPr>
      <w:hyperlink w:anchor="_Toc341462767" w:history="1">
        <w:r w:rsidRPr="00751676">
          <w:rPr>
            <w:rStyle w:val="Hyperlink"/>
            <w:noProof/>
            <w:lang w:val="en-US"/>
          </w:rPr>
          <w:t>2.1</w:t>
        </w:r>
        <w:r>
          <w:rPr>
            <w:rFonts w:asciiTheme="minorHAnsi" w:eastAsiaTheme="minorEastAsia" w:hAnsiTheme="minorHAnsi" w:cstheme="minorBidi"/>
            <w:noProof/>
            <w:sz w:val="22"/>
            <w:szCs w:val="22"/>
            <w:lang w:val="en-US"/>
          </w:rPr>
          <w:tab/>
        </w:r>
        <w:r w:rsidRPr="00751676">
          <w:rPr>
            <w:rStyle w:val="Hyperlink"/>
            <w:noProof/>
            <w:lang w:val="en-US"/>
          </w:rPr>
          <w:t>Giới thiệu</w:t>
        </w:r>
        <w:r>
          <w:rPr>
            <w:noProof/>
            <w:webHidden/>
          </w:rPr>
          <w:tab/>
        </w:r>
        <w:r>
          <w:rPr>
            <w:noProof/>
            <w:webHidden/>
          </w:rPr>
          <w:fldChar w:fldCharType="begin"/>
        </w:r>
        <w:r>
          <w:rPr>
            <w:noProof/>
            <w:webHidden/>
          </w:rPr>
          <w:instrText xml:space="preserve"> PAGEREF _Toc341462767 \h </w:instrText>
        </w:r>
        <w:r>
          <w:rPr>
            <w:noProof/>
            <w:webHidden/>
          </w:rPr>
        </w:r>
        <w:r>
          <w:rPr>
            <w:noProof/>
            <w:webHidden/>
          </w:rPr>
          <w:fldChar w:fldCharType="separate"/>
        </w:r>
        <w:r>
          <w:rPr>
            <w:noProof/>
            <w:webHidden/>
          </w:rPr>
          <w:t>37</w:t>
        </w:r>
        <w:r>
          <w:rPr>
            <w:noProof/>
            <w:webHidden/>
          </w:rPr>
          <w:fldChar w:fldCharType="end"/>
        </w:r>
      </w:hyperlink>
    </w:p>
    <w:p w:rsidR="00C454FD" w:rsidRDefault="00C454FD">
      <w:pPr>
        <w:pStyle w:val="TOC3"/>
        <w:tabs>
          <w:tab w:val="left" w:pos="1000"/>
        </w:tabs>
        <w:rPr>
          <w:rFonts w:asciiTheme="minorHAnsi" w:eastAsiaTheme="minorEastAsia" w:hAnsiTheme="minorHAnsi" w:cstheme="minorBidi"/>
          <w:noProof/>
          <w:sz w:val="22"/>
          <w:szCs w:val="22"/>
          <w:lang w:val="en-US"/>
        </w:rPr>
      </w:pPr>
      <w:hyperlink w:anchor="_Toc341462768" w:history="1">
        <w:r w:rsidRPr="00751676">
          <w:rPr>
            <w:rStyle w:val="Hyperlink"/>
            <w:noProof/>
          </w:rPr>
          <w:t>2.2</w:t>
        </w:r>
        <w:r>
          <w:rPr>
            <w:rFonts w:asciiTheme="minorHAnsi" w:eastAsiaTheme="minorEastAsia" w:hAnsiTheme="minorHAnsi" w:cstheme="minorBidi"/>
            <w:noProof/>
            <w:sz w:val="22"/>
            <w:szCs w:val="22"/>
            <w:lang w:val="en-US"/>
          </w:rPr>
          <w:tab/>
        </w:r>
        <w:r w:rsidRPr="00751676">
          <w:rPr>
            <w:rStyle w:val="Hyperlink"/>
            <w:noProof/>
            <w:lang w:val="en-US"/>
          </w:rPr>
          <w:t>Phương pháp và thuật toán nhận dạng ký tự</w:t>
        </w:r>
        <w:r>
          <w:rPr>
            <w:noProof/>
            <w:webHidden/>
          </w:rPr>
          <w:tab/>
        </w:r>
        <w:r>
          <w:rPr>
            <w:noProof/>
            <w:webHidden/>
          </w:rPr>
          <w:fldChar w:fldCharType="begin"/>
        </w:r>
        <w:r>
          <w:rPr>
            <w:noProof/>
            <w:webHidden/>
          </w:rPr>
          <w:instrText xml:space="preserve"> PAGEREF _Toc341462768 \h </w:instrText>
        </w:r>
        <w:r>
          <w:rPr>
            <w:noProof/>
            <w:webHidden/>
          </w:rPr>
        </w:r>
        <w:r>
          <w:rPr>
            <w:noProof/>
            <w:webHidden/>
          </w:rPr>
          <w:fldChar w:fldCharType="separate"/>
        </w:r>
        <w:r>
          <w:rPr>
            <w:noProof/>
            <w:webHidden/>
          </w:rPr>
          <w:t>37</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69" w:history="1">
        <w:r w:rsidRPr="00751676">
          <w:rPr>
            <w:rStyle w:val="Hyperlink"/>
            <w:noProof/>
            <w:lang w:val="fr-FR"/>
          </w:rPr>
          <w:t>2.2.1</w:t>
        </w:r>
        <w:r>
          <w:rPr>
            <w:rFonts w:asciiTheme="minorHAnsi" w:eastAsiaTheme="minorEastAsia" w:hAnsiTheme="minorHAnsi" w:cstheme="minorBidi"/>
            <w:noProof/>
            <w:sz w:val="22"/>
            <w:szCs w:val="22"/>
            <w:lang w:val="en-US"/>
          </w:rPr>
          <w:tab/>
        </w:r>
        <w:r w:rsidRPr="00751676">
          <w:rPr>
            <w:rStyle w:val="Hyperlink"/>
            <w:noProof/>
            <w:lang w:val="fr-FR"/>
          </w:rPr>
          <w:t>Cơ sở dữ liệu</w:t>
        </w:r>
        <w:r>
          <w:rPr>
            <w:noProof/>
            <w:webHidden/>
          </w:rPr>
          <w:tab/>
        </w:r>
        <w:r>
          <w:rPr>
            <w:noProof/>
            <w:webHidden/>
          </w:rPr>
          <w:fldChar w:fldCharType="begin"/>
        </w:r>
        <w:r>
          <w:rPr>
            <w:noProof/>
            <w:webHidden/>
          </w:rPr>
          <w:instrText xml:space="preserve"> PAGEREF _Toc341462769 \h </w:instrText>
        </w:r>
        <w:r>
          <w:rPr>
            <w:noProof/>
            <w:webHidden/>
          </w:rPr>
        </w:r>
        <w:r>
          <w:rPr>
            <w:noProof/>
            <w:webHidden/>
          </w:rPr>
          <w:fldChar w:fldCharType="separate"/>
        </w:r>
        <w:r>
          <w:rPr>
            <w:noProof/>
            <w:webHidden/>
          </w:rPr>
          <w:t>37</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70" w:history="1">
        <w:r w:rsidRPr="00751676">
          <w:rPr>
            <w:rStyle w:val="Hyperlink"/>
            <w:noProof/>
            <w:lang w:val="en-US"/>
          </w:rPr>
          <w:t>2.2.2</w:t>
        </w:r>
        <w:r>
          <w:rPr>
            <w:rFonts w:asciiTheme="minorHAnsi" w:eastAsiaTheme="minorEastAsia" w:hAnsiTheme="minorHAnsi" w:cstheme="minorBidi"/>
            <w:noProof/>
            <w:sz w:val="22"/>
            <w:szCs w:val="22"/>
            <w:lang w:val="en-US"/>
          </w:rPr>
          <w:tab/>
        </w:r>
        <w:r w:rsidRPr="00751676">
          <w:rPr>
            <w:rStyle w:val="Hyperlink"/>
            <w:noProof/>
            <w:lang w:val="en-US"/>
          </w:rPr>
          <w:t>Phương pháp nhận dạng</w:t>
        </w:r>
        <w:r>
          <w:rPr>
            <w:noProof/>
            <w:webHidden/>
          </w:rPr>
          <w:tab/>
        </w:r>
        <w:r>
          <w:rPr>
            <w:noProof/>
            <w:webHidden/>
          </w:rPr>
          <w:fldChar w:fldCharType="begin"/>
        </w:r>
        <w:r>
          <w:rPr>
            <w:noProof/>
            <w:webHidden/>
          </w:rPr>
          <w:instrText xml:space="preserve"> PAGEREF _Toc341462770 \h </w:instrText>
        </w:r>
        <w:r>
          <w:rPr>
            <w:noProof/>
            <w:webHidden/>
          </w:rPr>
        </w:r>
        <w:r>
          <w:rPr>
            <w:noProof/>
            <w:webHidden/>
          </w:rPr>
          <w:fldChar w:fldCharType="separate"/>
        </w:r>
        <w:r>
          <w:rPr>
            <w:noProof/>
            <w:webHidden/>
          </w:rPr>
          <w:t>38</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71" w:history="1">
        <w:r w:rsidRPr="00751676">
          <w:rPr>
            <w:rStyle w:val="Hyperlink"/>
            <w:noProof/>
            <w:lang w:val="en-US"/>
          </w:rPr>
          <w:t>2.2.3</w:t>
        </w:r>
        <w:r>
          <w:rPr>
            <w:rFonts w:asciiTheme="minorHAnsi" w:eastAsiaTheme="minorEastAsia" w:hAnsiTheme="minorHAnsi" w:cstheme="minorBidi"/>
            <w:noProof/>
            <w:sz w:val="22"/>
            <w:szCs w:val="22"/>
            <w:lang w:val="en-US"/>
          </w:rPr>
          <w:tab/>
        </w:r>
        <w:r w:rsidRPr="00751676">
          <w:rPr>
            <w:rStyle w:val="Hyperlink"/>
            <w:noProof/>
            <w:lang w:val="en-US"/>
          </w:rPr>
          <w:t>Kết quả đạt được</w:t>
        </w:r>
        <w:r>
          <w:rPr>
            <w:noProof/>
            <w:webHidden/>
          </w:rPr>
          <w:tab/>
        </w:r>
        <w:r>
          <w:rPr>
            <w:noProof/>
            <w:webHidden/>
          </w:rPr>
          <w:fldChar w:fldCharType="begin"/>
        </w:r>
        <w:r>
          <w:rPr>
            <w:noProof/>
            <w:webHidden/>
          </w:rPr>
          <w:instrText xml:space="preserve"> PAGEREF _Toc341462771 \h </w:instrText>
        </w:r>
        <w:r>
          <w:rPr>
            <w:noProof/>
            <w:webHidden/>
          </w:rPr>
        </w:r>
        <w:r>
          <w:rPr>
            <w:noProof/>
            <w:webHidden/>
          </w:rPr>
          <w:fldChar w:fldCharType="separate"/>
        </w:r>
        <w:r>
          <w:rPr>
            <w:noProof/>
            <w:webHidden/>
          </w:rPr>
          <w:t>43</w:t>
        </w:r>
        <w:r>
          <w:rPr>
            <w:noProof/>
            <w:webHidden/>
          </w:rPr>
          <w:fldChar w:fldCharType="end"/>
        </w:r>
      </w:hyperlink>
    </w:p>
    <w:p w:rsidR="00C454FD" w:rsidRDefault="00C454FD">
      <w:pPr>
        <w:pStyle w:val="TOC3"/>
        <w:tabs>
          <w:tab w:val="left" w:pos="1000"/>
        </w:tabs>
        <w:rPr>
          <w:rFonts w:asciiTheme="minorHAnsi" w:eastAsiaTheme="minorEastAsia" w:hAnsiTheme="minorHAnsi" w:cstheme="minorBidi"/>
          <w:noProof/>
          <w:sz w:val="22"/>
          <w:szCs w:val="22"/>
          <w:lang w:val="en-US"/>
        </w:rPr>
      </w:pPr>
      <w:hyperlink w:anchor="_Toc341462772" w:history="1">
        <w:r w:rsidRPr="00751676">
          <w:rPr>
            <w:rStyle w:val="Hyperlink"/>
            <w:noProof/>
            <w:lang w:val="en-US"/>
          </w:rPr>
          <w:t>2.3</w:t>
        </w:r>
        <w:r>
          <w:rPr>
            <w:rFonts w:asciiTheme="minorHAnsi" w:eastAsiaTheme="minorEastAsia" w:hAnsiTheme="minorHAnsi" w:cstheme="minorBidi"/>
            <w:noProof/>
            <w:sz w:val="22"/>
            <w:szCs w:val="22"/>
            <w:lang w:val="en-US"/>
          </w:rPr>
          <w:tab/>
        </w:r>
        <w:r w:rsidRPr="00751676">
          <w:rPr>
            <w:rStyle w:val="Hyperlink"/>
            <w:noProof/>
            <w:lang w:val="en-US"/>
          </w:rPr>
          <w:t>Hướng dẫn sử dụng chương trình</w:t>
        </w:r>
        <w:r>
          <w:rPr>
            <w:noProof/>
            <w:webHidden/>
          </w:rPr>
          <w:tab/>
        </w:r>
        <w:r>
          <w:rPr>
            <w:noProof/>
            <w:webHidden/>
          </w:rPr>
          <w:fldChar w:fldCharType="begin"/>
        </w:r>
        <w:r>
          <w:rPr>
            <w:noProof/>
            <w:webHidden/>
          </w:rPr>
          <w:instrText xml:space="preserve"> PAGEREF _Toc341462772 \h </w:instrText>
        </w:r>
        <w:r>
          <w:rPr>
            <w:noProof/>
            <w:webHidden/>
          </w:rPr>
        </w:r>
        <w:r>
          <w:rPr>
            <w:noProof/>
            <w:webHidden/>
          </w:rPr>
          <w:fldChar w:fldCharType="separate"/>
        </w:r>
        <w:r>
          <w:rPr>
            <w:noProof/>
            <w:webHidden/>
          </w:rPr>
          <w:t>44</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73" w:history="1">
        <w:r w:rsidRPr="00751676">
          <w:rPr>
            <w:rStyle w:val="Hyperlink"/>
            <w:noProof/>
            <w:lang w:val="en-US"/>
          </w:rPr>
          <w:t>2.3.1</w:t>
        </w:r>
        <w:r>
          <w:rPr>
            <w:rFonts w:asciiTheme="minorHAnsi" w:eastAsiaTheme="minorEastAsia" w:hAnsiTheme="minorHAnsi" w:cstheme="minorBidi"/>
            <w:noProof/>
            <w:sz w:val="22"/>
            <w:szCs w:val="22"/>
            <w:lang w:val="en-US"/>
          </w:rPr>
          <w:tab/>
        </w:r>
        <w:r w:rsidRPr="00751676">
          <w:rPr>
            <w:rStyle w:val="Hyperlink"/>
            <w:noProof/>
            <w:lang w:val="en-US"/>
          </w:rPr>
          <w:t>Tạo chữ số viết tay</w:t>
        </w:r>
        <w:r>
          <w:rPr>
            <w:noProof/>
            <w:webHidden/>
          </w:rPr>
          <w:tab/>
        </w:r>
        <w:r>
          <w:rPr>
            <w:noProof/>
            <w:webHidden/>
          </w:rPr>
          <w:fldChar w:fldCharType="begin"/>
        </w:r>
        <w:r>
          <w:rPr>
            <w:noProof/>
            <w:webHidden/>
          </w:rPr>
          <w:instrText xml:space="preserve"> PAGEREF _Toc341462773 \h </w:instrText>
        </w:r>
        <w:r>
          <w:rPr>
            <w:noProof/>
            <w:webHidden/>
          </w:rPr>
        </w:r>
        <w:r>
          <w:rPr>
            <w:noProof/>
            <w:webHidden/>
          </w:rPr>
          <w:fldChar w:fldCharType="separate"/>
        </w:r>
        <w:r>
          <w:rPr>
            <w:noProof/>
            <w:webHidden/>
          </w:rPr>
          <w:t>44</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74" w:history="1">
        <w:r w:rsidRPr="00751676">
          <w:rPr>
            <w:rStyle w:val="Hyperlink"/>
            <w:noProof/>
            <w:lang w:val="en-US"/>
          </w:rPr>
          <w:t>2.3.2</w:t>
        </w:r>
        <w:r>
          <w:rPr>
            <w:rFonts w:asciiTheme="minorHAnsi" w:eastAsiaTheme="minorEastAsia" w:hAnsiTheme="minorHAnsi" w:cstheme="minorBidi"/>
            <w:noProof/>
            <w:sz w:val="22"/>
            <w:szCs w:val="22"/>
            <w:lang w:val="en-US"/>
          </w:rPr>
          <w:tab/>
        </w:r>
        <w:r w:rsidRPr="00751676">
          <w:rPr>
            <w:rStyle w:val="Hyperlink"/>
            <w:noProof/>
            <w:lang w:val="en-US"/>
          </w:rPr>
          <w:t>Dùng chương trình để nhận dạng</w:t>
        </w:r>
        <w:r>
          <w:rPr>
            <w:noProof/>
            <w:webHidden/>
          </w:rPr>
          <w:tab/>
        </w:r>
        <w:r>
          <w:rPr>
            <w:noProof/>
            <w:webHidden/>
          </w:rPr>
          <w:fldChar w:fldCharType="begin"/>
        </w:r>
        <w:r>
          <w:rPr>
            <w:noProof/>
            <w:webHidden/>
          </w:rPr>
          <w:instrText xml:space="preserve"> PAGEREF _Toc341462774 \h </w:instrText>
        </w:r>
        <w:r>
          <w:rPr>
            <w:noProof/>
            <w:webHidden/>
          </w:rPr>
        </w:r>
        <w:r>
          <w:rPr>
            <w:noProof/>
            <w:webHidden/>
          </w:rPr>
          <w:fldChar w:fldCharType="separate"/>
        </w:r>
        <w:r>
          <w:rPr>
            <w:noProof/>
            <w:webHidden/>
          </w:rPr>
          <w:t>45</w:t>
        </w:r>
        <w:r>
          <w:rPr>
            <w:noProof/>
            <w:webHidden/>
          </w:rPr>
          <w:fldChar w:fldCharType="end"/>
        </w:r>
      </w:hyperlink>
    </w:p>
    <w:p w:rsidR="00C454FD" w:rsidRDefault="00C454FD">
      <w:pPr>
        <w:pStyle w:val="TOC4"/>
        <w:tabs>
          <w:tab w:val="left" w:pos="1400"/>
        </w:tabs>
        <w:rPr>
          <w:rFonts w:asciiTheme="minorHAnsi" w:eastAsiaTheme="minorEastAsia" w:hAnsiTheme="minorHAnsi" w:cstheme="minorBidi"/>
          <w:noProof/>
          <w:sz w:val="22"/>
          <w:szCs w:val="22"/>
          <w:lang w:val="en-US"/>
        </w:rPr>
      </w:pPr>
      <w:hyperlink w:anchor="_Toc341462775" w:history="1">
        <w:r w:rsidRPr="00751676">
          <w:rPr>
            <w:rStyle w:val="Hyperlink"/>
            <w:noProof/>
            <w:lang w:val="en-US"/>
          </w:rPr>
          <w:t>2.3.3</w:t>
        </w:r>
        <w:r>
          <w:rPr>
            <w:rFonts w:asciiTheme="minorHAnsi" w:eastAsiaTheme="minorEastAsia" w:hAnsiTheme="minorHAnsi" w:cstheme="minorBidi"/>
            <w:noProof/>
            <w:sz w:val="22"/>
            <w:szCs w:val="22"/>
            <w:lang w:val="en-US"/>
          </w:rPr>
          <w:tab/>
        </w:r>
        <w:r w:rsidRPr="00751676">
          <w:rPr>
            <w:rStyle w:val="Hyperlink"/>
            <w:noProof/>
            <w:lang w:val="en-US"/>
          </w:rPr>
          <w:t>Nhận xét</w:t>
        </w:r>
        <w:r>
          <w:rPr>
            <w:noProof/>
            <w:webHidden/>
          </w:rPr>
          <w:tab/>
        </w:r>
        <w:r>
          <w:rPr>
            <w:noProof/>
            <w:webHidden/>
          </w:rPr>
          <w:fldChar w:fldCharType="begin"/>
        </w:r>
        <w:r>
          <w:rPr>
            <w:noProof/>
            <w:webHidden/>
          </w:rPr>
          <w:instrText xml:space="preserve"> PAGEREF _Toc341462775 \h </w:instrText>
        </w:r>
        <w:r>
          <w:rPr>
            <w:noProof/>
            <w:webHidden/>
          </w:rPr>
        </w:r>
        <w:r>
          <w:rPr>
            <w:noProof/>
            <w:webHidden/>
          </w:rPr>
          <w:fldChar w:fldCharType="separate"/>
        </w:r>
        <w:r>
          <w:rPr>
            <w:noProof/>
            <w:webHidden/>
          </w:rPr>
          <w:t>46</w:t>
        </w:r>
        <w:r>
          <w:rPr>
            <w:noProof/>
            <w:webHidden/>
          </w:rPr>
          <w:fldChar w:fldCharType="end"/>
        </w:r>
      </w:hyperlink>
    </w:p>
    <w:p w:rsidR="00C454FD" w:rsidRDefault="00C454FD">
      <w:pPr>
        <w:pStyle w:val="TOC1"/>
        <w:rPr>
          <w:rFonts w:asciiTheme="minorHAnsi" w:eastAsiaTheme="minorEastAsia" w:hAnsiTheme="minorHAnsi" w:cstheme="minorBidi"/>
          <w:noProof/>
          <w:sz w:val="22"/>
          <w:szCs w:val="22"/>
          <w:lang w:val="en-US"/>
        </w:rPr>
      </w:pPr>
      <w:hyperlink w:anchor="_Toc341462776" w:history="1">
        <w:r w:rsidRPr="00751676">
          <w:rPr>
            <w:rStyle w:val="Hyperlink"/>
            <w:noProof/>
            <w:lang w:val="en-US"/>
          </w:rPr>
          <w:t>TRẢ LỜI MỘT SỐ CÂU HỎI</w:t>
        </w:r>
        <w:r>
          <w:rPr>
            <w:noProof/>
            <w:webHidden/>
          </w:rPr>
          <w:tab/>
        </w:r>
        <w:r>
          <w:rPr>
            <w:noProof/>
            <w:webHidden/>
          </w:rPr>
          <w:fldChar w:fldCharType="begin"/>
        </w:r>
        <w:r>
          <w:rPr>
            <w:noProof/>
            <w:webHidden/>
          </w:rPr>
          <w:instrText xml:space="preserve"> PAGEREF _Toc341462776 \h </w:instrText>
        </w:r>
        <w:r>
          <w:rPr>
            <w:noProof/>
            <w:webHidden/>
          </w:rPr>
        </w:r>
        <w:r>
          <w:rPr>
            <w:noProof/>
            <w:webHidden/>
          </w:rPr>
          <w:fldChar w:fldCharType="separate"/>
        </w:r>
        <w:r>
          <w:rPr>
            <w:noProof/>
            <w:webHidden/>
          </w:rPr>
          <w:t>48</w:t>
        </w:r>
        <w:r>
          <w:rPr>
            <w:noProof/>
            <w:webHidden/>
          </w:rPr>
          <w:fldChar w:fldCharType="end"/>
        </w:r>
      </w:hyperlink>
    </w:p>
    <w:p w:rsidR="00C454FD" w:rsidRDefault="00C454FD">
      <w:pPr>
        <w:pStyle w:val="TOC1"/>
        <w:rPr>
          <w:rFonts w:asciiTheme="minorHAnsi" w:eastAsiaTheme="minorEastAsia" w:hAnsiTheme="minorHAnsi" w:cstheme="minorBidi"/>
          <w:noProof/>
          <w:sz w:val="22"/>
          <w:szCs w:val="22"/>
          <w:lang w:val="en-US"/>
        </w:rPr>
      </w:pPr>
      <w:hyperlink w:anchor="_Toc341462777" w:history="1">
        <w:r w:rsidRPr="00751676">
          <w:rPr>
            <w:rStyle w:val="Hyperlink"/>
            <w:noProof/>
            <w:lang w:val="en-US"/>
          </w:rPr>
          <w:t>TÀI LIỆU THAM KHẢO</w:t>
        </w:r>
        <w:r>
          <w:rPr>
            <w:noProof/>
            <w:webHidden/>
          </w:rPr>
          <w:tab/>
        </w:r>
        <w:r>
          <w:rPr>
            <w:noProof/>
            <w:webHidden/>
          </w:rPr>
          <w:fldChar w:fldCharType="begin"/>
        </w:r>
        <w:r>
          <w:rPr>
            <w:noProof/>
            <w:webHidden/>
          </w:rPr>
          <w:instrText xml:space="preserve"> PAGEREF _Toc341462777 \h </w:instrText>
        </w:r>
        <w:r>
          <w:rPr>
            <w:noProof/>
            <w:webHidden/>
          </w:rPr>
        </w:r>
        <w:r>
          <w:rPr>
            <w:noProof/>
            <w:webHidden/>
          </w:rPr>
          <w:fldChar w:fldCharType="separate"/>
        </w:r>
        <w:r>
          <w:rPr>
            <w:noProof/>
            <w:webHidden/>
          </w:rPr>
          <w:t>49</w:t>
        </w:r>
        <w:r>
          <w:rPr>
            <w:noProof/>
            <w:webHidden/>
          </w:rPr>
          <w:fldChar w:fldCharType="end"/>
        </w:r>
      </w:hyperlink>
    </w:p>
    <w:p w:rsidR="001E4C9C" w:rsidRDefault="0070570C" w:rsidP="00CE4919">
      <w:pPr>
        <w:pStyle w:val="Heading0"/>
        <w:jc w:val="center"/>
        <w:rPr>
          <w:szCs w:val="26"/>
          <w:lang w:val="en-US"/>
        </w:rPr>
      </w:pPr>
      <w:r>
        <w:rPr>
          <w:szCs w:val="26"/>
          <w:lang w:val="en-US"/>
        </w:rPr>
        <w:fldChar w:fldCharType="end"/>
      </w:r>
      <w:bookmarkStart w:id="4" w:name="_Toc324443059"/>
      <w:bookmarkStart w:id="5" w:name="_Toc325545227"/>
    </w:p>
    <w:p w:rsidR="00AE7E47" w:rsidRPr="00F62AC9" w:rsidRDefault="001E4C9C" w:rsidP="00CE4919">
      <w:pPr>
        <w:pStyle w:val="Heading0"/>
        <w:jc w:val="center"/>
        <w:rPr>
          <w:sz w:val="36"/>
          <w:szCs w:val="36"/>
          <w:lang w:val="en-US"/>
        </w:rPr>
      </w:pPr>
      <w:r>
        <w:rPr>
          <w:szCs w:val="26"/>
          <w:lang w:val="en-US"/>
        </w:rPr>
        <w:br w:type="page"/>
      </w:r>
      <w:bookmarkStart w:id="6" w:name="_Toc341462754"/>
      <w:r w:rsidR="004035C2">
        <w:rPr>
          <w:sz w:val="36"/>
          <w:szCs w:val="36"/>
          <w:lang w:val="en-US"/>
        </w:rPr>
        <w:lastRenderedPageBreak/>
        <w:t xml:space="preserve">LỜI </w:t>
      </w:r>
      <w:r w:rsidR="00C11272" w:rsidRPr="00F62AC9">
        <w:rPr>
          <w:sz w:val="36"/>
          <w:szCs w:val="36"/>
          <w:lang w:val="en-US"/>
        </w:rPr>
        <w:t>MỞ ĐẦU</w:t>
      </w:r>
      <w:bookmarkStart w:id="7" w:name="_GoBack"/>
      <w:bookmarkEnd w:id="4"/>
      <w:bookmarkEnd w:id="5"/>
      <w:bookmarkEnd w:id="6"/>
      <w:bookmarkEnd w:id="7"/>
    </w:p>
    <w:p w:rsidR="00417799" w:rsidRDefault="00417799" w:rsidP="00A74D5A">
      <w:pPr>
        <w:spacing w:line="360" w:lineRule="auto"/>
        <w:jc w:val="both"/>
        <w:rPr>
          <w:sz w:val="26"/>
          <w:szCs w:val="26"/>
          <w:lang w:val="en-US"/>
        </w:rPr>
      </w:pPr>
    </w:p>
    <w:p w:rsidR="00896B68" w:rsidRDefault="00896B68" w:rsidP="00896B68">
      <w:pPr>
        <w:spacing w:line="360" w:lineRule="auto"/>
        <w:jc w:val="both"/>
        <w:rPr>
          <w:sz w:val="26"/>
          <w:szCs w:val="26"/>
          <w:lang w:val="en-US"/>
        </w:rPr>
      </w:pPr>
      <w:r w:rsidRPr="00896B68">
        <w:rPr>
          <w:sz w:val="26"/>
          <w:szCs w:val="26"/>
          <w:lang w:val="en-US"/>
        </w:rPr>
        <w:t>Mạ</w:t>
      </w:r>
      <w:r>
        <w:rPr>
          <w:sz w:val="26"/>
          <w:szCs w:val="26"/>
          <w:lang w:val="en-US"/>
        </w:rPr>
        <w:t>ng nơron</w:t>
      </w:r>
      <w:r w:rsidRPr="00896B68">
        <w:rPr>
          <w:sz w:val="26"/>
          <w:szCs w:val="26"/>
          <w:lang w:val="en-US"/>
        </w:rPr>
        <w:t xml:space="preserve"> nhân tạ</w:t>
      </w:r>
      <w:r>
        <w:rPr>
          <w:sz w:val="26"/>
          <w:szCs w:val="26"/>
          <w:lang w:val="en-US"/>
        </w:rPr>
        <w:t xml:space="preserve">o, Artificial Neural Network (ANN), là </w:t>
      </w:r>
      <w:r w:rsidRPr="00896B68">
        <w:rPr>
          <w:sz w:val="26"/>
          <w:szCs w:val="26"/>
          <w:lang w:val="en-US"/>
        </w:rPr>
        <w:t>mộ</w:t>
      </w:r>
      <w:r>
        <w:rPr>
          <w:sz w:val="26"/>
          <w:szCs w:val="26"/>
          <w:lang w:val="en-US"/>
        </w:rPr>
        <w:t xml:space="preserve">t mô hình </w:t>
      </w:r>
      <w:r w:rsidRPr="00896B68">
        <w:rPr>
          <w:sz w:val="26"/>
          <w:szCs w:val="26"/>
          <w:lang w:val="en-US"/>
        </w:rPr>
        <w:t>xử</w:t>
      </w:r>
      <w:r>
        <w:rPr>
          <w:sz w:val="26"/>
          <w:szCs w:val="26"/>
          <w:lang w:val="en-US"/>
        </w:rPr>
        <w:t xml:space="preserve"> lý </w:t>
      </w:r>
      <w:r w:rsidRPr="00896B68">
        <w:rPr>
          <w:sz w:val="26"/>
          <w:szCs w:val="26"/>
          <w:lang w:val="en-US"/>
        </w:rPr>
        <w:t>thông tin phỏ</w:t>
      </w:r>
      <w:r>
        <w:rPr>
          <w:sz w:val="26"/>
          <w:szCs w:val="26"/>
          <w:lang w:val="en-US"/>
        </w:rPr>
        <w:t xml:space="preserve">ng theo cách </w:t>
      </w:r>
      <w:r w:rsidRPr="00896B68">
        <w:rPr>
          <w:sz w:val="26"/>
          <w:szCs w:val="26"/>
          <w:lang w:val="en-US"/>
        </w:rPr>
        <w:t>thức xử lý thông tin của các hệ</w:t>
      </w:r>
      <w:r>
        <w:rPr>
          <w:sz w:val="26"/>
          <w:szCs w:val="26"/>
          <w:lang w:val="en-US"/>
        </w:rPr>
        <w:t xml:space="preserve"> nơron </w:t>
      </w:r>
      <w:r w:rsidRPr="00896B68">
        <w:rPr>
          <w:sz w:val="26"/>
          <w:szCs w:val="26"/>
          <w:lang w:val="en-US"/>
        </w:rPr>
        <w:t>sinh họ</w:t>
      </w:r>
      <w:r>
        <w:rPr>
          <w:sz w:val="26"/>
          <w:szCs w:val="26"/>
          <w:lang w:val="en-US"/>
        </w:rPr>
        <w:t xml:space="preserve">c. </w:t>
      </w:r>
      <w:r w:rsidRPr="00896B68">
        <w:rPr>
          <w:sz w:val="26"/>
          <w:szCs w:val="26"/>
          <w:lang w:val="en-US"/>
        </w:rPr>
        <w:t>ANN được ứng dụng rộng rãi trong lĩnh vực khoa họ</w:t>
      </w:r>
      <w:r>
        <w:rPr>
          <w:sz w:val="26"/>
          <w:szCs w:val="26"/>
          <w:lang w:val="en-US"/>
        </w:rPr>
        <w:t>c máy tính,</w:t>
      </w:r>
      <w:r w:rsidRPr="00896B68">
        <w:rPr>
          <w:sz w:val="26"/>
          <w:szCs w:val="26"/>
          <w:lang w:val="en-US"/>
        </w:rPr>
        <w:t xml:space="preserve"> cụ thể là </w:t>
      </w:r>
      <w:r>
        <w:rPr>
          <w:sz w:val="26"/>
          <w:szCs w:val="26"/>
          <w:lang w:val="en-US"/>
        </w:rPr>
        <w:t xml:space="preserve">các </w:t>
      </w:r>
      <w:r w:rsidRPr="00896B68">
        <w:rPr>
          <w:sz w:val="26"/>
          <w:szCs w:val="26"/>
          <w:lang w:val="en-US"/>
        </w:rPr>
        <w:t>dạ</w:t>
      </w:r>
      <w:r>
        <w:rPr>
          <w:sz w:val="26"/>
          <w:szCs w:val="26"/>
          <w:lang w:val="en-US"/>
        </w:rPr>
        <w:t xml:space="preserve">ng bài toán </w:t>
      </w:r>
      <w:r w:rsidRPr="00896B68">
        <w:rPr>
          <w:sz w:val="26"/>
          <w:szCs w:val="26"/>
          <w:lang w:val="en-US"/>
        </w:rPr>
        <w:t>phân lớ</w:t>
      </w:r>
      <w:r>
        <w:rPr>
          <w:sz w:val="26"/>
          <w:szCs w:val="26"/>
          <w:lang w:val="en-US"/>
        </w:rPr>
        <w:t xml:space="preserve">p: </w:t>
      </w:r>
      <w:r w:rsidRPr="00896B68">
        <w:rPr>
          <w:sz w:val="26"/>
          <w:szCs w:val="26"/>
          <w:lang w:val="en-US"/>
        </w:rPr>
        <w:t>dự</w:t>
      </w:r>
      <w:r>
        <w:rPr>
          <w:sz w:val="26"/>
          <w:szCs w:val="26"/>
          <w:lang w:val="en-US"/>
        </w:rPr>
        <w:t xml:space="preserve"> đoán</w:t>
      </w:r>
      <w:r w:rsidRPr="00896B68">
        <w:rPr>
          <w:sz w:val="26"/>
          <w:szCs w:val="26"/>
          <w:lang w:val="en-US"/>
        </w:rPr>
        <w:t>, nhận dạ</w:t>
      </w:r>
      <w:r>
        <w:rPr>
          <w:sz w:val="26"/>
          <w:szCs w:val="26"/>
          <w:lang w:val="en-US"/>
        </w:rPr>
        <w:t>ng,…</w:t>
      </w:r>
      <w:r w:rsidRPr="00896B68">
        <w:rPr>
          <w:sz w:val="26"/>
          <w:szCs w:val="26"/>
          <w:lang w:val="en-US"/>
        </w:rPr>
        <w:t>ANN được tạo nên từ một lượng các phần tử (</w:t>
      </w:r>
      <w:r>
        <w:rPr>
          <w:sz w:val="26"/>
          <w:szCs w:val="26"/>
          <w:lang w:val="en-US"/>
        </w:rPr>
        <w:t xml:space="preserve">nơron) </w:t>
      </w:r>
      <w:r w:rsidRPr="00896B68">
        <w:rPr>
          <w:sz w:val="26"/>
          <w:szCs w:val="26"/>
          <w:lang w:val="en-US"/>
        </w:rPr>
        <w:t>kết nối với nhau thông qua các trọng số liên kế</w:t>
      </w:r>
      <w:r>
        <w:rPr>
          <w:sz w:val="26"/>
          <w:szCs w:val="26"/>
          <w:lang w:val="en-US"/>
        </w:rPr>
        <w:t xml:space="preserve">t. </w:t>
      </w:r>
      <w:r w:rsidRPr="00896B68">
        <w:rPr>
          <w:sz w:val="26"/>
          <w:szCs w:val="26"/>
          <w:lang w:val="en-US"/>
        </w:rPr>
        <w:t>Một ANN được cấu hình cho một ứng dụng cụ thể thông qua quá trình học từ tập các mẫu huấn luyện cho trước.</w:t>
      </w:r>
    </w:p>
    <w:p w:rsidR="007B678D" w:rsidRPr="007B678D" w:rsidRDefault="007B678D" w:rsidP="007B678D">
      <w:pPr>
        <w:spacing w:line="360" w:lineRule="auto"/>
        <w:jc w:val="both"/>
        <w:rPr>
          <w:sz w:val="26"/>
          <w:szCs w:val="26"/>
          <w:lang w:val="en-US"/>
        </w:rPr>
      </w:pPr>
      <w:r w:rsidRPr="007B678D">
        <w:rPr>
          <w:sz w:val="26"/>
          <w:szCs w:val="26"/>
          <w:lang w:val="en-US"/>
        </w:rPr>
        <w:t>Trong kỹ thuật nhận dạng ký tự, mạng nơron tỏ ra ưu thế</w:t>
      </w:r>
      <w:r>
        <w:rPr>
          <w:sz w:val="26"/>
          <w:szCs w:val="26"/>
          <w:lang w:val="en-US"/>
        </w:rPr>
        <w:t xml:space="preserve"> hơn các phương pháp </w:t>
      </w:r>
      <w:r w:rsidRPr="007B678D">
        <w:rPr>
          <w:sz w:val="26"/>
          <w:szCs w:val="26"/>
          <w:lang w:val="en-US"/>
        </w:rPr>
        <w:t>truyền thống ở chỗ không tốn thời gian cho thủ tục tiền xử lý, làm mảnh ký tự, trích trọn đặc trưng…Mặt khác các phương pháp ra quyết định trong nhận dạng truyền thống được cài đặ</w:t>
      </w:r>
      <w:r>
        <w:rPr>
          <w:sz w:val="26"/>
          <w:szCs w:val="26"/>
          <w:lang w:val="en-US"/>
        </w:rPr>
        <w:t xml:space="preserve">t tĩnh trong chương trình, </w:t>
      </w:r>
      <w:r w:rsidRPr="007B678D">
        <w:rPr>
          <w:sz w:val="26"/>
          <w:szCs w:val="26"/>
          <w:lang w:val="en-US"/>
        </w:rPr>
        <w:t>khi muốn bổ sung thêm các mẫu học mới phải thiết kế lại chương trình. Trong khi với mạng nơron, chỉ cần cung cấp một tập mẫu vào ra của dữ liệu mới cho pha huấn luyện là có thể bổ sung vào “bộ nhớ mạng” những kiểu dữ liệu mới mà không ảnh hưởng đến cấu trúc chương trình ban đầu.</w:t>
      </w:r>
    </w:p>
    <w:p w:rsidR="007B678D" w:rsidRPr="004035C2" w:rsidRDefault="007B678D" w:rsidP="007B678D">
      <w:pPr>
        <w:spacing w:line="360" w:lineRule="auto"/>
        <w:jc w:val="both"/>
        <w:rPr>
          <w:sz w:val="26"/>
          <w:szCs w:val="26"/>
          <w:lang w:val="en-US"/>
        </w:rPr>
      </w:pPr>
      <w:r w:rsidRPr="007B678D">
        <w:rPr>
          <w:sz w:val="26"/>
          <w:szCs w:val="26"/>
          <w:lang w:val="en-US"/>
        </w:rPr>
        <w:t>Trong phạ</w:t>
      </w:r>
      <w:r>
        <w:rPr>
          <w:sz w:val="26"/>
          <w:szCs w:val="26"/>
          <w:lang w:val="en-US"/>
        </w:rPr>
        <w:t xml:space="preserve">m vi đồ án </w:t>
      </w:r>
      <w:r w:rsidRPr="007B678D">
        <w:rPr>
          <w:sz w:val="26"/>
          <w:szCs w:val="26"/>
          <w:lang w:val="en-US"/>
        </w:rPr>
        <w:t>này</w:t>
      </w:r>
      <w:r w:rsidR="00753D1E">
        <w:rPr>
          <w:sz w:val="26"/>
          <w:szCs w:val="26"/>
          <w:lang w:val="en-US"/>
        </w:rPr>
        <w:t>, chúng em</w:t>
      </w:r>
      <w:r w:rsidRPr="007B678D">
        <w:rPr>
          <w:sz w:val="26"/>
          <w:szCs w:val="26"/>
          <w:lang w:val="en-US"/>
        </w:rPr>
        <w:t xml:space="preserve"> sẽ giới thiệu tổng quan về lý thuyết mạng nơron và ứng dụng mạng Perceptron </w:t>
      </w:r>
      <w:r>
        <w:rPr>
          <w:sz w:val="26"/>
          <w:szCs w:val="26"/>
          <w:lang w:val="en-US"/>
        </w:rPr>
        <w:t>nhiều</w:t>
      </w:r>
      <w:r w:rsidRPr="007B678D">
        <w:rPr>
          <w:sz w:val="26"/>
          <w:szCs w:val="26"/>
          <w:lang w:val="en-US"/>
        </w:rPr>
        <w:t xml:space="preserve"> lớp lan truyền ngược sai số để thiết kế chương trình nhận dạng ký tự </w:t>
      </w:r>
      <w:r>
        <w:rPr>
          <w:sz w:val="26"/>
          <w:szCs w:val="26"/>
          <w:lang w:val="en-US"/>
        </w:rPr>
        <w:t>số viết tay</w:t>
      </w:r>
      <w:r w:rsidRPr="007B678D">
        <w:rPr>
          <w:sz w:val="26"/>
          <w:szCs w:val="26"/>
          <w:lang w:val="en-US"/>
        </w:rPr>
        <w:t>.</w:t>
      </w:r>
    </w:p>
    <w:p w:rsidR="0036154C" w:rsidRDefault="0036154C" w:rsidP="00A74D5A">
      <w:pPr>
        <w:spacing w:line="360" w:lineRule="auto"/>
        <w:ind w:firstLine="567"/>
        <w:jc w:val="both"/>
        <w:rPr>
          <w:sz w:val="26"/>
          <w:szCs w:val="26"/>
          <w:lang w:val="en-US"/>
        </w:rPr>
      </w:pPr>
    </w:p>
    <w:p w:rsidR="008D7371" w:rsidRDefault="006D4990" w:rsidP="005A3FB2">
      <w:pPr>
        <w:pStyle w:val="Heading0"/>
        <w:jc w:val="center"/>
        <w:rPr>
          <w:sz w:val="36"/>
          <w:szCs w:val="36"/>
          <w:lang w:val="en-US"/>
        </w:rPr>
      </w:pPr>
      <w:bookmarkStart w:id="8" w:name="_Toc324443060"/>
      <w:r>
        <w:rPr>
          <w:sz w:val="36"/>
          <w:szCs w:val="36"/>
          <w:lang w:val="en-US"/>
        </w:rPr>
        <w:br w:type="page"/>
      </w:r>
      <w:bookmarkStart w:id="9" w:name="_Toc325545228"/>
      <w:bookmarkStart w:id="10" w:name="_Toc341462755"/>
      <w:r w:rsidR="005A3FB2" w:rsidRPr="00F62AC9">
        <w:rPr>
          <w:sz w:val="36"/>
          <w:szCs w:val="36"/>
          <w:lang w:val="en-US"/>
        </w:rPr>
        <w:lastRenderedPageBreak/>
        <w:t>NỘI DUNG</w:t>
      </w:r>
      <w:bookmarkEnd w:id="8"/>
      <w:bookmarkEnd w:id="9"/>
      <w:bookmarkEnd w:id="10"/>
    </w:p>
    <w:p w:rsidR="000063D0" w:rsidRPr="00C06875" w:rsidRDefault="000063D0" w:rsidP="00C06875">
      <w:pPr>
        <w:pStyle w:val="Heading1"/>
        <w:rPr>
          <w:sz w:val="30"/>
          <w:szCs w:val="30"/>
          <w:lang w:val="en-US"/>
        </w:rPr>
      </w:pPr>
      <w:bookmarkStart w:id="11" w:name="_Toc325545229"/>
      <w:bookmarkStart w:id="12" w:name="_Toc341462756"/>
      <w:r w:rsidRPr="00C06875">
        <w:rPr>
          <w:sz w:val="30"/>
          <w:szCs w:val="30"/>
          <w:lang w:val="en-US"/>
        </w:rPr>
        <w:t xml:space="preserve">TỔNG QUAN VỀ </w:t>
      </w:r>
      <w:bookmarkEnd w:id="11"/>
      <w:r w:rsidR="003F3EA4">
        <w:rPr>
          <w:sz w:val="30"/>
          <w:szCs w:val="30"/>
          <w:lang w:val="en-US"/>
        </w:rPr>
        <w:t xml:space="preserve">MẠNG </w:t>
      </w:r>
      <w:r w:rsidR="00092FAF">
        <w:rPr>
          <w:sz w:val="30"/>
          <w:szCs w:val="30"/>
          <w:lang w:val="en-US"/>
        </w:rPr>
        <w:t>NƠRON</w:t>
      </w:r>
      <w:r w:rsidR="003F3EA4">
        <w:rPr>
          <w:sz w:val="30"/>
          <w:szCs w:val="30"/>
          <w:lang w:val="en-US"/>
        </w:rPr>
        <w:t xml:space="preserve"> NHÂN TẠO</w:t>
      </w:r>
      <w:bookmarkEnd w:id="12"/>
    </w:p>
    <w:p w:rsidR="00B156F1" w:rsidRPr="007C28DC" w:rsidRDefault="00A65CEA" w:rsidP="007C28DC">
      <w:pPr>
        <w:pStyle w:val="Heading2"/>
        <w:rPr>
          <w:szCs w:val="26"/>
          <w:lang w:val="en-US"/>
        </w:rPr>
      </w:pPr>
      <w:bookmarkStart w:id="13" w:name="_Toc341462757"/>
      <w:r>
        <w:rPr>
          <w:szCs w:val="26"/>
          <w:lang w:val="en-US"/>
        </w:rPr>
        <w:t xml:space="preserve">Mạng </w:t>
      </w:r>
      <w:r w:rsidR="00092FAF">
        <w:rPr>
          <w:szCs w:val="26"/>
          <w:lang w:val="en-US"/>
        </w:rPr>
        <w:t>nơron</w:t>
      </w:r>
      <w:r>
        <w:rPr>
          <w:szCs w:val="26"/>
          <w:lang w:val="en-US"/>
        </w:rPr>
        <w:t xml:space="preserve"> sinh học</w:t>
      </w:r>
      <w:bookmarkEnd w:id="13"/>
    </w:p>
    <w:p w:rsidR="00F620EC" w:rsidRPr="000017E4" w:rsidRDefault="00792801" w:rsidP="007559E1">
      <w:pPr>
        <w:spacing w:line="360" w:lineRule="auto"/>
        <w:jc w:val="both"/>
        <w:rPr>
          <w:sz w:val="26"/>
          <w:szCs w:val="26"/>
          <w:lang w:val="en-US"/>
        </w:rPr>
      </w:pPr>
      <w:r w:rsidRPr="000017E4">
        <w:rPr>
          <w:sz w:val="26"/>
          <w:szCs w:val="26"/>
        </w:rPr>
        <w:t xml:space="preserve">Các nhà nghiên cứu sinh học về bộ não cho ta thấy rằng các </w:t>
      </w:r>
      <w:r w:rsidR="007559E1">
        <w:rPr>
          <w:sz w:val="26"/>
          <w:szCs w:val="26"/>
          <w:lang w:val="en-US"/>
        </w:rPr>
        <w:t>nơron</w:t>
      </w:r>
      <w:r w:rsidRPr="000017E4">
        <w:rPr>
          <w:sz w:val="26"/>
          <w:szCs w:val="26"/>
        </w:rPr>
        <w:t xml:space="preserve"> (tế bào thần kinh) là đơn vị cơ sở đảm nhiệm chức năng xử lý trong hệ thần kinh. Mỗi </w:t>
      </w:r>
      <w:r w:rsidR="007559E1">
        <w:rPr>
          <w:sz w:val="26"/>
          <w:szCs w:val="26"/>
          <w:lang w:val="en-US"/>
        </w:rPr>
        <w:t xml:space="preserve">nơron </w:t>
      </w:r>
      <w:r w:rsidRPr="000017E4">
        <w:rPr>
          <w:sz w:val="26"/>
          <w:szCs w:val="26"/>
        </w:rPr>
        <w:t>gồm phầ</w:t>
      </w:r>
      <w:r w:rsidR="007559E1">
        <w:rPr>
          <w:sz w:val="26"/>
          <w:szCs w:val="26"/>
        </w:rPr>
        <w:t xml:space="preserve">n thân và nhân bên trong </w:t>
      </w:r>
      <w:r w:rsidRPr="000017E4">
        <w:rPr>
          <w:sz w:val="26"/>
          <w:szCs w:val="26"/>
        </w:rPr>
        <w:t>gọ</w:t>
      </w:r>
      <w:r w:rsidR="007559E1">
        <w:rPr>
          <w:sz w:val="26"/>
          <w:szCs w:val="26"/>
        </w:rPr>
        <w:t>i là soma</w:t>
      </w:r>
      <w:r w:rsidRPr="000017E4">
        <w:rPr>
          <w:sz w:val="26"/>
          <w:szCs w:val="26"/>
        </w:rPr>
        <w:t>, một đầu dây thần kinh ra gọ</w:t>
      </w:r>
      <w:r w:rsidR="007559E1">
        <w:rPr>
          <w:sz w:val="26"/>
          <w:szCs w:val="26"/>
        </w:rPr>
        <w:t xml:space="preserve">i là </w:t>
      </w:r>
      <w:r w:rsidRPr="000017E4">
        <w:rPr>
          <w:sz w:val="26"/>
          <w:szCs w:val="26"/>
        </w:rPr>
        <w:t>sợi trụ</w:t>
      </w:r>
      <w:r w:rsidR="007559E1">
        <w:rPr>
          <w:sz w:val="26"/>
          <w:szCs w:val="26"/>
        </w:rPr>
        <w:t>c axon</w:t>
      </w:r>
      <w:r w:rsidRPr="000017E4">
        <w:rPr>
          <w:sz w:val="26"/>
          <w:szCs w:val="26"/>
        </w:rPr>
        <w:t xml:space="preserve"> và một hề thống dạng cây các dây thầ</w:t>
      </w:r>
      <w:r w:rsidR="007559E1">
        <w:rPr>
          <w:sz w:val="26"/>
          <w:szCs w:val="26"/>
        </w:rPr>
        <w:t xml:space="preserve">n kinh vào </w:t>
      </w:r>
      <w:r w:rsidRPr="000017E4">
        <w:rPr>
          <w:sz w:val="26"/>
          <w:szCs w:val="26"/>
        </w:rPr>
        <w:t>gọ</w:t>
      </w:r>
      <w:r w:rsidR="007559E1">
        <w:rPr>
          <w:sz w:val="26"/>
          <w:szCs w:val="26"/>
        </w:rPr>
        <w:t>i là dendrite</w:t>
      </w:r>
      <w:r w:rsidRPr="000017E4">
        <w:rPr>
          <w:sz w:val="26"/>
          <w:szCs w:val="26"/>
        </w:rPr>
        <w:t>. Các dây thần kinh vào tạo thành một lưới dày đặc xung quanh thân tế bào, chiếm diện tích khoảng 0,25 mm</w:t>
      </w:r>
      <w:r w:rsidRPr="000017E4">
        <w:rPr>
          <w:sz w:val="26"/>
          <w:szCs w:val="26"/>
          <w:vertAlign w:val="superscript"/>
        </w:rPr>
        <w:t>2</w:t>
      </w:r>
      <w:r w:rsidRPr="000017E4">
        <w:rPr>
          <w:sz w:val="26"/>
          <w:szCs w:val="26"/>
        </w:rPr>
        <w:t>, còn dây thần kinh ra tạo thành trục dài có thể từ 1cm cho đến hàng mét. Đường kính của nhân tế bào thường chỉ là 10</w:t>
      </w:r>
      <w:r w:rsidRPr="000017E4">
        <w:rPr>
          <w:sz w:val="26"/>
          <w:szCs w:val="26"/>
          <w:vertAlign w:val="superscript"/>
        </w:rPr>
        <w:t>-4</w:t>
      </w:r>
      <w:r w:rsidRPr="000017E4">
        <w:rPr>
          <w:sz w:val="26"/>
          <w:szCs w:val="26"/>
        </w:rPr>
        <w:t xml:space="preserve">m. Trục dây thần kinh ra cũng có thể phân nhánh theo dạng cây để nối với các dây thần kinh vào hoặc trực tiếp với nhân tế bào các </w:t>
      </w:r>
      <w:r w:rsidR="007559E1">
        <w:rPr>
          <w:sz w:val="26"/>
          <w:szCs w:val="26"/>
          <w:lang w:val="en-US"/>
        </w:rPr>
        <w:t>nơron</w:t>
      </w:r>
      <w:r w:rsidRPr="000017E4">
        <w:rPr>
          <w:sz w:val="26"/>
          <w:szCs w:val="26"/>
        </w:rPr>
        <w:t xml:space="preserve"> khác thông qua các khớp nố</w:t>
      </w:r>
      <w:r w:rsidR="007559E1">
        <w:rPr>
          <w:sz w:val="26"/>
          <w:szCs w:val="26"/>
        </w:rPr>
        <w:t xml:space="preserve">i </w:t>
      </w:r>
      <w:r w:rsidRPr="000017E4">
        <w:rPr>
          <w:sz w:val="26"/>
          <w:szCs w:val="26"/>
        </w:rPr>
        <w:t>gọ</w:t>
      </w:r>
      <w:r w:rsidR="007559E1">
        <w:rPr>
          <w:sz w:val="26"/>
          <w:szCs w:val="26"/>
        </w:rPr>
        <w:t>i là synpse</w:t>
      </w:r>
      <w:r w:rsidRPr="000017E4">
        <w:rPr>
          <w:sz w:val="26"/>
          <w:szCs w:val="26"/>
        </w:rPr>
        <w:t xml:space="preserve">. Thông thường, mỗi </w:t>
      </w:r>
      <w:r w:rsidR="007559E1">
        <w:rPr>
          <w:sz w:val="26"/>
          <w:szCs w:val="26"/>
          <w:lang w:val="en-US"/>
        </w:rPr>
        <w:t>nơron</w:t>
      </w:r>
      <w:r w:rsidRPr="000017E4">
        <w:rPr>
          <w:sz w:val="26"/>
          <w:szCs w:val="26"/>
        </w:rPr>
        <w:t xml:space="preserve"> có thể gồm vài chục tới vài trăm khớp nối để nối với các </w:t>
      </w:r>
      <w:r w:rsidR="007559E1">
        <w:rPr>
          <w:sz w:val="26"/>
          <w:szCs w:val="26"/>
          <w:lang w:val="en-US"/>
        </w:rPr>
        <w:t xml:space="preserve">nơron </w:t>
      </w:r>
      <w:r w:rsidRPr="000017E4">
        <w:rPr>
          <w:sz w:val="26"/>
          <w:szCs w:val="26"/>
        </w:rPr>
        <w:t>khác. Người ta ước lượng rằng lưới các dây thần kinh ra cùng với các khớp nối bao phủ diện tích khoảng</w:t>
      </w:r>
      <w:r w:rsidRPr="000017E4">
        <w:rPr>
          <w:sz w:val="26"/>
          <w:szCs w:val="26"/>
          <w:lang w:val="en-US"/>
        </w:rPr>
        <w:t xml:space="preserve"> </w:t>
      </w:r>
      <w:r w:rsidRPr="000017E4">
        <w:rPr>
          <w:sz w:val="26"/>
          <w:szCs w:val="26"/>
        </w:rPr>
        <w:t xml:space="preserve">90% bề mặt </w:t>
      </w:r>
      <w:r w:rsidR="007559E1">
        <w:rPr>
          <w:sz w:val="26"/>
          <w:szCs w:val="26"/>
          <w:lang w:val="en-US"/>
        </w:rPr>
        <w:t>nơron</w:t>
      </w:r>
      <w:r w:rsidRPr="000017E4">
        <w:rPr>
          <w:sz w:val="26"/>
          <w:szCs w:val="26"/>
        </w:rPr>
        <w:t>.</w:t>
      </w:r>
    </w:p>
    <w:p w:rsidR="00792801" w:rsidRPr="000017E4" w:rsidRDefault="009C3D48" w:rsidP="000017E4">
      <w:pPr>
        <w:spacing w:line="360" w:lineRule="auto"/>
        <w:jc w:val="both"/>
        <w:rPr>
          <w:noProof/>
          <w:sz w:val="26"/>
          <w:szCs w:val="26"/>
          <w:lang w:val="en-US"/>
        </w:rPr>
      </w:pPr>
      <w:r>
        <w:rPr>
          <w:noProof/>
          <w:sz w:val="26"/>
          <w:szCs w:val="26"/>
          <w:lang w:val="en-US"/>
        </w:rPr>
        <w:drawing>
          <wp:inline distT="0" distB="0" distL="0" distR="0">
            <wp:extent cx="5575300" cy="1664970"/>
            <wp:effectExtent l="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17184" t="53925" r="7028" b="17569"/>
                    <a:stretch>
                      <a:fillRect/>
                    </a:stretch>
                  </pic:blipFill>
                  <pic:spPr bwMode="auto">
                    <a:xfrm>
                      <a:off x="0" y="0"/>
                      <a:ext cx="5575300" cy="1664970"/>
                    </a:xfrm>
                    <a:prstGeom prst="rect">
                      <a:avLst/>
                    </a:prstGeom>
                    <a:noFill/>
                    <a:ln>
                      <a:noFill/>
                    </a:ln>
                  </pic:spPr>
                </pic:pic>
              </a:graphicData>
            </a:graphic>
          </wp:inline>
        </w:drawing>
      </w:r>
    </w:p>
    <w:p w:rsidR="00792801" w:rsidRPr="00860006" w:rsidRDefault="00792801" w:rsidP="00860006">
      <w:pPr>
        <w:spacing w:line="360" w:lineRule="auto"/>
        <w:jc w:val="center"/>
        <w:rPr>
          <w:i/>
          <w:noProof/>
          <w:sz w:val="26"/>
          <w:szCs w:val="26"/>
          <w:lang w:val="en-US"/>
        </w:rPr>
      </w:pPr>
      <w:r w:rsidRPr="00860006">
        <w:rPr>
          <w:i/>
          <w:noProof/>
          <w:sz w:val="26"/>
          <w:szCs w:val="26"/>
          <w:lang w:val="en-US"/>
        </w:rPr>
        <w:t xml:space="preserve">Cấu tạo </w:t>
      </w:r>
      <w:r w:rsidR="007559E1">
        <w:rPr>
          <w:i/>
          <w:noProof/>
          <w:sz w:val="26"/>
          <w:szCs w:val="26"/>
          <w:lang w:val="en-US"/>
        </w:rPr>
        <w:t>nơron</w:t>
      </w:r>
      <w:r w:rsidRPr="00860006">
        <w:rPr>
          <w:i/>
          <w:noProof/>
          <w:sz w:val="26"/>
          <w:szCs w:val="26"/>
          <w:lang w:val="en-US"/>
        </w:rPr>
        <w:t xml:space="preserve"> sinh học</w:t>
      </w:r>
    </w:p>
    <w:p w:rsidR="00792801" w:rsidRPr="000017E4" w:rsidRDefault="00792801" w:rsidP="00860006">
      <w:pPr>
        <w:spacing w:line="360" w:lineRule="auto"/>
        <w:jc w:val="both"/>
        <w:rPr>
          <w:sz w:val="26"/>
          <w:szCs w:val="26"/>
        </w:rPr>
      </w:pPr>
      <w:r w:rsidRPr="000017E4">
        <w:rPr>
          <w:sz w:val="26"/>
          <w:szCs w:val="26"/>
        </w:rPr>
        <w:t xml:space="preserve">Các tín hiệu truyền trong các dây thần kinh vào và dây thần kinh ra của các </w:t>
      </w:r>
      <w:r w:rsidR="007559E1">
        <w:rPr>
          <w:sz w:val="26"/>
          <w:szCs w:val="26"/>
          <w:lang w:val="en-US"/>
        </w:rPr>
        <w:t>nơron</w:t>
      </w:r>
      <w:r w:rsidRPr="000017E4">
        <w:rPr>
          <w:sz w:val="26"/>
          <w:szCs w:val="26"/>
        </w:rPr>
        <w:t xml:space="preserve"> là tín hiệu điện và được thực hiện thông qua các quá trình phản ứng và giải phóng các chất hữu cơ. Các chất này được phát ra từ khớp nối dẫn tới dây thần kinh vào sẽ làm tăng hay giảm điện thế của nhân tế bào. Khi điện thế này đạt tới một ngưỡng nào đó, sẽ tạo ra xung điện dẫn tới trục dây thần kinh ra. Xung này được truyền theo trục, tới các nhánh rẽ, khi chạm tới các khớp nối với các </w:t>
      </w:r>
      <w:r w:rsidR="007559E1">
        <w:rPr>
          <w:sz w:val="26"/>
          <w:szCs w:val="26"/>
          <w:lang w:val="en-US"/>
        </w:rPr>
        <w:t>nơron</w:t>
      </w:r>
      <w:r w:rsidRPr="000017E4">
        <w:rPr>
          <w:sz w:val="26"/>
          <w:szCs w:val="26"/>
        </w:rPr>
        <w:t xml:space="preserve"> khác sẽ giải phóng </w:t>
      </w:r>
      <w:r w:rsidRPr="000017E4">
        <w:rPr>
          <w:sz w:val="26"/>
          <w:szCs w:val="26"/>
        </w:rPr>
        <w:lastRenderedPageBreak/>
        <w:t>các chất truyền điện. Người ta chia làm hai loại khớp nối: khớp nối kích thích (excitatory) hoặc khớp nối ức chế (inhibitory).</w:t>
      </w:r>
    </w:p>
    <w:p w:rsidR="00792801" w:rsidRPr="000017E4" w:rsidRDefault="00792801" w:rsidP="00860006">
      <w:pPr>
        <w:spacing w:line="360" w:lineRule="auto"/>
        <w:jc w:val="both"/>
        <w:rPr>
          <w:sz w:val="26"/>
          <w:szCs w:val="26"/>
        </w:rPr>
      </w:pPr>
      <w:r w:rsidRPr="000017E4">
        <w:rPr>
          <w:sz w:val="26"/>
          <w:szCs w:val="26"/>
        </w:rPr>
        <w:t xml:space="preserve">Phát hiện quan trọng nhất trong ngành nghiên cứu về bộ não là các liên kết khớp thần kinh khá mềm dẻo, có thể biến động và chỉnh đổi theo thời gian tùy thuộc vào dạng kích thích. Hơn nữa, các </w:t>
      </w:r>
      <w:r w:rsidR="007559E1">
        <w:rPr>
          <w:sz w:val="26"/>
          <w:szCs w:val="26"/>
          <w:lang w:val="en-US"/>
        </w:rPr>
        <w:t>nơron</w:t>
      </w:r>
      <w:r w:rsidRPr="000017E4">
        <w:rPr>
          <w:sz w:val="26"/>
          <w:szCs w:val="26"/>
        </w:rPr>
        <w:t xml:space="preserve"> có thể sản sinh các liên kết mới với các </w:t>
      </w:r>
      <w:r w:rsidR="007559E1">
        <w:rPr>
          <w:sz w:val="26"/>
          <w:szCs w:val="26"/>
          <w:lang w:val="en-US"/>
        </w:rPr>
        <w:t>nơron</w:t>
      </w:r>
      <w:r w:rsidRPr="000017E4">
        <w:rPr>
          <w:sz w:val="26"/>
          <w:szCs w:val="26"/>
        </w:rPr>
        <w:t xml:space="preserve"> khác và đôi khi, lưới các </w:t>
      </w:r>
      <w:r w:rsidR="007559E1">
        <w:rPr>
          <w:sz w:val="26"/>
          <w:szCs w:val="26"/>
          <w:lang w:val="en-US"/>
        </w:rPr>
        <w:t>nơron</w:t>
      </w:r>
      <w:r w:rsidRPr="000017E4">
        <w:rPr>
          <w:sz w:val="26"/>
          <w:szCs w:val="26"/>
        </w:rPr>
        <w:t xml:space="preserve"> có thể di trú từ vùng này sang vùng khác trong bộ não. Các nhà khoa học cho rằng đây chính là cơ sở quan trọng để giải thích cơ chế học của bộ não con người.</w:t>
      </w:r>
    </w:p>
    <w:p w:rsidR="00792801" w:rsidRPr="000017E4" w:rsidRDefault="00792801" w:rsidP="000017E4">
      <w:pPr>
        <w:spacing w:line="360" w:lineRule="auto"/>
        <w:jc w:val="both"/>
        <w:rPr>
          <w:sz w:val="26"/>
          <w:szCs w:val="26"/>
        </w:rPr>
      </w:pPr>
      <w:r w:rsidRPr="000017E4">
        <w:rPr>
          <w:sz w:val="26"/>
          <w:szCs w:val="26"/>
        </w:rPr>
        <w:t xml:space="preserve">Phần lớn các quá trình xử lý thông tin đều xảy ra trên vỏ não. Toàn bộ vỏ não được bao phủ bởi mạng các tổ chức cơ sở có dạng hình thùng tròn với đường kính khoảng 0,5mm, độ cao 4mm. Mỗi đơn vị cơ sở này chứa khoảng 2000 </w:t>
      </w:r>
      <w:r w:rsidR="007559E1">
        <w:rPr>
          <w:sz w:val="26"/>
          <w:szCs w:val="26"/>
          <w:lang w:val="en-US"/>
        </w:rPr>
        <w:t>nơron</w:t>
      </w:r>
      <w:r w:rsidRPr="000017E4">
        <w:rPr>
          <w:sz w:val="26"/>
          <w:szCs w:val="26"/>
        </w:rPr>
        <w:t xml:space="preserve">. Người ta chỉ ra rằng mỗi vùng não có những chức năng nhất định. Điều rất đáng ngạc nhiên chính là các </w:t>
      </w:r>
      <w:r w:rsidR="0062217D">
        <w:rPr>
          <w:sz w:val="26"/>
          <w:szCs w:val="26"/>
          <w:lang w:val="en-US"/>
        </w:rPr>
        <w:t>nơron</w:t>
      </w:r>
      <w:r w:rsidRPr="000017E4">
        <w:rPr>
          <w:sz w:val="26"/>
          <w:szCs w:val="26"/>
        </w:rPr>
        <w:t xml:space="preserve"> liên kết với nhau lại có khả năng tính toán, suy nghĩ, ghi nhớ và điều khiển.</w:t>
      </w:r>
    </w:p>
    <w:p w:rsidR="00792801" w:rsidRPr="000017E4" w:rsidRDefault="00792801" w:rsidP="000017E4">
      <w:pPr>
        <w:spacing w:line="360" w:lineRule="auto"/>
        <w:jc w:val="both"/>
        <w:rPr>
          <w:sz w:val="26"/>
          <w:szCs w:val="26"/>
        </w:rPr>
      </w:pPr>
      <w:r w:rsidRPr="000017E4">
        <w:rPr>
          <w:sz w:val="26"/>
          <w:szCs w:val="26"/>
        </w:rPr>
        <w:t>Có thể điểm qua các chức năng cơ bản của não bộ như sau:</w:t>
      </w:r>
    </w:p>
    <w:p w:rsidR="00536A05" w:rsidRPr="000017E4" w:rsidRDefault="00792801" w:rsidP="00F50F57">
      <w:pPr>
        <w:widowControl/>
        <w:numPr>
          <w:ilvl w:val="0"/>
          <w:numId w:val="5"/>
        </w:numPr>
        <w:spacing w:line="360" w:lineRule="auto"/>
        <w:jc w:val="both"/>
        <w:rPr>
          <w:sz w:val="26"/>
          <w:szCs w:val="26"/>
        </w:rPr>
      </w:pPr>
      <w:r w:rsidRPr="000017E4">
        <w:rPr>
          <w:sz w:val="26"/>
          <w:szCs w:val="26"/>
        </w:rPr>
        <w:t>Bộ nhớ được tổ chức theo các bó thông tin và truy nhập theo nội dung (có thể truy xuất thông tin dựa theo giá trị các thuộc tính của đối tượng)</w:t>
      </w:r>
    </w:p>
    <w:p w:rsidR="00536A05" w:rsidRPr="000017E4" w:rsidRDefault="00792801" w:rsidP="00F50F57">
      <w:pPr>
        <w:widowControl/>
        <w:numPr>
          <w:ilvl w:val="0"/>
          <w:numId w:val="5"/>
        </w:numPr>
        <w:spacing w:line="360" w:lineRule="auto"/>
        <w:jc w:val="both"/>
        <w:rPr>
          <w:sz w:val="26"/>
          <w:szCs w:val="26"/>
        </w:rPr>
      </w:pPr>
      <w:r w:rsidRPr="000017E4">
        <w:rPr>
          <w:sz w:val="26"/>
          <w:szCs w:val="26"/>
        </w:rPr>
        <w:t>Bộ não có khả năng tổng quát hóa, có thể truy xuất các tri thức hay các mối liên kết chung của các đối tượng tương ứng với một khái niệm chung nào đó</w:t>
      </w:r>
    </w:p>
    <w:p w:rsidR="00536A05" w:rsidRPr="000017E4" w:rsidRDefault="00792801" w:rsidP="00F50F57">
      <w:pPr>
        <w:widowControl/>
        <w:numPr>
          <w:ilvl w:val="0"/>
          <w:numId w:val="5"/>
        </w:numPr>
        <w:spacing w:line="360" w:lineRule="auto"/>
        <w:jc w:val="both"/>
        <w:rPr>
          <w:sz w:val="26"/>
          <w:szCs w:val="26"/>
        </w:rPr>
      </w:pPr>
      <w:r w:rsidRPr="000017E4">
        <w:rPr>
          <w:sz w:val="26"/>
          <w:szCs w:val="26"/>
        </w:rPr>
        <w:t>Bộ não có khả năng dung thứ lỗi theo nghĩa có thể điều chỉnh hoặc tiếp tục thực hiện ngay khi có những sai lệch do thông tin bị thiếu hoặc không chính xác. Ngoài ra, bộ não còn có thể phát hiện và phục hồi các thông tin bị mất dựa trên sự tương tự giữa các đối tượng</w:t>
      </w:r>
    </w:p>
    <w:p w:rsidR="00536A05" w:rsidRPr="000017E4" w:rsidRDefault="00792801" w:rsidP="00F50F57">
      <w:pPr>
        <w:widowControl/>
        <w:numPr>
          <w:ilvl w:val="0"/>
          <w:numId w:val="5"/>
        </w:numPr>
        <w:spacing w:line="360" w:lineRule="auto"/>
        <w:jc w:val="both"/>
        <w:rPr>
          <w:sz w:val="26"/>
          <w:szCs w:val="26"/>
        </w:rPr>
      </w:pPr>
      <w:r w:rsidRPr="000017E4">
        <w:rPr>
          <w:sz w:val="26"/>
          <w:szCs w:val="26"/>
        </w:rPr>
        <w:t>Bộ não có khả năng xuống cấp và thay thế dần dần. Khi có những trục trặc tại các vùng não (do bệnh, chấn thương) hoặc bắt gặp những thông tin hoàn toàn mới lạ, bộ não vẫn có thể tiếp tục làm việc.</w:t>
      </w:r>
    </w:p>
    <w:p w:rsidR="00F569AB" w:rsidRPr="00F569AB" w:rsidRDefault="00792801" w:rsidP="00F50F57">
      <w:pPr>
        <w:widowControl/>
        <w:numPr>
          <w:ilvl w:val="0"/>
          <w:numId w:val="5"/>
        </w:numPr>
        <w:spacing w:line="360" w:lineRule="auto"/>
        <w:jc w:val="both"/>
        <w:rPr>
          <w:sz w:val="26"/>
          <w:szCs w:val="26"/>
        </w:rPr>
      </w:pPr>
      <w:r w:rsidRPr="000017E4">
        <w:rPr>
          <w:sz w:val="26"/>
          <w:szCs w:val="26"/>
        </w:rPr>
        <w:t>Bộ não có khả năng học</w:t>
      </w:r>
    </w:p>
    <w:p w:rsidR="00536A05" w:rsidRPr="00F569AB" w:rsidRDefault="00536A05" w:rsidP="00F569AB">
      <w:pPr>
        <w:widowControl/>
        <w:spacing w:line="360" w:lineRule="auto"/>
        <w:jc w:val="both"/>
        <w:rPr>
          <w:sz w:val="26"/>
          <w:szCs w:val="26"/>
        </w:rPr>
      </w:pPr>
      <w:r w:rsidRPr="00F569AB">
        <w:rPr>
          <w:sz w:val="26"/>
          <w:szCs w:val="26"/>
        </w:rPr>
        <w:lastRenderedPageBreak/>
        <w:t xml:space="preserve">Nhìn chung tính toán sơ bộ cho thấy rằng dù bộ vi xử lý máy tính điện tử có thể tính toán nhanh hơn hàng triệu lần so với </w:t>
      </w:r>
      <w:r w:rsidR="0062217D">
        <w:rPr>
          <w:sz w:val="26"/>
          <w:szCs w:val="26"/>
          <w:lang w:val="en-US"/>
        </w:rPr>
        <w:t>nơron</w:t>
      </w:r>
      <w:r w:rsidRPr="00F569AB">
        <w:rPr>
          <w:sz w:val="26"/>
          <w:szCs w:val="26"/>
        </w:rPr>
        <w:t xml:space="preserve"> của bộ não, nhưng xét tổng thể thì bộ não lại tính toán nhanh hơn hàng tỷ lần.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828"/>
        <w:gridCol w:w="2800"/>
      </w:tblGrid>
      <w:tr w:rsidR="00536A05" w:rsidRPr="000017E4" w:rsidTr="00445881">
        <w:tc>
          <w:tcPr>
            <w:tcW w:w="9004" w:type="dxa"/>
            <w:gridSpan w:val="3"/>
            <w:shd w:val="clear" w:color="auto" w:fill="auto"/>
          </w:tcPr>
          <w:p w:rsidR="00536A05" w:rsidRPr="000017E4" w:rsidRDefault="00536A05" w:rsidP="0062217D">
            <w:pPr>
              <w:widowControl/>
              <w:spacing w:line="360" w:lineRule="auto"/>
              <w:jc w:val="center"/>
              <w:rPr>
                <w:sz w:val="26"/>
                <w:szCs w:val="26"/>
                <w:lang w:val="en-US"/>
              </w:rPr>
            </w:pPr>
            <w:r w:rsidRPr="000017E4">
              <w:rPr>
                <w:b/>
                <w:bCs/>
                <w:color w:val="000000"/>
                <w:sz w:val="26"/>
                <w:szCs w:val="26"/>
              </w:rPr>
              <w:t>So sánh khả năng làm việc của bộ não và máy tính</w:t>
            </w:r>
          </w:p>
        </w:tc>
      </w:tr>
      <w:tr w:rsidR="00536A05" w:rsidRPr="000017E4" w:rsidTr="00445881">
        <w:tc>
          <w:tcPr>
            <w:tcW w:w="2376" w:type="dxa"/>
            <w:shd w:val="clear" w:color="auto" w:fill="auto"/>
          </w:tcPr>
          <w:p w:rsidR="00536A05" w:rsidRPr="000017E4" w:rsidRDefault="00536A05" w:rsidP="000017E4">
            <w:pPr>
              <w:widowControl/>
              <w:spacing w:line="360" w:lineRule="auto"/>
              <w:jc w:val="both"/>
              <w:rPr>
                <w:sz w:val="26"/>
                <w:szCs w:val="26"/>
                <w:lang w:val="en-US"/>
              </w:rPr>
            </w:pPr>
          </w:p>
        </w:tc>
        <w:tc>
          <w:tcPr>
            <w:tcW w:w="3828"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Máy tính</w:t>
            </w:r>
          </w:p>
        </w:tc>
        <w:tc>
          <w:tcPr>
            <w:tcW w:w="2800"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Bộ não người</w:t>
            </w:r>
          </w:p>
        </w:tc>
      </w:tr>
      <w:tr w:rsidR="00536A05" w:rsidRPr="000017E4" w:rsidTr="00445881">
        <w:tc>
          <w:tcPr>
            <w:tcW w:w="2376"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Đơn vị tính toán</w:t>
            </w: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Bộ xử lý trung tâm với 10</w:t>
            </w:r>
            <w:r w:rsidRPr="000017E4">
              <w:rPr>
                <w:color w:val="000000"/>
                <w:sz w:val="26"/>
                <w:szCs w:val="26"/>
                <w:vertAlign w:val="superscript"/>
              </w:rPr>
              <w:t>5</w:t>
            </w:r>
            <w:r w:rsidRPr="000017E4">
              <w:rPr>
                <w:color w:val="000000"/>
                <w:sz w:val="26"/>
                <w:szCs w:val="26"/>
              </w:rPr>
              <w:t xml:space="preserve"> mạch logic cơ sở</w:t>
            </w:r>
          </w:p>
        </w:tc>
        <w:tc>
          <w:tcPr>
            <w:tcW w:w="2800" w:type="dxa"/>
            <w:shd w:val="clear" w:color="auto" w:fill="auto"/>
            <w:vAlign w:val="center"/>
          </w:tcPr>
          <w:p w:rsidR="00536A05" w:rsidRPr="0062217D" w:rsidRDefault="00536A05" w:rsidP="0062217D">
            <w:pPr>
              <w:spacing w:line="360" w:lineRule="auto"/>
              <w:jc w:val="both"/>
              <w:rPr>
                <w:color w:val="000000"/>
                <w:sz w:val="26"/>
                <w:szCs w:val="26"/>
                <w:lang w:val="en-US"/>
              </w:rPr>
            </w:pPr>
            <w:r w:rsidRPr="000017E4">
              <w:rPr>
                <w:color w:val="000000"/>
                <w:sz w:val="26"/>
                <w:szCs w:val="26"/>
              </w:rPr>
              <w:t>Mạng 10</w:t>
            </w:r>
            <w:r w:rsidRPr="000017E4">
              <w:rPr>
                <w:color w:val="000000"/>
                <w:sz w:val="26"/>
                <w:szCs w:val="26"/>
                <w:vertAlign w:val="superscript"/>
              </w:rPr>
              <w:t>11</w:t>
            </w:r>
            <w:r w:rsidRPr="000017E4">
              <w:rPr>
                <w:color w:val="000000"/>
                <w:sz w:val="26"/>
                <w:szCs w:val="26"/>
              </w:rPr>
              <w:t xml:space="preserve"> </w:t>
            </w:r>
            <w:r w:rsidR="0062217D">
              <w:rPr>
                <w:color w:val="000000"/>
                <w:sz w:val="26"/>
                <w:szCs w:val="26"/>
                <w:lang w:val="en-US"/>
              </w:rPr>
              <w:t>nơron</w:t>
            </w:r>
          </w:p>
        </w:tc>
      </w:tr>
      <w:tr w:rsidR="00536A05" w:rsidRPr="000017E4" w:rsidTr="00445881">
        <w:tc>
          <w:tcPr>
            <w:tcW w:w="2376"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Bộ nhớ</w:t>
            </w: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9</w:t>
            </w:r>
            <w:r w:rsidRPr="000017E4">
              <w:rPr>
                <w:color w:val="000000"/>
                <w:sz w:val="26"/>
                <w:szCs w:val="26"/>
              </w:rPr>
              <w:t xml:space="preserve"> bit RAM</w:t>
            </w:r>
          </w:p>
        </w:tc>
        <w:tc>
          <w:tcPr>
            <w:tcW w:w="2800" w:type="dxa"/>
            <w:shd w:val="clear" w:color="auto" w:fill="auto"/>
            <w:vAlign w:val="center"/>
          </w:tcPr>
          <w:p w:rsidR="00536A05" w:rsidRPr="0062217D" w:rsidRDefault="00536A05" w:rsidP="0062217D">
            <w:pPr>
              <w:spacing w:line="360" w:lineRule="auto"/>
              <w:jc w:val="both"/>
              <w:rPr>
                <w:color w:val="000000"/>
                <w:sz w:val="26"/>
                <w:szCs w:val="26"/>
                <w:lang w:val="en-US"/>
              </w:rPr>
            </w:pPr>
            <w:r w:rsidRPr="000017E4">
              <w:rPr>
                <w:color w:val="000000"/>
                <w:sz w:val="26"/>
                <w:szCs w:val="26"/>
              </w:rPr>
              <w:t>10</w:t>
            </w:r>
            <w:r w:rsidRPr="000017E4">
              <w:rPr>
                <w:color w:val="000000"/>
                <w:sz w:val="26"/>
                <w:szCs w:val="26"/>
                <w:vertAlign w:val="superscript"/>
              </w:rPr>
              <w:t>11</w:t>
            </w:r>
            <w:r w:rsidRPr="000017E4">
              <w:rPr>
                <w:color w:val="000000"/>
                <w:sz w:val="26"/>
                <w:szCs w:val="26"/>
              </w:rPr>
              <w:t xml:space="preserve"> </w:t>
            </w:r>
            <w:r w:rsidR="0062217D">
              <w:rPr>
                <w:color w:val="000000"/>
                <w:sz w:val="26"/>
                <w:szCs w:val="26"/>
                <w:lang w:val="en-US"/>
              </w:rPr>
              <w:t>nơron</w:t>
            </w:r>
          </w:p>
        </w:tc>
      </w:tr>
      <w:tr w:rsidR="00536A05" w:rsidRPr="000017E4" w:rsidTr="00445881">
        <w:tc>
          <w:tcPr>
            <w:tcW w:w="2376" w:type="dxa"/>
            <w:shd w:val="clear" w:color="auto" w:fill="auto"/>
          </w:tcPr>
          <w:p w:rsidR="00536A05" w:rsidRPr="000017E4" w:rsidRDefault="00536A05" w:rsidP="0062217D">
            <w:pPr>
              <w:widowControl/>
              <w:spacing w:line="360" w:lineRule="auto"/>
              <w:jc w:val="center"/>
              <w:rPr>
                <w:sz w:val="26"/>
                <w:szCs w:val="26"/>
                <w:lang w:val="en-US"/>
              </w:rPr>
            </w:pP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10</w:t>
            </w:r>
            <w:r w:rsidRPr="000017E4">
              <w:rPr>
                <w:color w:val="000000"/>
                <w:sz w:val="26"/>
                <w:szCs w:val="26"/>
                <w:lang w:val="en-US"/>
              </w:rPr>
              <w:t xml:space="preserve"> </w:t>
            </w:r>
            <w:r w:rsidRPr="000017E4">
              <w:rPr>
                <w:color w:val="000000"/>
                <w:sz w:val="26"/>
                <w:szCs w:val="26"/>
              </w:rPr>
              <w:t>bit bộ nhớ ngoài</w:t>
            </w:r>
          </w:p>
        </w:tc>
        <w:tc>
          <w:tcPr>
            <w:tcW w:w="2800"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14</w:t>
            </w:r>
            <w:r w:rsidRPr="000017E4">
              <w:rPr>
                <w:color w:val="000000"/>
                <w:sz w:val="26"/>
                <w:szCs w:val="26"/>
              </w:rPr>
              <w:t xml:space="preserve"> khớp nối thần kinh</w:t>
            </w:r>
          </w:p>
        </w:tc>
      </w:tr>
      <w:tr w:rsidR="00536A05" w:rsidRPr="000017E4" w:rsidTr="00445881">
        <w:tc>
          <w:tcPr>
            <w:tcW w:w="2376"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Thời gian xử lý</w:t>
            </w: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-8</w:t>
            </w:r>
            <w:r w:rsidRPr="000017E4">
              <w:rPr>
                <w:color w:val="000000"/>
                <w:sz w:val="26"/>
                <w:szCs w:val="26"/>
              </w:rPr>
              <w:t xml:space="preserve"> giây</w:t>
            </w:r>
          </w:p>
        </w:tc>
        <w:tc>
          <w:tcPr>
            <w:tcW w:w="2800"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-3</w:t>
            </w:r>
            <w:r w:rsidRPr="000017E4">
              <w:rPr>
                <w:color w:val="000000"/>
                <w:sz w:val="26"/>
                <w:szCs w:val="26"/>
              </w:rPr>
              <w:t xml:space="preserve"> giây</w:t>
            </w:r>
          </w:p>
        </w:tc>
      </w:tr>
      <w:tr w:rsidR="00536A05" w:rsidRPr="000017E4" w:rsidTr="00445881">
        <w:tc>
          <w:tcPr>
            <w:tcW w:w="2376"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Thông lượng</w:t>
            </w: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9</w:t>
            </w:r>
            <w:r w:rsidRPr="000017E4">
              <w:rPr>
                <w:color w:val="000000"/>
                <w:sz w:val="26"/>
                <w:szCs w:val="26"/>
              </w:rPr>
              <w:t xml:space="preserve"> bit/ giây</w:t>
            </w:r>
          </w:p>
        </w:tc>
        <w:tc>
          <w:tcPr>
            <w:tcW w:w="2800" w:type="dxa"/>
            <w:shd w:val="clear" w:color="auto" w:fill="auto"/>
            <w:vAlign w:val="center"/>
          </w:tcPr>
          <w:p w:rsidR="00536A05" w:rsidRPr="000017E4" w:rsidRDefault="00536A05" w:rsidP="0062217D">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14</w:t>
            </w:r>
            <w:r w:rsidRPr="000017E4">
              <w:rPr>
                <w:color w:val="000000"/>
                <w:sz w:val="26"/>
                <w:szCs w:val="26"/>
              </w:rPr>
              <w:t xml:space="preserve"> </w:t>
            </w:r>
            <w:r w:rsidR="0062217D">
              <w:rPr>
                <w:color w:val="000000"/>
                <w:sz w:val="26"/>
                <w:szCs w:val="26"/>
                <w:lang w:val="en-US"/>
              </w:rPr>
              <w:t>nơron</w:t>
            </w:r>
            <w:r w:rsidRPr="000017E4">
              <w:rPr>
                <w:color w:val="000000"/>
                <w:sz w:val="26"/>
                <w:szCs w:val="26"/>
              </w:rPr>
              <w:t>/giây</w:t>
            </w:r>
          </w:p>
        </w:tc>
      </w:tr>
      <w:tr w:rsidR="00536A05" w:rsidRPr="000017E4" w:rsidTr="00445881">
        <w:tc>
          <w:tcPr>
            <w:tcW w:w="2376" w:type="dxa"/>
            <w:shd w:val="clear" w:color="auto" w:fill="auto"/>
            <w:vAlign w:val="center"/>
          </w:tcPr>
          <w:p w:rsidR="00536A05" w:rsidRPr="000017E4" w:rsidRDefault="00536A05" w:rsidP="0062217D">
            <w:pPr>
              <w:spacing w:line="360" w:lineRule="auto"/>
              <w:jc w:val="center"/>
              <w:rPr>
                <w:b/>
                <w:color w:val="000000"/>
                <w:sz w:val="26"/>
                <w:szCs w:val="26"/>
              </w:rPr>
            </w:pPr>
            <w:r w:rsidRPr="000017E4">
              <w:rPr>
                <w:b/>
                <w:color w:val="000000"/>
                <w:sz w:val="26"/>
                <w:szCs w:val="26"/>
              </w:rPr>
              <w:t>Cập nhật thông tin</w:t>
            </w:r>
          </w:p>
        </w:tc>
        <w:tc>
          <w:tcPr>
            <w:tcW w:w="3828" w:type="dxa"/>
            <w:shd w:val="clear" w:color="auto" w:fill="auto"/>
            <w:vAlign w:val="center"/>
          </w:tcPr>
          <w:p w:rsidR="00536A05" w:rsidRPr="000017E4" w:rsidRDefault="00536A05" w:rsidP="000017E4">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5</w:t>
            </w:r>
            <w:r w:rsidRPr="000017E4">
              <w:rPr>
                <w:color w:val="000000"/>
                <w:sz w:val="26"/>
                <w:szCs w:val="26"/>
              </w:rPr>
              <w:t xml:space="preserve"> bit/giây</w:t>
            </w:r>
          </w:p>
        </w:tc>
        <w:tc>
          <w:tcPr>
            <w:tcW w:w="2800" w:type="dxa"/>
            <w:shd w:val="clear" w:color="auto" w:fill="auto"/>
            <w:vAlign w:val="center"/>
          </w:tcPr>
          <w:p w:rsidR="00536A05" w:rsidRPr="000017E4" w:rsidRDefault="00536A05" w:rsidP="0062217D">
            <w:pPr>
              <w:spacing w:line="360" w:lineRule="auto"/>
              <w:jc w:val="both"/>
              <w:rPr>
                <w:color w:val="000000"/>
                <w:sz w:val="26"/>
                <w:szCs w:val="26"/>
              </w:rPr>
            </w:pPr>
            <w:r w:rsidRPr="000017E4">
              <w:rPr>
                <w:color w:val="000000"/>
                <w:sz w:val="26"/>
                <w:szCs w:val="26"/>
              </w:rPr>
              <w:t>10</w:t>
            </w:r>
            <w:r w:rsidRPr="000017E4">
              <w:rPr>
                <w:color w:val="000000"/>
                <w:sz w:val="26"/>
                <w:szCs w:val="26"/>
                <w:vertAlign w:val="superscript"/>
              </w:rPr>
              <w:t>14</w:t>
            </w:r>
            <w:r w:rsidRPr="000017E4">
              <w:rPr>
                <w:color w:val="000000"/>
                <w:sz w:val="26"/>
                <w:szCs w:val="26"/>
              </w:rPr>
              <w:t xml:space="preserve"> </w:t>
            </w:r>
            <w:r w:rsidR="0062217D">
              <w:rPr>
                <w:color w:val="000000"/>
                <w:sz w:val="26"/>
                <w:szCs w:val="26"/>
                <w:lang w:val="en-US"/>
              </w:rPr>
              <w:t>nơron</w:t>
            </w:r>
            <w:r w:rsidRPr="000017E4">
              <w:rPr>
                <w:color w:val="000000"/>
                <w:sz w:val="26"/>
                <w:szCs w:val="26"/>
              </w:rPr>
              <w:t>/giây</w:t>
            </w:r>
          </w:p>
        </w:tc>
      </w:tr>
    </w:tbl>
    <w:p w:rsidR="00536A05" w:rsidRPr="000017E4" w:rsidRDefault="00536A05" w:rsidP="000017E4">
      <w:pPr>
        <w:widowControl/>
        <w:spacing w:line="360" w:lineRule="auto"/>
        <w:jc w:val="both"/>
        <w:rPr>
          <w:sz w:val="26"/>
          <w:szCs w:val="26"/>
          <w:lang w:val="en-US"/>
        </w:rPr>
      </w:pPr>
    </w:p>
    <w:p w:rsidR="006D7503" w:rsidRPr="000017E4" w:rsidRDefault="006D7503" w:rsidP="00F569AB">
      <w:pPr>
        <w:spacing w:line="360" w:lineRule="auto"/>
        <w:jc w:val="both"/>
        <w:rPr>
          <w:color w:val="000000"/>
          <w:sz w:val="26"/>
          <w:szCs w:val="26"/>
        </w:rPr>
      </w:pPr>
      <w:r w:rsidRPr="000017E4">
        <w:rPr>
          <w:sz w:val="26"/>
          <w:szCs w:val="26"/>
        </w:rPr>
        <w:t>Dễ dàng thấy rằng bộ não con người có thể lưu giữ nhiều thông tin hơn các máy tính hiện đại; Tuy rằng điều này không phải đúng mãi mãi, bởi lẽ bộ não tiến hóa chậm, trong khi nhờ những tiến bộ trong công nghệ vi điện tử, bộ nhớ máy tính được nâng cấp rất nhanh. Hơn nữa, sự hơn kém về bộ nhớ trở nên hoàn toàn thứ yếu so với sự khác biệt về tốc độ tính toán và khả năng xử lý song song. Các bộ vi xử lý có thể tính 10</w:t>
      </w:r>
      <w:r w:rsidRPr="000017E4">
        <w:rPr>
          <w:sz w:val="26"/>
          <w:szCs w:val="26"/>
          <w:vertAlign w:val="superscript"/>
        </w:rPr>
        <w:t>8</w:t>
      </w:r>
      <w:r w:rsidRPr="000017E4">
        <w:rPr>
          <w:sz w:val="26"/>
          <w:szCs w:val="26"/>
        </w:rPr>
        <w:t xml:space="preserve"> lệnh trong một giây, trong khi đó mạng </w:t>
      </w:r>
      <w:r w:rsidR="001F6504">
        <w:rPr>
          <w:color w:val="000000"/>
          <w:sz w:val="26"/>
          <w:szCs w:val="26"/>
          <w:lang w:val="en-US"/>
        </w:rPr>
        <w:t>nơron</w:t>
      </w:r>
      <w:r w:rsidRPr="000017E4">
        <w:rPr>
          <w:color w:val="000000"/>
          <w:sz w:val="26"/>
          <w:szCs w:val="26"/>
        </w:rPr>
        <w:t xml:space="preserve"> xử lý chậm hơn, cần khoảng vài miligiây để kích hoạt. Tuy nhiên, bộ não có thể kích hoạt hầu như cùng một lúc tại rất nhiều </w:t>
      </w:r>
      <w:r w:rsidR="001F6504">
        <w:rPr>
          <w:color w:val="000000"/>
          <w:sz w:val="26"/>
          <w:szCs w:val="26"/>
          <w:lang w:val="en-US"/>
        </w:rPr>
        <w:t>nơron</w:t>
      </w:r>
      <w:r w:rsidRPr="000017E4">
        <w:rPr>
          <w:color w:val="000000"/>
          <w:sz w:val="26"/>
          <w:szCs w:val="26"/>
        </w:rPr>
        <w:t xml:space="preserve"> và khớp nối, trong khi đó ngay cả máy tính hiện đại cũng chỉ có một số hạn chế các bộ vi xử lý song song. Nếu chạy một mạng </w:t>
      </w:r>
      <w:r w:rsidR="001F6504">
        <w:rPr>
          <w:color w:val="000000"/>
          <w:sz w:val="26"/>
          <w:szCs w:val="26"/>
          <w:lang w:val="en-US"/>
        </w:rPr>
        <w:t>nơron</w:t>
      </w:r>
      <w:r w:rsidRPr="000017E4">
        <w:rPr>
          <w:color w:val="000000"/>
          <w:sz w:val="26"/>
          <w:szCs w:val="26"/>
        </w:rPr>
        <w:t xml:space="preserve"> nhân tạo trên máy tính, phải tốn hàng trăm lệnh máy để kiểm tra một </w:t>
      </w:r>
      <w:r w:rsidR="001F6504">
        <w:rPr>
          <w:color w:val="000000"/>
          <w:sz w:val="26"/>
          <w:szCs w:val="26"/>
          <w:lang w:val="en-US"/>
        </w:rPr>
        <w:t>nơron</w:t>
      </w:r>
      <w:r w:rsidRPr="000017E4">
        <w:rPr>
          <w:color w:val="000000"/>
          <w:sz w:val="26"/>
          <w:szCs w:val="26"/>
        </w:rPr>
        <w:t xml:space="preserve"> có được kích hoạt hay không (tiêu phí khoảng 10</w:t>
      </w:r>
      <w:r w:rsidRPr="000017E4">
        <w:rPr>
          <w:color w:val="000000"/>
          <w:sz w:val="26"/>
          <w:szCs w:val="26"/>
          <w:vertAlign w:val="superscript"/>
        </w:rPr>
        <w:t>-8</w:t>
      </w:r>
      <w:r w:rsidRPr="000017E4">
        <w:rPr>
          <w:color w:val="000000"/>
          <w:sz w:val="26"/>
          <w:szCs w:val="26"/>
        </w:rPr>
        <w:t xml:space="preserve"> x 10</w:t>
      </w:r>
      <w:r w:rsidRPr="000017E4">
        <w:rPr>
          <w:color w:val="000000"/>
          <w:sz w:val="26"/>
          <w:szCs w:val="26"/>
          <w:vertAlign w:val="superscript"/>
        </w:rPr>
        <w:t>2</w:t>
      </w:r>
      <w:r w:rsidRPr="000017E4">
        <w:rPr>
          <w:color w:val="000000"/>
          <w:sz w:val="26"/>
          <w:szCs w:val="26"/>
        </w:rPr>
        <w:t xml:space="preserve"> giây/</w:t>
      </w:r>
      <w:r w:rsidR="001F6504">
        <w:rPr>
          <w:color w:val="000000"/>
          <w:sz w:val="26"/>
          <w:szCs w:val="26"/>
          <w:lang w:val="en-US"/>
        </w:rPr>
        <w:t>nơron</w:t>
      </w:r>
      <w:r w:rsidRPr="000017E4">
        <w:rPr>
          <w:color w:val="000000"/>
          <w:sz w:val="26"/>
          <w:szCs w:val="26"/>
        </w:rPr>
        <w:t xml:space="preserve">). Do đó, dầu bộ vi xử lý có thể tính toán nhanh hơn hàng triệu lần so với các </w:t>
      </w:r>
      <w:r w:rsidR="001F6504">
        <w:rPr>
          <w:color w:val="000000"/>
          <w:sz w:val="26"/>
          <w:szCs w:val="26"/>
          <w:lang w:val="en-US"/>
        </w:rPr>
        <w:t>nơron</w:t>
      </w:r>
      <w:r w:rsidRPr="000017E4">
        <w:rPr>
          <w:color w:val="000000"/>
          <w:sz w:val="26"/>
          <w:szCs w:val="26"/>
        </w:rPr>
        <w:t xml:space="preserve"> bộ não, nhưng xét tổng thể bộ não lại tính toán nhanh hơn hàng tỷ lần.</w:t>
      </w:r>
    </w:p>
    <w:p w:rsidR="00792801" w:rsidRPr="00792801" w:rsidRDefault="006D7503" w:rsidP="00F569AB">
      <w:pPr>
        <w:spacing w:line="360" w:lineRule="auto"/>
        <w:jc w:val="both"/>
        <w:rPr>
          <w:sz w:val="26"/>
          <w:szCs w:val="26"/>
          <w:lang w:val="en-US"/>
        </w:rPr>
      </w:pPr>
      <w:r w:rsidRPr="000017E4">
        <w:rPr>
          <w:color w:val="000000"/>
          <w:sz w:val="26"/>
          <w:szCs w:val="26"/>
        </w:rPr>
        <w:t xml:space="preserve">Cách tiếp cận mạng </w:t>
      </w:r>
      <w:r w:rsidR="001F6504">
        <w:rPr>
          <w:color w:val="000000"/>
          <w:sz w:val="26"/>
          <w:szCs w:val="26"/>
          <w:lang w:val="en-US"/>
        </w:rPr>
        <w:t>nơron</w:t>
      </w:r>
      <w:r w:rsidRPr="000017E4">
        <w:rPr>
          <w:color w:val="000000"/>
          <w:sz w:val="26"/>
          <w:szCs w:val="26"/>
        </w:rPr>
        <w:t xml:space="preserve"> nhân tạo có ý nghĩa thực tiễn rất lớn cho phép tạo ra các thiết bị có thể kết hợp khả năng song song cao của bộ não với tốc độ tính toán cao của máy tính. Tuy vậy, cần phải có một khoảng thời gian dài nữa để các mạng </w:t>
      </w:r>
      <w:r w:rsidR="0015226A">
        <w:rPr>
          <w:color w:val="000000"/>
          <w:sz w:val="26"/>
          <w:szCs w:val="26"/>
          <w:lang w:val="en-US"/>
        </w:rPr>
        <w:lastRenderedPageBreak/>
        <w:t>nơron</w:t>
      </w:r>
      <w:r w:rsidRPr="000017E4">
        <w:rPr>
          <w:color w:val="000000"/>
          <w:sz w:val="26"/>
          <w:szCs w:val="26"/>
        </w:rPr>
        <w:t xml:space="preserve"> nhân tạo có thể mô phỏng được các hành vi sáng tạo của bộ não con người. Chẳng hạn, bộ não có thể thực hiện một nhiệm vụ khá phức tạp như nhận ra khuôn mặt người quen sau không quá 1 giây, trong khi đó một máy tính tuần tự phải thực hiện hàng tỷ phép tính (khoảng 10 giây) để thực hiện cùng thao tác đó, nhưng với chất lượng kém hơn nhiều, đặc biệt trong trường hợp thông tin không chính xác, không đầy đủ.</w:t>
      </w:r>
    </w:p>
    <w:p w:rsidR="007C28DC" w:rsidRPr="00E372CF" w:rsidRDefault="007C28DC" w:rsidP="00F569AB">
      <w:pPr>
        <w:pStyle w:val="Heading2"/>
        <w:rPr>
          <w:szCs w:val="26"/>
          <w:lang w:val="en-US"/>
        </w:rPr>
      </w:pPr>
      <w:bookmarkStart w:id="14" w:name="_Toc325545231"/>
      <w:bookmarkStart w:id="15" w:name="_Toc341462758"/>
      <w:r w:rsidRPr="007C28DC">
        <w:rPr>
          <w:szCs w:val="26"/>
          <w:lang w:val="en-US"/>
        </w:rPr>
        <w:t>M</w:t>
      </w:r>
      <w:bookmarkEnd w:id="14"/>
      <w:r w:rsidR="003017E5">
        <w:rPr>
          <w:szCs w:val="26"/>
          <w:lang w:val="en-US"/>
        </w:rPr>
        <w:t xml:space="preserve">ạng </w:t>
      </w:r>
      <w:r w:rsidR="0015226A">
        <w:rPr>
          <w:szCs w:val="26"/>
          <w:lang w:val="en-US"/>
        </w:rPr>
        <w:t>nơron</w:t>
      </w:r>
      <w:r w:rsidR="003017E5">
        <w:rPr>
          <w:szCs w:val="26"/>
          <w:lang w:val="en-US"/>
        </w:rPr>
        <w:t xml:space="preserve"> nhân tạo</w:t>
      </w:r>
      <w:bookmarkEnd w:id="15"/>
    </w:p>
    <w:p w:rsidR="007C28DC" w:rsidRPr="008F376D" w:rsidRDefault="00E372CF" w:rsidP="00F569AB">
      <w:pPr>
        <w:pStyle w:val="Heading3"/>
        <w:rPr>
          <w:szCs w:val="26"/>
          <w:lang w:val="en-US"/>
        </w:rPr>
      </w:pPr>
      <w:bookmarkStart w:id="16" w:name="_Toc341462759"/>
      <w:r>
        <w:rPr>
          <w:szCs w:val="26"/>
          <w:lang w:val="en-US"/>
        </w:rPr>
        <w:t>Giới thiệu</w:t>
      </w:r>
      <w:bookmarkEnd w:id="16"/>
    </w:p>
    <w:p w:rsidR="00E372CF" w:rsidRPr="00F569AB" w:rsidRDefault="00E372CF" w:rsidP="00F569AB">
      <w:pPr>
        <w:spacing w:line="360" w:lineRule="auto"/>
        <w:jc w:val="both"/>
        <w:rPr>
          <w:sz w:val="26"/>
          <w:szCs w:val="26"/>
        </w:rPr>
      </w:pPr>
      <w:r w:rsidRPr="00F569AB">
        <w:rPr>
          <w:sz w:val="26"/>
          <w:szCs w:val="26"/>
        </w:rPr>
        <w:t xml:space="preserve">Mạng </w:t>
      </w:r>
      <w:r w:rsidR="0015226A">
        <w:rPr>
          <w:sz w:val="26"/>
          <w:szCs w:val="26"/>
          <w:lang w:val="en-US"/>
        </w:rPr>
        <w:t>nơron</w:t>
      </w:r>
      <w:r w:rsidRPr="00F569AB">
        <w:rPr>
          <w:sz w:val="26"/>
          <w:szCs w:val="26"/>
        </w:rPr>
        <w:t xml:space="preserve"> nhân tạo (Artificial Neural Network) gọi tắt là ANN bao gồm các nút (đơn vị xử lý, </w:t>
      </w:r>
      <w:r w:rsidR="0015226A">
        <w:rPr>
          <w:sz w:val="26"/>
          <w:szCs w:val="26"/>
          <w:lang w:val="en-US"/>
        </w:rPr>
        <w:t>nơron</w:t>
      </w:r>
      <w:r w:rsidRPr="00F569AB">
        <w:rPr>
          <w:sz w:val="26"/>
          <w:szCs w:val="26"/>
        </w:rPr>
        <w:t xml:space="preserve">) được nối với nhau bởi các liên kết </w:t>
      </w:r>
      <w:r w:rsidR="009B1349">
        <w:rPr>
          <w:sz w:val="26"/>
          <w:szCs w:val="26"/>
          <w:lang w:val="en-US"/>
        </w:rPr>
        <w:t>nơron</w:t>
      </w:r>
      <w:r w:rsidRPr="00F569AB">
        <w:rPr>
          <w:sz w:val="26"/>
          <w:szCs w:val="26"/>
        </w:rPr>
        <w:t xml:space="preserve">. Mỗi liên kết kèm theo một trọng số nào đó, đặc trưng cho đặc tính kích hoạt/ức chế giữa các </w:t>
      </w:r>
      <w:r w:rsidR="009B1349">
        <w:rPr>
          <w:sz w:val="26"/>
          <w:szCs w:val="26"/>
          <w:lang w:val="en-US"/>
        </w:rPr>
        <w:t>nơron</w:t>
      </w:r>
      <w:r w:rsidRPr="00F569AB">
        <w:rPr>
          <w:sz w:val="26"/>
          <w:szCs w:val="26"/>
        </w:rPr>
        <w:t xml:space="preserve">. Có thể xem các trọng số là phương tiện để lưu giữ thông tin dài hạn trong mạng </w:t>
      </w:r>
      <w:r w:rsidR="009B1349">
        <w:rPr>
          <w:sz w:val="26"/>
          <w:szCs w:val="26"/>
          <w:lang w:val="en-US"/>
        </w:rPr>
        <w:t>nơron</w:t>
      </w:r>
      <w:r w:rsidRPr="00F569AB">
        <w:rPr>
          <w:sz w:val="26"/>
          <w:szCs w:val="26"/>
        </w:rPr>
        <w:t xml:space="preserve"> và nhiệm vụ chính của quá trình huấn luyện (học) mạng là cập nhật các trọng số khi có thêm các thông tin về các mẫu học, hay nói cách khác, các trọng số được điều chỉnh sao cho dáng điệu vào và ra của nó mô phỏng hoàn toàn phù hợp môi trường đang xem xét. Trong mạng, một số </w:t>
      </w:r>
      <w:r w:rsidR="009B1349">
        <w:rPr>
          <w:sz w:val="26"/>
          <w:szCs w:val="26"/>
          <w:lang w:val="en-US"/>
        </w:rPr>
        <w:t>nơron</w:t>
      </w:r>
      <w:r w:rsidRPr="00F569AB">
        <w:rPr>
          <w:sz w:val="26"/>
          <w:szCs w:val="26"/>
        </w:rPr>
        <w:t xml:space="preserve"> được nối với môi trường bên ngoài như các đầu ra, đầu vào.</w:t>
      </w:r>
    </w:p>
    <w:p w:rsidR="00E372CF" w:rsidRPr="00F569AB" w:rsidRDefault="00E372CF" w:rsidP="00F569AB">
      <w:pPr>
        <w:spacing w:line="360" w:lineRule="auto"/>
        <w:jc w:val="both"/>
        <w:rPr>
          <w:sz w:val="26"/>
          <w:szCs w:val="26"/>
        </w:rPr>
      </w:pPr>
      <w:r w:rsidRPr="00F569AB">
        <w:rPr>
          <w:sz w:val="26"/>
          <w:szCs w:val="26"/>
        </w:rPr>
        <w:t xml:space="preserve">Mạng </w:t>
      </w:r>
      <w:r w:rsidR="009B1349">
        <w:rPr>
          <w:sz w:val="26"/>
          <w:szCs w:val="26"/>
          <w:lang w:val="en-US"/>
        </w:rPr>
        <w:t>nơron</w:t>
      </w:r>
      <w:r w:rsidRPr="00F569AB">
        <w:rPr>
          <w:sz w:val="26"/>
          <w:szCs w:val="26"/>
        </w:rPr>
        <w:t xml:space="preserve"> nhân tạo mô phỏng các hệ thống </w:t>
      </w:r>
      <w:r w:rsidR="009B1349">
        <w:rPr>
          <w:sz w:val="26"/>
          <w:szCs w:val="26"/>
          <w:lang w:val="en-US"/>
        </w:rPr>
        <w:t>nơron</w:t>
      </w:r>
      <w:r w:rsidRPr="00F569AB">
        <w:rPr>
          <w:sz w:val="26"/>
          <w:szCs w:val="26"/>
        </w:rPr>
        <w:t xml:space="preserve"> sinh học (bộ não con người), là một cấu trúc được tạo bởi một số lượng các </w:t>
      </w:r>
      <w:r w:rsidR="009B1349">
        <w:rPr>
          <w:sz w:val="26"/>
          <w:szCs w:val="26"/>
          <w:lang w:val="en-US"/>
        </w:rPr>
        <w:t>nơron</w:t>
      </w:r>
      <w:r w:rsidRPr="00F569AB">
        <w:rPr>
          <w:sz w:val="26"/>
          <w:szCs w:val="26"/>
        </w:rPr>
        <w:t xml:space="preserve"> liên kết với nhau. Mỗi </w:t>
      </w:r>
      <w:r w:rsidR="009B1349">
        <w:rPr>
          <w:sz w:val="26"/>
          <w:szCs w:val="26"/>
          <w:lang w:val="en-US"/>
        </w:rPr>
        <w:t>nơron</w:t>
      </w:r>
      <w:r w:rsidRPr="00F569AB">
        <w:rPr>
          <w:sz w:val="26"/>
          <w:szCs w:val="26"/>
        </w:rPr>
        <w:t xml:space="preserve"> có một đặc tính vào/ra, thực hiện một tính toán cục bộ (một hàm cục bộ). Giá trị đầu ra của một </w:t>
      </w:r>
      <w:r w:rsidR="009B1349">
        <w:rPr>
          <w:sz w:val="26"/>
          <w:szCs w:val="26"/>
          <w:lang w:val="en-US"/>
        </w:rPr>
        <w:t>nơron</w:t>
      </w:r>
      <w:r w:rsidRPr="00F569AB">
        <w:rPr>
          <w:sz w:val="26"/>
          <w:szCs w:val="26"/>
        </w:rPr>
        <w:t xml:space="preserve"> được xác định bởi đặc tính vào/ra của nó, các liên kết của nó với các </w:t>
      </w:r>
      <w:r w:rsidR="009B1349">
        <w:rPr>
          <w:sz w:val="26"/>
          <w:szCs w:val="26"/>
          <w:lang w:val="en-US"/>
        </w:rPr>
        <w:t>nơron</w:t>
      </w:r>
      <w:r w:rsidR="009B1349" w:rsidRPr="00F569AB">
        <w:rPr>
          <w:sz w:val="26"/>
          <w:szCs w:val="26"/>
        </w:rPr>
        <w:t xml:space="preserve"> </w:t>
      </w:r>
      <w:r w:rsidRPr="00F569AB">
        <w:rPr>
          <w:sz w:val="26"/>
          <w:szCs w:val="26"/>
        </w:rPr>
        <w:t xml:space="preserve">khác và (có thể) các đầu vào bổ sung. ANN có thể đưuọc xem như một cấu trúc xử lý thông tin một cách phân tán và song song ở mức cao. ANN có khả năng học (learn), nhớ lại (recall), và khái quát hóa (generalize) từ các dữ liệu học bằng cách gán và điều chỉnh (thích nghi) các giá trị trọng số (mức độ quan trọng) của các liên kết giữa các </w:t>
      </w:r>
      <w:r w:rsidR="009B1349">
        <w:rPr>
          <w:sz w:val="26"/>
          <w:szCs w:val="26"/>
          <w:lang w:val="en-US"/>
        </w:rPr>
        <w:t>nơron</w:t>
      </w:r>
      <w:r w:rsidRPr="00F569AB">
        <w:rPr>
          <w:sz w:val="26"/>
          <w:szCs w:val="26"/>
        </w:rPr>
        <w:t xml:space="preserve">. Chức năng (hàm mục tiêu) của một ANN được xác định bởi kiến trúc (topology) của mạng </w:t>
      </w:r>
      <w:r w:rsidR="009B1349">
        <w:rPr>
          <w:sz w:val="26"/>
          <w:szCs w:val="26"/>
          <w:lang w:val="en-US"/>
        </w:rPr>
        <w:t>nơron</w:t>
      </w:r>
      <w:r w:rsidRPr="00F569AB">
        <w:rPr>
          <w:sz w:val="26"/>
          <w:szCs w:val="26"/>
        </w:rPr>
        <w:t xml:space="preserve">, đặc tính vào/ra của mỗi </w:t>
      </w:r>
      <w:r w:rsidR="009B1349">
        <w:rPr>
          <w:sz w:val="26"/>
          <w:szCs w:val="26"/>
          <w:lang w:val="en-US"/>
        </w:rPr>
        <w:t>nơron</w:t>
      </w:r>
      <w:r w:rsidRPr="00F569AB">
        <w:rPr>
          <w:sz w:val="26"/>
          <w:szCs w:val="26"/>
        </w:rPr>
        <w:t>, chiến lược học (huấn luyện), dữ liệu học.</w:t>
      </w:r>
    </w:p>
    <w:p w:rsidR="00F16C03" w:rsidRDefault="00F16C03">
      <w:pPr>
        <w:widowControl/>
        <w:spacing w:line="240" w:lineRule="auto"/>
        <w:rPr>
          <w:sz w:val="26"/>
          <w:szCs w:val="26"/>
        </w:rPr>
      </w:pPr>
      <w:r>
        <w:rPr>
          <w:sz w:val="26"/>
          <w:szCs w:val="26"/>
        </w:rPr>
        <w:br w:type="page"/>
      </w:r>
    </w:p>
    <w:p w:rsidR="00E372CF" w:rsidRPr="00F569AB" w:rsidRDefault="00E372CF" w:rsidP="00F569AB">
      <w:pPr>
        <w:spacing w:line="360" w:lineRule="auto"/>
        <w:jc w:val="both"/>
        <w:rPr>
          <w:sz w:val="26"/>
          <w:szCs w:val="26"/>
        </w:rPr>
      </w:pPr>
      <w:r w:rsidRPr="00F569AB">
        <w:rPr>
          <w:sz w:val="26"/>
          <w:szCs w:val="26"/>
        </w:rPr>
        <w:lastRenderedPageBreak/>
        <w:t>Các ứng dụng điển hình:</w:t>
      </w:r>
    </w:p>
    <w:p w:rsidR="00E372CF" w:rsidRPr="00F569AB" w:rsidRDefault="00E372CF" w:rsidP="00F50F57">
      <w:pPr>
        <w:widowControl/>
        <w:numPr>
          <w:ilvl w:val="0"/>
          <w:numId w:val="6"/>
        </w:numPr>
        <w:spacing w:line="360" w:lineRule="auto"/>
        <w:jc w:val="both"/>
        <w:rPr>
          <w:sz w:val="26"/>
          <w:szCs w:val="26"/>
        </w:rPr>
      </w:pPr>
      <w:r w:rsidRPr="00F569AB">
        <w:rPr>
          <w:sz w:val="26"/>
          <w:szCs w:val="26"/>
        </w:rPr>
        <w:t>Xử lý ảnh và Computer vision như so khớp, tiền xử lý, phân đoạn và phân tích ảnh, computer vision, nén ảnh, xử lý và hiểu các ảnh thay đổi theo thời gian</w:t>
      </w:r>
    </w:p>
    <w:p w:rsidR="00E372CF" w:rsidRPr="00F569AB" w:rsidRDefault="00E372CF" w:rsidP="00F50F57">
      <w:pPr>
        <w:widowControl/>
        <w:numPr>
          <w:ilvl w:val="0"/>
          <w:numId w:val="6"/>
        </w:numPr>
        <w:spacing w:line="360" w:lineRule="auto"/>
        <w:jc w:val="both"/>
        <w:rPr>
          <w:sz w:val="26"/>
          <w:szCs w:val="26"/>
        </w:rPr>
      </w:pPr>
      <w:r w:rsidRPr="00F569AB">
        <w:rPr>
          <w:sz w:val="26"/>
          <w:szCs w:val="26"/>
        </w:rPr>
        <w:t>Xử lý tín hiệu như phân tích tín hiệu và hình thái địa chấn, động đất</w:t>
      </w:r>
    </w:p>
    <w:p w:rsidR="00E372CF" w:rsidRPr="00F569AB" w:rsidRDefault="00E372CF" w:rsidP="00F50F57">
      <w:pPr>
        <w:widowControl/>
        <w:numPr>
          <w:ilvl w:val="0"/>
          <w:numId w:val="6"/>
        </w:numPr>
        <w:spacing w:line="360" w:lineRule="auto"/>
        <w:jc w:val="both"/>
        <w:rPr>
          <w:sz w:val="26"/>
          <w:szCs w:val="26"/>
        </w:rPr>
      </w:pPr>
      <w:r w:rsidRPr="00F569AB">
        <w:rPr>
          <w:sz w:val="26"/>
          <w:szCs w:val="26"/>
        </w:rPr>
        <w:t>Nhận dạng mẫu như trích chọn thuộc tính, phân loại và phân tích tín hiệu ra-đa, nhận dạng và hiểu giọng nói, nhận dạng dấu vân tay, nhận dạng ký tự (chữ hoặc số), nhận dạng mặt người, và phân tích chữ viết tay</w:t>
      </w:r>
    </w:p>
    <w:p w:rsidR="00E372CF" w:rsidRPr="00F569AB" w:rsidRDefault="00E372CF" w:rsidP="00F50F57">
      <w:pPr>
        <w:widowControl/>
        <w:numPr>
          <w:ilvl w:val="0"/>
          <w:numId w:val="6"/>
        </w:numPr>
        <w:spacing w:line="360" w:lineRule="auto"/>
        <w:jc w:val="both"/>
        <w:rPr>
          <w:sz w:val="26"/>
          <w:szCs w:val="26"/>
        </w:rPr>
      </w:pPr>
      <w:r w:rsidRPr="00F569AB">
        <w:rPr>
          <w:sz w:val="26"/>
          <w:szCs w:val="26"/>
        </w:rPr>
        <w:t>Y tế như phân tích tin hiệu điện tim, chuẩn đoán các loại bệnh và xử lý các ảnh trong lĩnh vực y tế</w:t>
      </w:r>
    </w:p>
    <w:p w:rsidR="00E372CF" w:rsidRPr="00F569AB" w:rsidRDefault="00E372CF" w:rsidP="00F50F57">
      <w:pPr>
        <w:widowControl/>
        <w:numPr>
          <w:ilvl w:val="0"/>
          <w:numId w:val="6"/>
        </w:numPr>
        <w:spacing w:line="360" w:lineRule="auto"/>
        <w:jc w:val="both"/>
        <w:rPr>
          <w:sz w:val="26"/>
          <w:szCs w:val="26"/>
        </w:rPr>
      </w:pPr>
      <w:r w:rsidRPr="00F569AB">
        <w:rPr>
          <w:sz w:val="26"/>
          <w:szCs w:val="26"/>
        </w:rPr>
        <w:t>Các hệ thống quân sự như phát hiện thủy lôi, phân loại nhiễu ra-đa</w:t>
      </w:r>
    </w:p>
    <w:p w:rsidR="00E372CF" w:rsidRPr="00F569AB" w:rsidRDefault="00E372CF" w:rsidP="00F50F57">
      <w:pPr>
        <w:widowControl/>
        <w:numPr>
          <w:ilvl w:val="0"/>
          <w:numId w:val="6"/>
        </w:numPr>
        <w:spacing w:line="360" w:lineRule="auto"/>
        <w:jc w:val="both"/>
        <w:rPr>
          <w:sz w:val="26"/>
          <w:szCs w:val="26"/>
        </w:rPr>
      </w:pPr>
      <w:r w:rsidRPr="00F569AB">
        <w:rPr>
          <w:sz w:val="26"/>
          <w:szCs w:val="26"/>
        </w:rPr>
        <w:t>Các hệ thống tài chính như phân tích thị trường chứng khoán, đánh giá giá trị bất động sản, kiểm tra truy cập thẻ tín dụng, kinh doanh cổ phiếu</w:t>
      </w:r>
    </w:p>
    <w:p w:rsidR="00E372CF" w:rsidRPr="00F569AB" w:rsidRDefault="00E372CF" w:rsidP="00F50F57">
      <w:pPr>
        <w:widowControl/>
        <w:numPr>
          <w:ilvl w:val="0"/>
          <w:numId w:val="6"/>
        </w:numPr>
        <w:spacing w:line="360" w:lineRule="auto"/>
        <w:jc w:val="both"/>
        <w:rPr>
          <w:sz w:val="26"/>
          <w:szCs w:val="26"/>
        </w:rPr>
      </w:pPr>
      <w:r w:rsidRPr="00F569AB">
        <w:rPr>
          <w:sz w:val="26"/>
          <w:szCs w:val="26"/>
        </w:rPr>
        <w:t>Lập kế hoạch, điều khiển, và tìm kiếm như cài đặt song song các bài toán thỏa mãn ràng buộc, tìm lời giải cho bài toán người đưa hàng, điều khiển và khoa học nghiên cứu về người máy (robotics)</w:t>
      </w:r>
    </w:p>
    <w:p w:rsidR="00E372CF" w:rsidRPr="00F569AB" w:rsidRDefault="00E372CF" w:rsidP="00F50F57">
      <w:pPr>
        <w:widowControl/>
        <w:numPr>
          <w:ilvl w:val="0"/>
          <w:numId w:val="6"/>
        </w:numPr>
        <w:spacing w:line="360" w:lineRule="auto"/>
        <w:jc w:val="both"/>
        <w:rPr>
          <w:sz w:val="26"/>
          <w:szCs w:val="26"/>
        </w:rPr>
      </w:pPr>
      <w:r w:rsidRPr="00F569AB">
        <w:rPr>
          <w:sz w:val="26"/>
          <w:szCs w:val="26"/>
        </w:rPr>
        <w:t>Các hệ thống năng lượng như đánh giá trạng thái hệ thống, phát hiện và khắc phục sự cố, dự đoán tải (khối lượng) công việc, và đánh giá mức độ an toàn</w:t>
      </w:r>
    </w:p>
    <w:p w:rsidR="001278F8" w:rsidRPr="00F569AB" w:rsidRDefault="009B1349" w:rsidP="00F50F57">
      <w:pPr>
        <w:widowControl/>
        <w:numPr>
          <w:ilvl w:val="0"/>
          <w:numId w:val="6"/>
        </w:numPr>
        <w:spacing w:line="360" w:lineRule="auto"/>
        <w:jc w:val="both"/>
        <w:rPr>
          <w:sz w:val="26"/>
          <w:szCs w:val="26"/>
        </w:rPr>
      </w:pPr>
      <w:r>
        <w:rPr>
          <w:sz w:val="26"/>
          <w:szCs w:val="26"/>
        </w:rPr>
        <w:t>…</w:t>
      </w:r>
      <w:r w:rsidR="00E372CF" w:rsidRPr="00F569AB">
        <w:rPr>
          <w:sz w:val="26"/>
          <w:szCs w:val="26"/>
        </w:rPr>
        <w:t>và nhiều lĩnh vự</w:t>
      </w:r>
      <w:r>
        <w:rPr>
          <w:sz w:val="26"/>
          <w:szCs w:val="26"/>
        </w:rPr>
        <w:t>c bài toán khác!</w:t>
      </w:r>
    </w:p>
    <w:p w:rsidR="008F376D" w:rsidRPr="0023342D" w:rsidRDefault="00E372CF" w:rsidP="0023342D">
      <w:pPr>
        <w:pStyle w:val="Heading3"/>
        <w:rPr>
          <w:szCs w:val="26"/>
          <w:lang w:val="en-US"/>
        </w:rPr>
      </w:pPr>
      <w:bookmarkStart w:id="17" w:name="_Toc341462760"/>
      <w:r w:rsidRPr="0023342D">
        <w:rPr>
          <w:szCs w:val="26"/>
          <w:lang w:val="en-US"/>
        </w:rPr>
        <w:t xml:space="preserve">Cấu trúc </w:t>
      </w:r>
      <w:r w:rsidR="0068186F" w:rsidRPr="0023342D">
        <w:rPr>
          <w:szCs w:val="26"/>
          <w:lang w:val="en-US"/>
        </w:rPr>
        <w:t xml:space="preserve">và hoạt động của một </w:t>
      </w:r>
      <w:r w:rsidR="009B1349">
        <w:rPr>
          <w:szCs w:val="26"/>
          <w:lang w:val="en-US"/>
        </w:rPr>
        <w:t>nơron</w:t>
      </w:r>
      <w:bookmarkEnd w:id="17"/>
    </w:p>
    <w:p w:rsidR="008F376D" w:rsidRPr="0023342D" w:rsidRDefault="009C3D48" w:rsidP="0023342D">
      <w:pPr>
        <w:spacing w:line="360" w:lineRule="auto"/>
        <w:jc w:val="center"/>
        <w:rPr>
          <w:noProof/>
          <w:sz w:val="26"/>
          <w:szCs w:val="26"/>
          <w:lang w:val="en-US"/>
        </w:rPr>
      </w:pPr>
      <w:r>
        <w:rPr>
          <w:noProof/>
          <w:sz w:val="26"/>
          <w:szCs w:val="26"/>
          <w:lang w:val="en-US"/>
        </w:rPr>
        <w:drawing>
          <wp:inline distT="0" distB="0" distL="0" distR="0">
            <wp:extent cx="4978800" cy="20988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l="5315" t="36319" r="4222" b="16019"/>
                    <a:stretch>
                      <a:fillRect/>
                    </a:stretch>
                  </pic:blipFill>
                  <pic:spPr bwMode="auto">
                    <a:xfrm>
                      <a:off x="0" y="0"/>
                      <a:ext cx="4978800" cy="2098800"/>
                    </a:xfrm>
                    <a:prstGeom prst="rect">
                      <a:avLst/>
                    </a:prstGeom>
                    <a:noFill/>
                    <a:ln>
                      <a:noFill/>
                    </a:ln>
                  </pic:spPr>
                </pic:pic>
              </a:graphicData>
            </a:graphic>
          </wp:inline>
        </w:drawing>
      </w:r>
    </w:p>
    <w:p w:rsidR="0068186F" w:rsidRPr="0023342D" w:rsidRDefault="0068186F" w:rsidP="0023342D">
      <w:pPr>
        <w:spacing w:line="360" w:lineRule="auto"/>
        <w:jc w:val="center"/>
        <w:rPr>
          <w:i/>
          <w:sz w:val="26"/>
          <w:szCs w:val="26"/>
          <w:lang w:val="en-US"/>
        </w:rPr>
      </w:pPr>
      <w:r w:rsidRPr="0023342D">
        <w:rPr>
          <w:i/>
          <w:sz w:val="26"/>
          <w:szCs w:val="26"/>
        </w:rPr>
        <w:t xml:space="preserve">Mô hình một </w:t>
      </w:r>
      <w:r w:rsidR="009B1349">
        <w:rPr>
          <w:i/>
          <w:sz w:val="26"/>
          <w:szCs w:val="26"/>
          <w:lang w:val="en-US"/>
        </w:rPr>
        <w:t>nơron</w:t>
      </w:r>
      <w:r w:rsidRPr="0023342D">
        <w:rPr>
          <w:i/>
          <w:sz w:val="26"/>
          <w:szCs w:val="26"/>
        </w:rPr>
        <w:t xml:space="preserve"> nhân tạo</w:t>
      </w:r>
    </w:p>
    <w:p w:rsidR="0068186F" w:rsidRPr="0023342D" w:rsidRDefault="0068186F" w:rsidP="0023342D">
      <w:pPr>
        <w:spacing w:line="360" w:lineRule="auto"/>
        <w:jc w:val="both"/>
        <w:rPr>
          <w:sz w:val="26"/>
          <w:szCs w:val="26"/>
        </w:rPr>
      </w:pPr>
      <w:r w:rsidRPr="0023342D">
        <w:rPr>
          <w:sz w:val="26"/>
          <w:szCs w:val="26"/>
        </w:rPr>
        <w:lastRenderedPageBreak/>
        <w:t xml:space="preserve">Mỗi </w:t>
      </w:r>
      <w:r w:rsidR="009B1349">
        <w:rPr>
          <w:sz w:val="26"/>
          <w:szCs w:val="26"/>
          <w:lang w:val="en-US"/>
        </w:rPr>
        <w:t>nơron</w:t>
      </w:r>
      <w:r w:rsidR="009B1349" w:rsidRPr="00F569AB">
        <w:rPr>
          <w:sz w:val="26"/>
          <w:szCs w:val="26"/>
        </w:rPr>
        <w:t xml:space="preserve"> </w:t>
      </w:r>
      <w:r w:rsidRPr="0023342D">
        <w:rPr>
          <w:sz w:val="26"/>
          <w:szCs w:val="26"/>
        </w:rPr>
        <w:t xml:space="preserve">được nối với các </w:t>
      </w:r>
      <w:r w:rsidR="009B1349">
        <w:rPr>
          <w:sz w:val="26"/>
          <w:szCs w:val="26"/>
          <w:lang w:val="en-US"/>
        </w:rPr>
        <w:t>nơron</w:t>
      </w:r>
      <w:r w:rsidR="009B1349" w:rsidRPr="00F569AB">
        <w:rPr>
          <w:sz w:val="26"/>
          <w:szCs w:val="26"/>
        </w:rPr>
        <w:t xml:space="preserve"> </w:t>
      </w:r>
      <w:r w:rsidRPr="0023342D">
        <w:rPr>
          <w:sz w:val="26"/>
          <w:szCs w:val="26"/>
        </w:rPr>
        <w:t>khác và nhận tín hiệu từ chúng với các trọng số w</w:t>
      </w:r>
      <w:r w:rsidRPr="0023342D">
        <w:rPr>
          <w:sz w:val="26"/>
          <w:szCs w:val="26"/>
          <w:vertAlign w:val="subscript"/>
        </w:rPr>
        <w:t>j</w:t>
      </w:r>
      <w:r w:rsidRPr="0023342D">
        <w:rPr>
          <w:sz w:val="26"/>
          <w:szCs w:val="26"/>
        </w:rPr>
        <w:t>.</w:t>
      </w:r>
    </w:p>
    <w:p w:rsidR="0068186F" w:rsidRPr="0023342D" w:rsidRDefault="0068186F" w:rsidP="00F50F57">
      <w:pPr>
        <w:widowControl/>
        <w:numPr>
          <w:ilvl w:val="0"/>
          <w:numId w:val="7"/>
        </w:numPr>
        <w:spacing w:line="360" w:lineRule="auto"/>
        <w:jc w:val="both"/>
        <w:rPr>
          <w:sz w:val="26"/>
          <w:szCs w:val="26"/>
        </w:rPr>
      </w:pPr>
      <w:r w:rsidRPr="0023342D">
        <w:rPr>
          <w:sz w:val="26"/>
          <w:szCs w:val="26"/>
        </w:rPr>
        <w:t xml:space="preserve">Tổng thông tin vào có trọng số là Net = </w:t>
      </w:r>
      <w:r w:rsidRPr="0023342D">
        <w:rPr>
          <w:sz w:val="26"/>
          <w:szCs w:val="26"/>
        </w:rPr>
        <w:sym w:font="Symbol" w:char="F0E5"/>
      </w:r>
      <w:r w:rsidRPr="0023342D">
        <w:rPr>
          <w:sz w:val="26"/>
          <w:szCs w:val="26"/>
        </w:rPr>
        <w:t>w</w:t>
      </w:r>
      <w:r w:rsidRPr="0023342D">
        <w:rPr>
          <w:sz w:val="26"/>
          <w:szCs w:val="26"/>
          <w:vertAlign w:val="subscript"/>
        </w:rPr>
        <w:t>j</w:t>
      </w:r>
      <w:r w:rsidRPr="0023342D">
        <w:rPr>
          <w:sz w:val="26"/>
          <w:szCs w:val="26"/>
        </w:rPr>
        <w:t>s</w:t>
      </w:r>
      <w:r w:rsidRPr="0023342D">
        <w:rPr>
          <w:sz w:val="26"/>
          <w:szCs w:val="26"/>
          <w:vertAlign w:val="subscript"/>
        </w:rPr>
        <w:t>j</w:t>
      </w:r>
      <w:r w:rsidRPr="0023342D">
        <w:rPr>
          <w:sz w:val="26"/>
          <w:szCs w:val="26"/>
        </w:rPr>
        <w:t xml:space="preserve">, đây là thành phần tuyến tính của </w:t>
      </w:r>
      <w:r w:rsidR="009B1349">
        <w:rPr>
          <w:sz w:val="26"/>
          <w:szCs w:val="26"/>
          <w:lang w:val="en-US"/>
        </w:rPr>
        <w:t>nơron</w:t>
      </w:r>
    </w:p>
    <w:p w:rsidR="0068186F" w:rsidRPr="0023342D" w:rsidRDefault="0068186F" w:rsidP="00F50F57">
      <w:pPr>
        <w:widowControl/>
        <w:numPr>
          <w:ilvl w:val="0"/>
          <w:numId w:val="7"/>
        </w:numPr>
        <w:spacing w:line="360" w:lineRule="auto"/>
        <w:jc w:val="both"/>
        <w:rPr>
          <w:sz w:val="26"/>
          <w:szCs w:val="26"/>
        </w:rPr>
      </w:pPr>
      <w:r w:rsidRPr="0023342D">
        <w:rPr>
          <w:sz w:val="26"/>
          <w:szCs w:val="26"/>
        </w:rPr>
        <w:t xml:space="preserve">Hàm kích hoạt g đóng vai trò biến đổi từ Net sang tín hiệu đầu ra out: Out = g(Net), đây là thành phần phi tuyến của mạng </w:t>
      </w:r>
      <w:r w:rsidR="009B1349">
        <w:rPr>
          <w:sz w:val="26"/>
          <w:szCs w:val="26"/>
          <w:lang w:val="en-US"/>
        </w:rPr>
        <w:t>nơron</w:t>
      </w:r>
      <w:r w:rsidRPr="0023342D">
        <w:rPr>
          <w:sz w:val="26"/>
          <w:szCs w:val="26"/>
        </w:rPr>
        <w:t>.</w:t>
      </w:r>
    </w:p>
    <w:p w:rsidR="0068186F" w:rsidRPr="0023342D" w:rsidRDefault="009C3D48" w:rsidP="0023342D">
      <w:pPr>
        <w:widowControl/>
        <w:spacing w:line="360" w:lineRule="auto"/>
        <w:jc w:val="center"/>
        <w:rPr>
          <w:sz w:val="26"/>
          <w:szCs w:val="26"/>
        </w:rPr>
      </w:pPr>
      <w:r>
        <w:rPr>
          <w:noProof/>
          <w:sz w:val="26"/>
          <w:szCs w:val="26"/>
          <w:lang w:val="en-US"/>
        </w:rPr>
        <w:drawing>
          <wp:inline distT="0" distB="0" distL="0" distR="0">
            <wp:extent cx="3712210" cy="3411855"/>
            <wp:effectExtent l="0" t="0" r="2540" b="0"/>
            <wp:docPr id="4" name="Ob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ChangeAspect="1" noChangeArrowheads="1"/>
                    </pic:cNvPicPr>
                  </pic:nvPicPr>
                  <pic:blipFill>
                    <a:blip r:embed="rId13">
                      <a:extLst>
                        <a:ext uri="{28A0092B-C50C-407E-A947-70E740481C1C}">
                          <a14:useLocalDpi xmlns:a14="http://schemas.microsoft.com/office/drawing/2010/main" val="0"/>
                        </a:ext>
                      </a:extLst>
                    </a:blip>
                    <a:srcRect l="-706" r="-706"/>
                    <a:stretch>
                      <a:fillRect/>
                    </a:stretch>
                  </pic:blipFill>
                  <pic:spPr bwMode="auto">
                    <a:xfrm>
                      <a:off x="0" y="0"/>
                      <a:ext cx="3712210" cy="3411855"/>
                    </a:xfrm>
                    <a:prstGeom prst="rect">
                      <a:avLst/>
                    </a:prstGeom>
                    <a:noFill/>
                    <a:ln>
                      <a:noFill/>
                    </a:ln>
                  </pic:spPr>
                </pic:pic>
              </a:graphicData>
            </a:graphic>
          </wp:inline>
        </w:drawing>
      </w:r>
    </w:p>
    <w:p w:rsidR="0068186F" w:rsidRPr="0023342D" w:rsidRDefault="0068186F" w:rsidP="00F50F57">
      <w:pPr>
        <w:widowControl/>
        <w:numPr>
          <w:ilvl w:val="0"/>
          <w:numId w:val="8"/>
        </w:numPr>
        <w:spacing w:line="360" w:lineRule="auto"/>
        <w:jc w:val="both"/>
        <w:rPr>
          <w:sz w:val="26"/>
          <w:szCs w:val="26"/>
        </w:rPr>
      </w:pPr>
      <w:r w:rsidRPr="0023342D">
        <w:rPr>
          <w:sz w:val="26"/>
          <w:szCs w:val="26"/>
        </w:rPr>
        <w:t xml:space="preserve">Các tín hiệu đầu vào (input signal) của </w:t>
      </w:r>
      <w:r w:rsidR="009B1349">
        <w:rPr>
          <w:sz w:val="26"/>
          <w:szCs w:val="26"/>
          <w:lang w:val="en-US"/>
        </w:rPr>
        <w:t>nơron</w:t>
      </w:r>
      <w:r w:rsidR="009B1349" w:rsidRPr="00F569AB">
        <w:rPr>
          <w:sz w:val="26"/>
          <w:szCs w:val="26"/>
        </w:rPr>
        <w:t xml:space="preserve"> </w:t>
      </w:r>
      <w:r w:rsidRPr="0023342D">
        <w:rPr>
          <w:sz w:val="26"/>
          <w:szCs w:val="26"/>
        </w:rPr>
        <w:t>(x</w:t>
      </w:r>
      <w:r w:rsidRPr="0023342D">
        <w:rPr>
          <w:sz w:val="26"/>
          <w:szCs w:val="26"/>
          <w:vertAlign w:val="subscript"/>
        </w:rPr>
        <w:t>i</w:t>
      </w:r>
      <w:r w:rsidRPr="0023342D">
        <w:rPr>
          <w:sz w:val="26"/>
          <w:szCs w:val="26"/>
        </w:rPr>
        <w:t>, i = 1…m). Mỗi tín hiệu đầu vào x</w:t>
      </w:r>
      <w:r w:rsidRPr="0023342D">
        <w:rPr>
          <w:sz w:val="26"/>
          <w:szCs w:val="26"/>
          <w:vertAlign w:val="subscript"/>
        </w:rPr>
        <w:t>i</w:t>
      </w:r>
      <w:r w:rsidRPr="0023342D">
        <w:rPr>
          <w:sz w:val="26"/>
          <w:szCs w:val="26"/>
        </w:rPr>
        <w:t xml:space="preserve"> gắn với một trọng số w</w:t>
      </w:r>
      <w:r w:rsidRPr="0023342D">
        <w:rPr>
          <w:sz w:val="26"/>
          <w:szCs w:val="26"/>
          <w:vertAlign w:val="subscript"/>
        </w:rPr>
        <w:t>i</w:t>
      </w:r>
    </w:p>
    <w:p w:rsidR="0068186F" w:rsidRPr="0023342D" w:rsidRDefault="0068186F" w:rsidP="00F50F57">
      <w:pPr>
        <w:widowControl/>
        <w:numPr>
          <w:ilvl w:val="0"/>
          <w:numId w:val="8"/>
        </w:numPr>
        <w:spacing w:line="360" w:lineRule="auto"/>
        <w:jc w:val="both"/>
        <w:rPr>
          <w:sz w:val="26"/>
          <w:szCs w:val="26"/>
        </w:rPr>
      </w:pPr>
      <w:r w:rsidRPr="0023342D">
        <w:rPr>
          <w:sz w:val="26"/>
          <w:szCs w:val="26"/>
        </w:rPr>
        <w:t>Trọng số điều chỉnh (bias) w</w:t>
      </w:r>
      <w:r w:rsidRPr="0023342D">
        <w:rPr>
          <w:sz w:val="26"/>
          <w:szCs w:val="26"/>
          <w:vertAlign w:val="subscript"/>
        </w:rPr>
        <w:t>0</w:t>
      </w:r>
      <w:r w:rsidRPr="0023342D">
        <w:rPr>
          <w:sz w:val="26"/>
          <w:szCs w:val="26"/>
        </w:rPr>
        <w:t xml:space="preserve"> (với x</w:t>
      </w:r>
      <w:r w:rsidRPr="0023342D">
        <w:rPr>
          <w:sz w:val="26"/>
          <w:szCs w:val="26"/>
          <w:vertAlign w:val="subscript"/>
        </w:rPr>
        <w:t>0</w:t>
      </w:r>
      <w:r w:rsidRPr="0023342D">
        <w:rPr>
          <w:sz w:val="26"/>
          <w:szCs w:val="26"/>
        </w:rPr>
        <w:t xml:space="preserve"> = 1)</w:t>
      </w:r>
    </w:p>
    <w:p w:rsidR="0068186F" w:rsidRPr="0023342D" w:rsidRDefault="0068186F" w:rsidP="00F50F57">
      <w:pPr>
        <w:widowControl/>
        <w:numPr>
          <w:ilvl w:val="0"/>
          <w:numId w:val="8"/>
        </w:numPr>
        <w:spacing w:line="360" w:lineRule="auto"/>
        <w:jc w:val="both"/>
        <w:rPr>
          <w:sz w:val="26"/>
          <w:szCs w:val="26"/>
        </w:rPr>
      </w:pPr>
      <w:r w:rsidRPr="0023342D">
        <w:rPr>
          <w:sz w:val="26"/>
          <w:szCs w:val="26"/>
        </w:rPr>
        <w:t>Đầu vào tổng thể (Net input) là một hàm tích hợp của các tín hiệu đầu vào: Net(w,x)</w:t>
      </w:r>
    </w:p>
    <w:p w:rsidR="0023342D" w:rsidRPr="0023342D" w:rsidRDefault="0068186F" w:rsidP="00F50F57">
      <w:pPr>
        <w:widowControl/>
        <w:numPr>
          <w:ilvl w:val="0"/>
          <w:numId w:val="8"/>
        </w:numPr>
        <w:spacing w:line="360" w:lineRule="auto"/>
        <w:jc w:val="both"/>
        <w:rPr>
          <w:sz w:val="26"/>
          <w:szCs w:val="26"/>
        </w:rPr>
      </w:pPr>
      <w:r w:rsidRPr="0023342D">
        <w:rPr>
          <w:sz w:val="26"/>
          <w:szCs w:val="26"/>
        </w:rPr>
        <w:t xml:space="preserve">Hàm tác động/truyền (Activation/transfer function) tính giá trị đầu ra của </w:t>
      </w:r>
      <w:r w:rsidR="009B1349">
        <w:rPr>
          <w:sz w:val="26"/>
          <w:szCs w:val="26"/>
          <w:lang w:val="en-US"/>
        </w:rPr>
        <w:t>nơron</w:t>
      </w:r>
      <w:r w:rsidRPr="0023342D">
        <w:rPr>
          <w:sz w:val="26"/>
          <w:szCs w:val="26"/>
        </w:rPr>
        <w:t>: f(Net(w,x))</w:t>
      </w:r>
    </w:p>
    <w:p w:rsidR="0068186F" w:rsidRPr="0023342D" w:rsidRDefault="0068186F" w:rsidP="00F50F57">
      <w:pPr>
        <w:widowControl/>
        <w:numPr>
          <w:ilvl w:val="0"/>
          <w:numId w:val="8"/>
        </w:numPr>
        <w:spacing w:line="360" w:lineRule="auto"/>
        <w:jc w:val="both"/>
        <w:rPr>
          <w:sz w:val="26"/>
          <w:szCs w:val="26"/>
        </w:rPr>
      </w:pPr>
      <w:r w:rsidRPr="0023342D">
        <w:rPr>
          <w:sz w:val="26"/>
          <w:szCs w:val="26"/>
        </w:rPr>
        <w:t xml:space="preserve">Giá trị đầu ra (Output) của </w:t>
      </w:r>
      <w:r w:rsidR="009B1349">
        <w:rPr>
          <w:sz w:val="26"/>
          <w:szCs w:val="26"/>
          <w:lang w:val="en-US"/>
        </w:rPr>
        <w:t>nơron</w:t>
      </w:r>
      <w:r w:rsidRPr="0023342D">
        <w:rPr>
          <w:sz w:val="26"/>
          <w:szCs w:val="26"/>
        </w:rPr>
        <w:t>: Out = f(Net(w,x))</w:t>
      </w:r>
    </w:p>
    <w:p w:rsidR="0068186F" w:rsidRPr="0023342D" w:rsidRDefault="0068186F" w:rsidP="0023342D">
      <w:pPr>
        <w:spacing w:line="360" w:lineRule="auto"/>
        <w:jc w:val="both"/>
        <w:rPr>
          <w:sz w:val="26"/>
          <w:szCs w:val="26"/>
        </w:rPr>
      </w:pPr>
      <w:r w:rsidRPr="0023342D">
        <w:rPr>
          <w:sz w:val="26"/>
          <w:szCs w:val="26"/>
        </w:rPr>
        <w:t>Đầu vào tổng thể (net input) thường được tính toán bởi một hàm tuyến tính</w:t>
      </w:r>
    </w:p>
    <w:p w:rsidR="0068186F" w:rsidRPr="0023342D" w:rsidRDefault="0023342D" w:rsidP="0023342D">
      <w:pPr>
        <w:spacing w:line="360" w:lineRule="auto"/>
        <w:jc w:val="center"/>
        <w:rPr>
          <w:sz w:val="26"/>
          <w:szCs w:val="26"/>
        </w:rPr>
      </w:pPr>
      <w:r w:rsidRPr="0023342D">
        <w:rPr>
          <w:position w:val="-28"/>
          <w:sz w:val="26"/>
          <w:szCs w:val="26"/>
        </w:rPr>
        <w:object w:dxaOrig="5660" w:dyaOrig="680">
          <v:shape id="_x0000_i1026" type="#_x0000_t75" style="width:372.5pt;height:43.85pt" o:ole="">
            <v:imagedata r:id="rId14" o:title=""/>
          </v:shape>
          <o:OLEObject Type="Embed" ProgID="Equation.DSMT4" ShapeID="_x0000_i1026" DrawAspect="Content" ObjectID="_1415204627" r:id="rId15"/>
        </w:object>
      </w:r>
    </w:p>
    <w:p w:rsidR="0068186F" w:rsidRPr="0023342D" w:rsidRDefault="0068186F" w:rsidP="0023342D">
      <w:pPr>
        <w:spacing w:line="360" w:lineRule="auto"/>
        <w:jc w:val="both"/>
        <w:rPr>
          <w:sz w:val="26"/>
          <w:szCs w:val="26"/>
          <w:lang w:val="en-US"/>
        </w:rPr>
      </w:pPr>
      <w:r w:rsidRPr="0023342D">
        <w:rPr>
          <w:sz w:val="26"/>
          <w:szCs w:val="26"/>
        </w:rPr>
        <w:t>Ý nghĩa của tín hiệu dịch chuyển (bias) w</w:t>
      </w:r>
      <w:r w:rsidRPr="0023342D">
        <w:rPr>
          <w:sz w:val="26"/>
          <w:szCs w:val="26"/>
          <w:vertAlign w:val="subscript"/>
        </w:rPr>
        <w:t>0</w:t>
      </w:r>
      <w:r w:rsidRPr="0023342D">
        <w:rPr>
          <w:sz w:val="26"/>
          <w:szCs w:val="26"/>
        </w:rPr>
        <w:t xml:space="preserve"> : Họ các hàm phân tách Net = w</w:t>
      </w:r>
      <w:r w:rsidRPr="0023342D">
        <w:rPr>
          <w:sz w:val="26"/>
          <w:szCs w:val="26"/>
          <w:vertAlign w:val="subscript"/>
        </w:rPr>
        <w:t>1</w:t>
      </w:r>
      <w:r w:rsidRPr="0023342D">
        <w:rPr>
          <w:sz w:val="26"/>
          <w:szCs w:val="26"/>
        </w:rPr>
        <w:t>x</w:t>
      </w:r>
      <w:r w:rsidRPr="0023342D">
        <w:rPr>
          <w:sz w:val="26"/>
          <w:szCs w:val="26"/>
          <w:vertAlign w:val="subscript"/>
        </w:rPr>
        <w:t>1</w:t>
      </w:r>
      <w:r w:rsidRPr="0023342D">
        <w:rPr>
          <w:sz w:val="26"/>
          <w:szCs w:val="26"/>
        </w:rPr>
        <w:t xml:space="preserve"> không thể phân tách được các ví dụ thành 2 lớp (two classes), nhưng: họ các hàm Net = w</w:t>
      </w:r>
      <w:r w:rsidRPr="0023342D">
        <w:rPr>
          <w:sz w:val="26"/>
          <w:szCs w:val="26"/>
          <w:vertAlign w:val="subscript"/>
        </w:rPr>
        <w:t>1</w:t>
      </w:r>
      <w:r w:rsidRPr="0023342D">
        <w:rPr>
          <w:sz w:val="26"/>
          <w:szCs w:val="26"/>
        </w:rPr>
        <w:t>x</w:t>
      </w:r>
      <w:r w:rsidRPr="0023342D">
        <w:rPr>
          <w:sz w:val="26"/>
          <w:szCs w:val="26"/>
          <w:vertAlign w:val="subscript"/>
        </w:rPr>
        <w:t>1</w:t>
      </w:r>
      <w:r w:rsidRPr="0023342D">
        <w:rPr>
          <w:sz w:val="26"/>
          <w:szCs w:val="26"/>
        </w:rPr>
        <w:t xml:space="preserve"> + w</w:t>
      </w:r>
      <w:r w:rsidRPr="0023342D">
        <w:rPr>
          <w:sz w:val="26"/>
          <w:szCs w:val="26"/>
          <w:vertAlign w:val="subscript"/>
        </w:rPr>
        <w:t>0</w:t>
      </w:r>
      <w:r w:rsidRPr="0023342D">
        <w:rPr>
          <w:sz w:val="26"/>
          <w:szCs w:val="26"/>
        </w:rPr>
        <w:t xml:space="preserve"> có thể!</w:t>
      </w:r>
    </w:p>
    <w:p w:rsidR="0068186F" w:rsidRPr="0023342D" w:rsidRDefault="009C3D48" w:rsidP="0023342D">
      <w:pPr>
        <w:spacing w:line="360" w:lineRule="auto"/>
        <w:jc w:val="center"/>
        <w:rPr>
          <w:noProof/>
          <w:sz w:val="26"/>
          <w:szCs w:val="26"/>
          <w:lang w:val="en-US"/>
        </w:rPr>
      </w:pPr>
      <w:r>
        <w:rPr>
          <w:noProof/>
          <w:sz w:val="26"/>
          <w:szCs w:val="26"/>
          <w:lang w:val="en-US"/>
        </w:rPr>
        <w:drawing>
          <wp:inline distT="0" distB="0" distL="0" distR="0">
            <wp:extent cx="2463165" cy="1978660"/>
            <wp:effectExtent l="0" t="0" r="0" b="254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l="14738" t="14635" r="12633" b="12355"/>
                    <a:stretch>
                      <a:fillRect/>
                    </a:stretch>
                  </pic:blipFill>
                  <pic:spPr bwMode="auto">
                    <a:xfrm>
                      <a:off x="0" y="0"/>
                      <a:ext cx="2463165" cy="1978660"/>
                    </a:xfrm>
                    <a:prstGeom prst="rect">
                      <a:avLst/>
                    </a:prstGeom>
                    <a:noFill/>
                    <a:ln>
                      <a:noFill/>
                    </a:ln>
                  </pic:spPr>
                </pic:pic>
              </a:graphicData>
            </a:graphic>
          </wp:inline>
        </w:drawing>
      </w:r>
      <w:r w:rsidR="0068186F" w:rsidRPr="0023342D">
        <w:rPr>
          <w:noProof/>
          <w:sz w:val="26"/>
          <w:szCs w:val="26"/>
          <w:lang w:val="en-US"/>
        </w:rPr>
        <w:tab/>
      </w:r>
      <w:r>
        <w:rPr>
          <w:noProof/>
          <w:sz w:val="26"/>
          <w:szCs w:val="26"/>
          <w:lang w:val="en-US"/>
        </w:rPr>
        <w:drawing>
          <wp:inline distT="0" distB="0" distL="0" distR="0">
            <wp:extent cx="2756535" cy="1965325"/>
            <wp:effectExtent l="0" t="0" r="5715"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l="6992" t="16853" r="13799" b="11938"/>
                    <a:stretch>
                      <a:fillRect/>
                    </a:stretch>
                  </pic:blipFill>
                  <pic:spPr bwMode="auto">
                    <a:xfrm>
                      <a:off x="0" y="0"/>
                      <a:ext cx="2756535" cy="1965325"/>
                    </a:xfrm>
                    <a:prstGeom prst="rect">
                      <a:avLst/>
                    </a:prstGeom>
                    <a:noFill/>
                    <a:ln>
                      <a:noFill/>
                    </a:ln>
                  </pic:spPr>
                </pic:pic>
              </a:graphicData>
            </a:graphic>
          </wp:inline>
        </w:drawing>
      </w:r>
    </w:p>
    <w:p w:rsidR="0068186F" w:rsidRPr="0023342D" w:rsidRDefault="0068186F" w:rsidP="0023342D">
      <w:pPr>
        <w:spacing w:line="360" w:lineRule="auto"/>
        <w:jc w:val="both"/>
        <w:rPr>
          <w:sz w:val="26"/>
          <w:szCs w:val="26"/>
        </w:rPr>
      </w:pPr>
      <w:r w:rsidRPr="0023342D">
        <w:rPr>
          <w:sz w:val="26"/>
          <w:szCs w:val="26"/>
        </w:rPr>
        <w:t>Một số dạng hàm kích hoạt thường dùng trong thực tế:</w:t>
      </w:r>
    </w:p>
    <w:p w:rsidR="0068186F" w:rsidRPr="0023342D" w:rsidRDefault="0068186F" w:rsidP="00F50F57">
      <w:pPr>
        <w:widowControl/>
        <w:numPr>
          <w:ilvl w:val="0"/>
          <w:numId w:val="9"/>
        </w:numPr>
        <w:spacing w:line="360" w:lineRule="auto"/>
        <w:jc w:val="both"/>
        <w:rPr>
          <w:sz w:val="26"/>
          <w:szCs w:val="26"/>
        </w:rPr>
      </w:pPr>
      <w:r w:rsidRPr="0023342D">
        <w:rPr>
          <w:bCs/>
          <w:sz w:val="26"/>
          <w:szCs w:val="26"/>
        </w:rPr>
        <w:t xml:space="preserve">Hàm tác động: Giới hạn cứng (Hard-limiter): </w:t>
      </w:r>
      <w:r w:rsidRPr="0023342D">
        <w:rPr>
          <w:sz w:val="26"/>
          <w:szCs w:val="26"/>
        </w:rPr>
        <w:t>Còn được gọi là hàm ngưỡng (threshold function)</w:t>
      </w:r>
    </w:p>
    <w:p w:rsidR="0068186F" w:rsidRPr="0023342D" w:rsidRDefault="0023342D" w:rsidP="0023342D">
      <w:pPr>
        <w:spacing w:line="360" w:lineRule="auto"/>
        <w:jc w:val="center"/>
        <w:rPr>
          <w:sz w:val="26"/>
          <w:szCs w:val="26"/>
        </w:rPr>
      </w:pPr>
      <w:r w:rsidRPr="0023342D">
        <w:rPr>
          <w:position w:val="-52"/>
          <w:sz w:val="26"/>
          <w:szCs w:val="26"/>
        </w:rPr>
        <w:object w:dxaOrig="4420" w:dyaOrig="1160">
          <v:shape id="_x0000_i1027" type="#_x0000_t75" style="width:266.7pt;height:70.1pt" o:ole="">
            <v:imagedata r:id="rId18" o:title=""/>
          </v:shape>
          <o:OLEObject Type="Embed" ProgID="Equation.DSMT4" ShapeID="_x0000_i1027" DrawAspect="Content" ObjectID="_1415204628" r:id="rId19"/>
        </w:object>
      </w:r>
    </w:p>
    <w:p w:rsidR="0068186F" w:rsidRPr="0023342D" w:rsidRDefault="0068186F" w:rsidP="00F50F57">
      <w:pPr>
        <w:widowControl/>
        <w:numPr>
          <w:ilvl w:val="1"/>
          <w:numId w:val="9"/>
        </w:numPr>
        <w:spacing w:line="360" w:lineRule="auto"/>
        <w:jc w:val="both"/>
        <w:rPr>
          <w:sz w:val="26"/>
          <w:szCs w:val="26"/>
        </w:rPr>
      </w:pPr>
      <w:r w:rsidRPr="0023342D">
        <w:rPr>
          <w:sz w:val="26"/>
          <w:szCs w:val="26"/>
        </w:rPr>
        <w:t>Giá trị đầu ra lấy 1 trong 2 giá trị</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θ là giá trị ngưỡng</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Nhược điểm: Không liên tục, đạo hàm không liên tục</w:t>
      </w:r>
    </w:p>
    <w:p w:rsidR="0068186F" w:rsidRPr="0023342D" w:rsidRDefault="009C3D48" w:rsidP="0023342D">
      <w:pPr>
        <w:spacing w:line="360" w:lineRule="auto"/>
        <w:jc w:val="center"/>
        <w:rPr>
          <w:sz w:val="26"/>
          <w:szCs w:val="26"/>
        </w:rPr>
      </w:pPr>
      <w:r>
        <w:rPr>
          <w:noProof/>
          <w:sz w:val="26"/>
          <w:szCs w:val="26"/>
          <w:lang w:val="en-US"/>
        </w:rPr>
        <w:drawing>
          <wp:inline distT="0" distB="0" distL="0" distR="0">
            <wp:extent cx="2599690" cy="1883410"/>
            <wp:effectExtent l="0" t="0" r="0" b="254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l="6424" t="15797" r="13956" b="12056"/>
                    <a:stretch>
                      <a:fillRect/>
                    </a:stretch>
                  </pic:blipFill>
                  <pic:spPr bwMode="auto">
                    <a:xfrm>
                      <a:off x="0" y="0"/>
                      <a:ext cx="2599690" cy="1883410"/>
                    </a:xfrm>
                    <a:prstGeom prst="rect">
                      <a:avLst/>
                    </a:prstGeom>
                    <a:noFill/>
                    <a:ln>
                      <a:noFill/>
                    </a:ln>
                  </pic:spPr>
                </pic:pic>
              </a:graphicData>
            </a:graphic>
          </wp:inline>
        </w:drawing>
      </w:r>
      <w:r w:rsidR="0023342D">
        <w:rPr>
          <w:noProof/>
          <w:sz w:val="26"/>
          <w:szCs w:val="26"/>
          <w:lang w:val="en-US"/>
        </w:rPr>
        <w:tab/>
      </w:r>
      <w:r>
        <w:rPr>
          <w:noProof/>
          <w:sz w:val="26"/>
          <w:szCs w:val="26"/>
          <w:lang w:val="en-US"/>
        </w:rPr>
        <w:drawing>
          <wp:inline distT="0" distB="0" distL="0" distR="0">
            <wp:extent cx="2593340" cy="162433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l="5693" t="18927" r="7147" b="13022"/>
                    <a:stretch>
                      <a:fillRect/>
                    </a:stretch>
                  </pic:blipFill>
                  <pic:spPr bwMode="auto">
                    <a:xfrm>
                      <a:off x="0" y="0"/>
                      <a:ext cx="2593340" cy="1624330"/>
                    </a:xfrm>
                    <a:prstGeom prst="rect">
                      <a:avLst/>
                    </a:prstGeom>
                    <a:noFill/>
                    <a:ln>
                      <a:noFill/>
                    </a:ln>
                  </pic:spPr>
                </pic:pic>
              </a:graphicData>
            </a:graphic>
          </wp:inline>
        </w:drawing>
      </w:r>
    </w:p>
    <w:p w:rsidR="0068186F" w:rsidRPr="0023342D" w:rsidRDefault="0068186F" w:rsidP="00F50F57">
      <w:pPr>
        <w:widowControl/>
        <w:numPr>
          <w:ilvl w:val="0"/>
          <w:numId w:val="9"/>
        </w:numPr>
        <w:spacing w:line="360" w:lineRule="auto"/>
        <w:jc w:val="both"/>
        <w:rPr>
          <w:bCs/>
          <w:sz w:val="26"/>
          <w:szCs w:val="26"/>
        </w:rPr>
      </w:pPr>
      <w:r w:rsidRPr="0023342D">
        <w:rPr>
          <w:bCs/>
          <w:sz w:val="26"/>
          <w:szCs w:val="26"/>
        </w:rPr>
        <w:lastRenderedPageBreak/>
        <w:t xml:space="preserve">Hàm tác động: Logic ngưỡng (Threshold logic): </w:t>
      </w:r>
      <w:r w:rsidRPr="0023342D">
        <w:rPr>
          <w:sz w:val="26"/>
          <w:szCs w:val="26"/>
        </w:rPr>
        <w:t>Còn được gọi là hàm tuyến tính bão hòa (saturating linear function)</w:t>
      </w:r>
    </w:p>
    <w:p w:rsidR="0068186F" w:rsidRPr="0023342D" w:rsidRDefault="00A7666B" w:rsidP="0023342D">
      <w:pPr>
        <w:spacing w:line="360" w:lineRule="auto"/>
        <w:jc w:val="center"/>
        <w:rPr>
          <w:sz w:val="26"/>
          <w:szCs w:val="26"/>
        </w:rPr>
      </w:pPr>
      <w:r w:rsidRPr="0023342D">
        <w:rPr>
          <w:position w:val="-114"/>
          <w:sz w:val="26"/>
          <w:szCs w:val="26"/>
        </w:rPr>
        <w:object w:dxaOrig="6140" w:dyaOrig="2400">
          <v:shape id="_x0000_i1028" type="#_x0000_t75" style="width:368.15pt;height:2in" o:ole="">
            <v:imagedata r:id="rId22" o:title=""/>
          </v:shape>
          <o:OLEObject Type="Embed" ProgID="Equation.DSMT4" ShapeID="_x0000_i1028" DrawAspect="Content" ObjectID="_1415204629" r:id="rId23"/>
        </w:object>
      </w:r>
    </w:p>
    <w:p w:rsidR="0068186F" w:rsidRPr="0023342D" w:rsidRDefault="0068186F" w:rsidP="00F50F57">
      <w:pPr>
        <w:widowControl/>
        <w:numPr>
          <w:ilvl w:val="1"/>
          <w:numId w:val="9"/>
        </w:numPr>
        <w:spacing w:line="360" w:lineRule="auto"/>
        <w:jc w:val="both"/>
        <w:rPr>
          <w:sz w:val="26"/>
          <w:szCs w:val="26"/>
        </w:rPr>
      </w:pPr>
      <w:r w:rsidRPr="0023342D">
        <w:rPr>
          <w:sz w:val="26"/>
          <w:szCs w:val="26"/>
        </w:rPr>
        <w:t>Kết hợp của 2 hàm tác động: tuyến tính và giới hạn chặt</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α xác định độ dốc của khoảng tuyến tính</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Nhược điểm: Liên tục nhưng đạo hàm không liên tục</w:t>
      </w:r>
    </w:p>
    <w:p w:rsidR="0068186F" w:rsidRPr="0023342D" w:rsidRDefault="009C3D48" w:rsidP="0023342D">
      <w:pPr>
        <w:spacing w:line="360" w:lineRule="auto"/>
        <w:jc w:val="center"/>
        <w:rPr>
          <w:sz w:val="26"/>
          <w:szCs w:val="26"/>
        </w:rPr>
      </w:pPr>
      <w:r>
        <w:rPr>
          <w:noProof/>
          <w:sz w:val="26"/>
          <w:szCs w:val="26"/>
          <w:lang w:val="en-US"/>
        </w:rPr>
        <w:drawing>
          <wp:inline distT="0" distB="0" distL="0" distR="0">
            <wp:extent cx="2777490" cy="21494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l="8943" t="11603" r="11427" b="11189"/>
                    <a:stretch>
                      <a:fillRect/>
                    </a:stretch>
                  </pic:blipFill>
                  <pic:spPr bwMode="auto">
                    <a:xfrm>
                      <a:off x="0" y="0"/>
                      <a:ext cx="2777490" cy="2149475"/>
                    </a:xfrm>
                    <a:prstGeom prst="rect">
                      <a:avLst/>
                    </a:prstGeom>
                    <a:noFill/>
                    <a:ln>
                      <a:noFill/>
                    </a:ln>
                  </pic:spPr>
                </pic:pic>
              </a:graphicData>
            </a:graphic>
          </wp:inline>
        </w:drawing>
      </w:r>
    </w:p>
    <w:p w:rsidR="0068186F" w:rsidRPr="0023342D" w:rsidRDefault="0068186F" w:rsidP="00F50F57">
      <w:pPr>
        <w:widowControl/>
        <w:numPr>
          <w:ilvl w:val="0"/>
          <w:numId w:val="9"/>
        </w:numPr>
        <w:spacing w:line="360" w:lineRule="auto"/>
        <w:jc w:val="both"/>
        <w:rPr>
          <w:bCs/>
          <w:sz w:val="26"/>
          <w:szCs w:val="26"/>
        </w:rPr>
      </w:pPr>
      <w:r w:rsidRPr="0023342D">
        <w:rPr>
          <w:bCs/>
          <w:sz w:val="26"/>
          <w:szCs w:val="26"/>
        </w:rPr>
        <w:t xml:space="preserve">Hàm tác động: Xích-ma (Sigmoidal): </w:t>
      </w:r>
      <w:r w:rsidRPr="0023342D">
        <w:rPr>
          <w:sz w:val="26"/>
          <w:szCs w:val="26"/>
        </w:rPr>
        <w:t>Được dùng phổ biến nhất</w:t>
      </w:r>
    </w:p>
    <w:p w:rsidR="0068186F" w:rsidRPr="0023342D" w:rsidRDefault="00A7666B" w:rsidP="0023342D">
      <w:pPr>
        <w:spacing w:line="360" w:lineRule="auto"/>
        <w:jc w:val="center"/>
        <w:rPr>
          <w:sz w:val="26"/>
          <w:szCs w:val="26"/>
        </w:rPr>
      </w:pPr>
      <w:r w:rsidRPr="0023342D">
        <w:rPr>
          <w:position w:val="-26"/>
          <w:sz w:val="26"/>
          <w:szCs w:val="26"/>
        </w:rPr>
        <w:object w:dxaOrig="3900" w:dyaOrig="639">
          <v:shape id="_x0000_i1029" type="#_x0000_t75" style="width:254.2pt;height:41.95pt" o:ole="">
            <v:imagedata r:id="rId25" o:title=""/>
          </v:shape>
          <o:OLEObject Type="Embed" ProgID="Equation.DSMT4" ShapeID="_x0000_i1029" DrawAspect="Content" ObjectID="_1415204630" r:id="rId26"/>
        </w:object>
      </w:r>
    </w:p>
    <w:p w:rsidR="0068186F" w:rsidRPr="0023342D" w:rsidRDefault="0068186F" w:rsidP="00F50F57">
      <w:pPr>
        <w:widowControl/>
        <w:numPr>
          <w:ilvl w:val="1"/>
          <w:numId w:val="9"/>
        </w:numPr>
        <w:spacing w:line="360" w:lineRule="auto"/>
        <w:jc w:val="both"/>
        <w:rPr>
          <w:sz w:val="26"/>
          <w:szCs w:val="26"/>
        </w:rPr>
      </w:pPr>
      <w:r w:rsidRPr="0023342D">
        <w:rPr>
          <w:sz w:val="26"/>
          <w:szCs w:val="26"/>
        </w:rPr>
        <w:t>Tham số α xác định độ dốc</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Giá trị đầu ra trong khoảng (0,1)</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Ưu điểm: Liên tục, và đạo hàm liên tục, Đạo hàm của một hàm xích-ma được biểu diễn bằng một hàm của chính nó</w:t>
      </w:r>
    </w:p>
    <w:p w:rsidR="0068186F" w:rsidRPr="0023342D" w:rsidRDefault="009C3D48" w:rsidP="0023342D">
      <w:pPr>
        <w:spacing w:line="360" w:lineRule="auto"/>
        <w:jc w:val="center"/>
        <w:rPr>
          <w:sz w:val="26"/>
          <w:szCs w:val="26"/>
        </w:rPr>
      </w:pPr>
      <w:r>
        <w:rPr>
          <w:noProof/>
          <w:sz w:val="26"/>
          <w:szCs w:val="26"/>
          <w:lang w:val="en-US"/>
        </w:rPr>
        <w:lastRenderedPageBreak/>
        <w:drawing>
          <wp:inline distT="0" distB="0" distL="0" distR="0">
            <wp:extent cx="2770505" cy="1767205"/>
            <wp:effectExtent l="0" t="0" r="0" b="444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l="3929" t="12912" r="8131" b="17368"/>
                    <a:stretch>
                      <a:fillRect/>
                    </a:stretch>
                  </pic:blipFill>
                  <pic:spPr bwMode="auto">
                    <a:xfrm>
                      <a:off x="0" y="0"/>
                      <a:ext cx="2770505" cy="1767205"/>
                    </a:xfrm>
                    <a:prstGeom prst="rect">
                      <a:avLst/>
                    </a:prstGeom>
                    <a:noFill/>
                    <a:ln>
                      <a:noFill/>
                    </a:ln>
                  </pic:spPr>
                </pic:pic>
              </a:graphicData>
            </a:graphic>
          </wp:inline>
        </w:drawing>
      </w:r>
    </w:p>
    <w:p w:rsidR="0068186F" w:rsidRPr="0023342D" w:rsidRDefault="0068186F" w:rsidP="00F50F57">
      <w:pPr>
        <w:widowControl/>
        <w:numPr>
          <w:ilvl w:val="0"/>
          <w:numId w:val="9"/>
        </w:numPr>
        <w:spacing w:line="360" w:lineRule="auto"/>
        <w:jc w:val="both"/>
        <w:rPr>
          <w:bCs/>
          <w:sz w:val="26"/>
          <w:szCs w:val="26"/>
        </w:rPr>
      </w:pPr>
      <w:r w:rsidRPr="0023342D">
        <w:rPr>
          <w:bCs/>
          <w:sz w:val="26"/>
          <w:szCs w:val="26"/>
        </w:rPr>
        <w:t xml:space="preserve">Hàm tác động: Hyperbolic tangent, </w:t>
      </w:r>
      <w:r w:rsidRPr="0023342D">
        <w:rPr>
          <w:sz w:val="26"/>
          <w:szCs w:val="26"/>
        </w:rPr>
        <w:t>Cũng hay được sử dụng</w:t>
      </w:r>
    </w:p>
    <w:p w:rsidR="0068186F" w:rsidRPr="0023342D" w:rsidRDefault="00A7666B" w:rsidP="00A7666B">
      <w:pPr>
        <w:spacing w:line="360" w:lineRule="auto"/>
        <w:jc w:val="center"/>
        <w:rPr>
          <w:sz w:val="26"/>
          <w:szCs w:val="26"/>
        </w:rPr>
      </w:pPr>
      <w:r w:rsidRPr="0023342D">
        <w:rPr>
          <w:position w:val="-26"/>
          <w:sz w:val="26"/>
          <w:szCs w:val="26"/>
        </w:rPr>
        <w:object w:dxaOrig="5760" w:dyaOrig="700">
          <v:shape id="_x0000_i1030" type="#_x0000_t75" style="width:373.15pt;height:45.1pt" o:ole="">
            <v:imagedata r:id="rId28" o:title=""/>
          </v:shape>
          <o:OLEObject Type="Embed" ProgID="Equation.DSMT4" ShapeID="_x0000_i1030" DrawAspect="Content" ObjectID="_1415204631" r:id="rId29"/>
        </w:object>
      </w:r>
    </w:p>
    <w:p w:rsidR="0068186F" w:rsidRPr="0023342D" w:rsidRDefault="0068186F" w:rsidP="00F50F57">
      <w:pPr>
        <w:widowControl/>
        <w:numPr>
          <w:ilvl w:val="1"/>
          <w:numId w:val="9"/>
        </w:numPr>
        <w:spacing w:line="360" w:lineRule="auto"/>
        <w:jc w:val="both"/>
        <w:rPr>
          <w:sz w:val="26"/>
          <w:szCs w:val="26"/>
        </w:rPr>
      </w:pPr>
      <w:r w:rsidRPr="0023342D">
        <w:rPr>
          <w:sz w:val="26"/>
          <w:szCs w:val="26"/>
        </w:rPr>
        <w:t>Tham số α xác định độ dốc</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Giá trị đầu ra trong khoảng (-1,1)</w:t>
      </w:r>
    </w:p>
    <w:p w:rsidR="0068186F" w:rsidRPr="0023342D" w:rsidRDefault="0068186F" w:rsidP="00F50F57">
      <w:pPr>
        <w:widowControl/>
        <w:numPr>
          <w:ilvl w:val="1"/>
          <w:numId w:val="9"/>
        </w:numPr>
        <w:tabs>
          <w:tab w:val="num" w:pos="720"/>
        </w:tabs>
        <w:spacing w:line="360" w:lineRule="auto"/>
        <w:jc w:val="both"/>
        <w:rPr>
          <w:sz w:val="26"/>
          <w:szCs w:val="26"/>
        </w:rPr>
      </w:pPr>
      <w:r w:rsidRPr="0023342D">
        <w:rPr>
          <w:sz w:val="26"/>
          <w:szCs w:val="26"/>
        </w:rPr>
        <w:t>Ưu điểm: Liên tục, và đạo hàm liên tục, Đạo hàm của một hàm tanh có thể được biểu diễn bằng một hàm của chính nó</w:t>
      </w:r>
    </w:p>
    <w:p w:rsidR="0068186F" w:rsidRPr="00A7666B" w:rsidRDefault="009C3D48" w:rsidP="00A7666B">
      <w:pPr>
        <w:spacing w:line="360" w:lineRule="auto"/>
        <w:jc w:val="center"/>
        <w:rPr>
          <w:sz w:val="26"/>
          <w:szCs w:val="26"/>
          <w:lang w:val="en-US"/>
        </w:rPr>
      </w:pPr>
      <w:r>
        <w:rPr>
          <w:noProof/>
          <w:sz w:val="26"/>
          <w:szCs w:val="26"/>
          <w:lang w:val="en-US"/>
        </w:rPr>
        <w:drawing>
          <wp:inline distT="0" distB="0" distL="0" distR="0">
            <wp:extent cx="2770505" cy="1951355"/>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l="5046" t="11784" r="6606" b="10754"/>
                    <a:stretch>
                      <a:fillRect/>
                    </a:stretch>
                  </pic:blipFill>
                  <pic:spPr bwMode="auto">
                    <a:xfrm>
                      <a:off x="0" y="0"/>
                      <a:ext cx="2770505" cy="1951355"/>
                    </a:xfrm>
                    <a:prstGeom prst="rect">
                      <a:avLst/>
                    </a:prstGeom>
                    <a:noFill/>
                    <a:ln>
                      <a:noFill/>
                    </a:ln>
                  </pic:spPr>
                </pic:pic>
              </a:graphicData>
            </a:graphic>
          </wp:inline>
        </w:drawing>
      </w:r>
    </w:p>
    <w:p w:rsidR="006075BB" w:rsidRPr="002F731C" w:rsidRDefault="00F11079" w:rsidP="002F731C">
      <w:pPr>
        <w:pStyle w:val="Heading3"/>
        <w:rPr>
          <w:szCs w:val="26"/>
          <w:lang w:val="en-US"/>
        </w:rPr>
      </w:pPr>
      <w:bookmarkStart w:id="18" w:name="_Toc341462761"/>
      <w:r w:rsidRPr="002F731C">
        <w:rPr>
          <w:szCs w:val="26"/>
          <w:lang w:val="en-US"/>
        </w:rPr>
        <w:t xml:space="preserve">Kiến trúc mạng </w:t>
      </w:r>
      <w:r w:rsidR="009B1349">
        <w:rPr>
          <w:szCs w:val="26"/>
          <w:lang w:val="en-US"/>
        </w:rPr>
        <w:t>nơron</w:t>
      </w:r>
      <w:bookmarkEnd w:id="18"/>
    </w:p>
    <w:p w:rsidR="002F731C" w:rsidRPr="002F731C" w:rsidRDefault="002F731C" w:rsidP="002F731C">
      <w:pPr>
        <w:spacing w:line="360" w:lineRule="auto"/>
        <w:jc w:val="both"/>
        <w:rPr>
          <w:sz w:val="26"/>
          <w:szCs w:val="26"/>
        </w:rPr>
      </w:pPr>
      <w:r w:rsidRPr="002F731C">
        <w:rPr>
          <w:sz w:val="26"/>
          <w:szCs w:val="26"/>
        </w:rPr>
        <w:t xml:space="preserve">Mạng </w:t>
      </w:r>
      <w:r w:rsidR="009B1349">
        <w:rPr>
          <w:sz w:val="26"/>
          <w:szCs w:val="26"/>
          <w:lang w:val="en-US"/>
        </w:rPr>
        <w:t>nơron</w:t>
      </w:r>
      <w:r w:rsidR="009B1349" w:rsidRPr="00F569AB">
        <w:rPr>
          <w:sz w:val="26"/>
          <w:szCs w:val="26"/>
        </w:rPr>
        <w:t xml:space="preserve"> </w:t>
      </w:r>
      <w:r w:rsidRPr="002F731C">
        <w:rPr>
          <w:sz w:val="26"/>
          <w:szCs w:val="26"/>
        </w:rPr>
        <w:t>là hệ thống bao gồm nhiều phần tử xử lý đơn giản (</w:t>
      </w:r>
      <w:r w:rsidR="009B1349">
        <w:rPr>
          <w:sz w:val="26"/>
          <w:szCs w:val="26"/>
          <w:lang w:val="en-US"/>
        </w:rPr>
        <w:t>nơron</w:t>
      </w:r>
      <w:r w:rsidRPr="002F731C">
        <w:rPr>
          <w:sz w:val="26"/>
          <w:szCs w:val="26"/>
        </w:rPr>
        <w:t xml:space="preserve">) hoạt động song song. Tính năng của hệ thống này tùy thuộc vào cấu trúc của hệ, các trọng số liên kết </w:t>
      </w:r>
      <w:r w:rsidR="009B1349">
        <w:rPr>
          <w:sz w:val="26"/>
          <w:szCs w:val="26"/>
          <w:lang w:val="en-US"/>
        </w:rPr>
        <w:t>nơron</w:t>
      </w:r>
      <w:r w:rsidR="009B1349" w:rsidRPr="00F569AB">
        <w:rPr>
          <w:sz w:val="26"/>
          <w:szCs w:val="26"/>
        </w:rPr>
        <w:t xml:space="preserve"> </w:t>
      </w:r>
      <w:r w:rsidRPr="002F731C">
        <w:rPr>
          <w:sz w:val="26"/>
          <w:szCs w:val="26"/>
        </w:rPr>
        <w:t xml:space="preserve">và quá trình tính toán tại các </w:t>
      </w:r>
      <w:r w:rsidR="009B1349">
        <w:rPr>
          <w:sz w:val="26"/>
          <w:szCs w:val="26"/>
          <w:lang w:val="en-US"/>
        </w:rPr>
        <w:t>nơron</w:t>
      </w:r>
      <w:r w:rsidR="009B1349" w:rsidRPr="00F569AB">
        <w:rPr>
          <w:sz w:val="26"/>
          <w:szCs w:val="26"/>
        </w:rPr>
        <w:t xml:space="preserve"> </w:t>
      </w:r>
      <w:r w:rsidRPr="002F731C">
        <w:rPr>
          <w:sz w:val="26"/>
          <w:szCs w:val="26"/>
        </w:rPr>
        <w:t xml:space="preserve">đơn lẻ. Mạng </w:t>
      </w:r>
      <w:r w:rsidR="009B1349">
        <w:rPr>
          <w:sz w:val="26"/>
          <w:szCs w:val="26"/>
          <w:lang w:val="en-US"/>
        </w:rPr>
        <w:t>nơron</w:t>
      </w:r>
      <w:r w:rsidR="009B1349" w:rsidRPr="00F569AB">
        <w:rPr>
          <w:sz w:val="26"/>
          <w:szCs w:val="26"/>
        </w:rPr>
        <w:t xml:space="preserve"> </w:t>
      </w:r>
      <w:r w:rsidRPr="002F731C">
        <w:rPr>
          <w:sz w:val="26"/>
          <w:szCs w:val="26"/>
        </w:rPr>
        <w:t xml:space="preserve">có thể học từ dữ liệu mẫu và tổng quát hóa dựa trên các dữ liệu mẫu học. Trong mạng </w:t>
      </w:r>
      <w:r w:rsidR="009B1349">
        <w:rPr>
          <w:sz w:val="26"/>
          <w:szCs w:val="26"/>
          <w:lang w:val="en-US"/>
        </w:rPr>
        <w:t>nơron</w:t>
      </w:r>
      <w:r w:rsidRPr="002F731C">
        <w:rPr>
          <w:sz w:val="26"/>
          <w:szCs w:val="26"/>
        </w:rPr>
        <w:t xml:space="preserve">, các </w:t>
      </w:r>
      <w:r w:rsidR="009B1349">
        <w:rPr>
          <w:sz w:val="26"/>
          <w:szCs w:val="26"/>
          <w:lang w:val="en-US"/>
        </w:rPr>
        <w:t>nơron</w:t>
      </w:r>
      <w:r w:rsidR="009B1349" w:rsidRPr="00F569AB">
        <w:rPr>
          <w:sz w:val="26"/>
          <w:szCs w:val="26"/>
        </w:rPr>
        <w:t xml:space="preserve"> </w:t>
      </w:r>
      <w:r w:rsidRPr="002F731C">
        <w:rPr>
          <w:sz w:val="26"/>
          <w:szCs w:val="26"/>
        </w:rPr>
        <w:t xml:space="preserve">đón nhận tín hiệu vào gọi là </w:t>
      </w:r>
      <w:r w:rsidR="009B1349">
        <w:rPr>
          <w:sz w:val="26"/>
          <w:szCs w:val="26"/>
          <w:lang w:val="en-US"/>
        </w:rPr>
        <w:t>nơron</w:t>
      </w:r>
      <w:r w:rsidR="009B1349" w:rsidRPr="00F569AB">
        <w:rPr>
          <w:sz w:val="26"/>
          <w:szCs w:val="26"/>
        </w:rPr>
        <w:t xml:space="preserve"> </w:t>
      </w:r>
      <w:r w:rsidRPr="002F731C">
        <w:rPr>
          <w:sz w:val="26"/>
          <w:szCs w:val="26"/>
        </w:rPr>
        <w:t xml:space="preserve">vào và các </w:t>
      </w:r>
      <w:r w:rsidR="009B1349">
        <w:rPr>
          <w:sz w:val="26"/>
          <w:szCs w:val="26"/>
          <w:lang w:val="en-US"/>
        </w:rPr>
        <w:t>nơron</w:t>
      </w:r>
      <w:r w:rsidR="009B1349" w:rsidRPr="00F569AB">
        <w:rPr>
          <w:sz w:val="26"/>
          <w:szCs w:val="26"/>
        </w:rPr>
        <w:t xml:space="preserve"> </w:t>
      </w:r>
      <w:r w:rsidRPr="002F731C">
        <w:rPr>
          <w:sz w:val="26"/>
          <w:szCs w:val="26"/>
        </w:rPr>
        <w:t xml:space="preserve">đưa thông tin ra gọi là </w:t>
      </w:r>
      <w:r w:rsidR="009B1349">
        <w:rPr>
          <w:sz w:val="26"/>
          <w:szCs w:val="26"/>
          <w:lang w:val="en-US"/>
        </w:rPr>
        <w:t>nơron</w:t>
      </w:r>
      <w:r w:rsidR="009B1349" w:rsidRPr="00F569AB">
        <w:rPr>
          <w:sz w:val="26"/>
          <w:szCs w:val="26"/>
        </w:rPr>
        <w:t xml:space="preserve"> </w:t>
      </w:r>
      <w:r w:rsidRPr="002F731C">
        <w:rPr>
          <w:sz w:val="26"/>
          <w:szCs w:val="26"/>
        </w:rPr>
        <w:t>ra.</w:t>
      </w:r>
    </w:p>
    <w:p w:rsidR="002F731C" w:rsidRPr="002F731C" w:rsidRDefault="002F731C" w:rsidP="002F731C">
      <w:pPr>
        <w:spacing w:line="360" w:lineRule="auto"/>
        <w:jc w:val="both"/>
        <w:rPr>
          <w:sz w:val="26"/>
          <w:szCs w:val="26"/>
        </w:rPr>
      </w:pPr>
      <w:r w:rsidRPr="002F731C">
        <w:rPr>
          <w:sz w:val="26"/>
          <w:szCs w:val="26"/>
        </w:rPr>
        <w:t>Kiến trúc của một ANN được xác định bởi:</w:t>
      </w:r>
    </w:p>
    <w:p w:rsidR="002F731C" w:rsidRPr="002F731C" w:rsidRDefault="002F731C" w:rsidP="00F50F57">
      <w:pPr>
        <w:widowControl/>
        <w:numPr>
          <w:ilvl w:val="0"/>
          <w:numId w:val="10"/>
        </w:numPr>
        <w:spacing w:line="360" w:lineRule="auto"/>
        <w:jc w:val="both"/>
        <w:rPr>
          <w:sz w:val="26"/>
          <w:szCs w:val="26"/>
        </w:rPr>
      </w:pPr>
      <w:r w:rsidRPr="002F731C">
        <w:rPr>
          <w:sz w:val="26"/>
          <w:szCs w:val="26"/>
        </w:rPr>
        <w:lastRenderedPageBreak/>
        <w:t>Số lượng tín hiệu đầu vào và đầu ra</w:t>
      </w:r>
    </w:p>
    <w:p w:rsidR="002F731C" w:rsidRPr="002F731C" w:rsidRDefault="002F731C" w:rsidP="00F50F57">
      <w:pPr>
        <w:widowControl/>
        <w:numPr>
          <w:ilvl w:val="0"/>
          <w:numId w:val="10"/>
        </w:numPr>
        <w:spacing w:line="360" w:lineRule="auto"/>
        <w:jc w:val="both"/>
        <w:rPr>
          <w:sz w:val="26"/>
          <w:szCs w:val="26"/>
        </w:rPr>
      </w:pPr>
      <w:r w:rsidRPr="002F731C">
        <w:rPr>
          <w:sz w:val="26"/>
          <w:szCs w:val="26"/>
        </w:rPr>
        <w:t>Số lượng các tầng</w:t>
      </w:r>
    </w:p>
    <w:p w:rsidR="002F731C" w:rsidRPr="002F731C" w:rsidRDefault="002F731C" w:rsidP="00F50F57">
      <w:pPr>
        <w:widowControl/>
        <w:numPr>
          <w:ilvl w:val="0"/>
          <w:numId w:val="10"/>
        </w:numPr>
        <w:spacing w:line="360" w:lineRule="auto"/>
        <w:jc w:val="both"/>
        <w:rPr>
          <w:sz w:val="26"/>
          <w:szCs w:val="26"/>
        </w:rPr>
      </w:pPr>
      <w:r w:rsidRPr="002F731C">
        <w:rPr>
          <w:sz w:val="26"/>
          <w:szCs w:val="26"/>
        </w:rPr>
        <w:t xml:space="preserve">Số lượng các </w:t>
      </w:r>
      <w:r w:rsidR="009B1349">
        <w:rPr>
          <w:sz w:val="26"/>
          <w:szCs w:val="26"/>
          <w:lang w:val="en-US"/>
        </w:rPr>
        <w:t>nơron</w:t>
      </w:r>
      <w:r w:rsidR="009B1349" w:rsidRPr="00F569AB">
        <w:rPr>
          <w:sz w:val="26"/>
          <w:szCs w:val="26"/>
        </w:rPr>
        <w:t xml:space="preserve"> </w:t>
      </w:r>
      <w:r w:rsidRPr="002F731C">
        <w:rPr>
          <w:sz w:val="26"/>
          <w:szCs w:val="26"/>
        </w:rPr>
        <w:t>trong mỗi tầng</w:t>
      </w:r>
    </w:p>
    <w:p w:rsidR="002F731C" w:rsidRPr="002F731C" w:rsidRDefault="002F731C" w:rsidP="00F50F57">
      <w:pPr>
        <w:widowControl/>
        <w:numPr>
          <w:ilvl w:val="0"/>
          <w:numId w:val="10"/>
        </w:numPr>
        <w:spacing w:line="360" w:lineRule="auto"/>
        <w:jc w:val="both"/>
        <w:rPr>
          <w:sz w:val="26"/>
          <w:szCs w:val="26"/>
        </w:rPr>
      </w:pPr>
      <w:r w:rsidRPr="002F731C">
        <w:rPr>
          <w:sz w:val="26"/>
          <w:szCs w:val="26"/>
        </w:rPr>
        <w:t xml:space="preserve">Số lượng các trọng số (các liên kết) đối với mỗi </w:t>
      </w:r>
      <w:r w:rsidR="009B1349">
        <w:rPr>
          <w:sz w:val="26"/>
          <w:szCs w:val="26"/>
          <w:lang w:val="en-US"/>
        </w:rPr>
        <w:t>nơron</w:t>
      </w:r>
    </w:p>
    <w:p w:rsidR="002F731C" w:rsidRPr="002F731C" w:rsidRDefault="002F731C" w:rsidP="00F50F57">
      <w:pPr>
        <w:widowControl/>
        <w:numPr>
          <w:ilvl w:val="0"/>
          <w:numId w:val="10"/>
        </w:numPr>
        <w:spacing w:line="360" w:lineRule="auto"/>
        <w:jc w:val="both"/>
        <w:rPr>
          <w:sz w:val="26"/>
          <w:szCs w:val="26"/>
        </w:rPr>
      </w:pPr>
      <w:r w:rsidRPr="002F731C">
        <w:rPr>
          <w:sz w:val="26"/>
          <w:szCs w:val="26"/>
        </w:rPr>
        <w:t xml:space="preserve">Cách thức các </w:t>
      </w:r>
      <w:r w:rsidR="009B1349">
        <w:rPr>
          <w:sz w:val="26"/>
          <w:szCs w:val="26"/>
          <w:lang w:val="en-US"/>
        </w:rPr>
        <w:t>nơron</w:t>
      </w:r>
      <w:r w:rsidR="009B1349" w:rsidRPr="00F569AB">
        <w:rPr>
          <w:sz w:val="26"/>
          <w:szCs w:val="26"/>
        </w:rPr>
        <w:t xml:space="preserve"> </w:t>
      </w:r>
      <w:r w:rsidRPr="002F731C">
        <w:rPr>
          <w:sz w:val="26"/>
          <w:szCs w:val="26"/>
        </w:rPr>
        <w:t>(trong một tầng hoặc giữa nhiều tầng) liên kết với nhau</w:t>
      </w:r>
    </w:p>
    <w:p w:rsidR="002F731C" w:rsidRPr="002F731C" w:rsidRDefault="002F731C" w:rsidP="00F50F57">
      <w:pPr>
        <w:widowControl/>
        <w:numPr>
          <w:ilvl w:val="0"/>
          <w:numId w:val="10"/>
        </w:numPr>
        <w:spacing w:line="360" w:lineRule="auto"/>
        <w:jc w:val="both"/>
        <w:rPr>
          <w:sz w:val="26"/>
          <w:szCs w:val="26"/>
        </w:rPr>
      </w:pPr>
      <w:r w:rsidRPr="002F731C">
        <w:rPr>
          <w:sz w:val="26"/>
          <w:szCs w:val="26"/>
        </w:rPr>
        <w:t xml:space="preserve">Những </w:t>
      </w:r>
      <w:r w:rsidR="009B1349">
        <w:rPr>
          <w:sz w:val="26"/>
          <w:szCs w:val="26"/>
          <w:lang w:val="en-US"/>
        </w:rPr>
        <w:t>nơron</w:t>
      </w:r>
      <w:r w:rsidR="009B1349" w:rsidRPr="00F569AB">
        <w:rPr>
          <w:sz w:val="26"/>
          <w:szCs w:val="26"/>
        </w:rPr>
        <w:t xml:space="preserve"> </w:t>
      </w:r>
      <w:r w:rsidRPr="002F731C">
        <w:rPr>
          <w:sz w:val="26"/>
          <w:szCs w:val="26"/>
        </w:rPr>
        <w:t>nào nhận các tín hiệu điều chỉnh lỗi</w:t>
      </w:r>
    </w:p>
    <w:p w:rsidR="002F731C" w:rsidRPr="002F731C" w:rsidRDefault="002F731C" w:rsidP="002F731C">
      <w:pPr>
        <w:spacing w:line="360" w:lineRule="auto"/>
        <w:jc w:val="both"/>
        <w:rPr>
          <w:sz w:val="26"/>
          <w:szCs w:val="26"/>
        </w:rPr>
      </w:pPr>
      <w:r w:rsidRPr="002F731C">
        <w:rPr>
          <w:sz w:val="26"/>
          <w:szCs w:val="26"/>
        </w:rPr>
        <w:t>Một ANN phải có:</w:t>
      </w:r>
    </w:p>
    <w:p w:rsidR="002F731C" w:rsidRPr="002F731C" w:rsidRDefault="002F731C" w:rsidP="00F50F57">
      <w:pPr>
        <w:widowControl/>
        <w:numPr>
          <w:ilvl w:val="0"/>
          <w:numId w:val="11"/>
        </w:numPr>
        <w:spacing w:line="360" w:lineRule="auto"/>
        <w:jc w:val="both"/>
        <w:rPr>
          <w:sz w:val="26"/>
          <w:szCs w:val="26"/>
        </w:rPr>
      </w:pPr>
      <w:r w:rsidRPr="002F731C">
        <w:rPr>
          <w:sz w:val="26"/>
          <w:szCs w:val="26"/>
        </w:rPr>
        <w:t>Một tầng đầu vào (input layer)</w:t>
      </w:r>
    </w:p>
    <w:p w:rsidR="002F731C" w:rsidRPr="002F731C" w:rsidRDefault="002F731C" w:rsidP="00F50F57">
      <w:pPr>
        <w:widowControl/>
        <w:numPr>
          <w:ilvl w:val="0"/>
          <w:numId w:val="11"/>
        </w:numPr>
        <w:spacing w:line="360" w:lineRule="auto"/>
        <w:jc w:val="both"/>
        <w:rPr>
          <w:sz w:val="26"/>
          <w:szCs w:val="26"/>
        </w:rPr>
      </w:pPr>
      <w:r w:rsidRPr="002F731C">
        <w:rPr>
          <w:sz w:val="26"/>
          <w:szCs w:val="26"/>
        </w:rPr>
        <w:t>Một tầng đầu ra (output layer)</w:t>
      </w:r>
    </w:p>
    <w:p w:rsidR="002F731C" w:rsidRPr="002F731C" w:rsidRDefault="002F731C" w:rsidP="00F50F57">
      <w:pPr>
        <w:widowControl/>
        <w:numPr>
          <w:ilvl w:val="0"/>
          <w:numId w:val="11"/>
        </w:numPr>
        <w:spacing w:line="360" w:lineRule="auto"/>
        <w:jc w:val="both"/>
        <w:rPr>
          <w:sz w:val="26"/>
          <w:szCs w:val="26"/>
        </w:rPr>
      </w:pPr>
      <w:r w:rsidRPr="002F731C">
        <w:rPr>
          <w:sz w:val="26"/>
          <w:szCs w:val="26"/>
        </w:rPr>
        <w:t>Không, một, hoặc nhiều tầng ẩn (hidden layer(s))</w:t>
      </w:r>
    </w:p>
    <w:p w:rsidR="002F731C" w:rsidRPr="002F731C" w:rsidRDefault="002F731C" w:rsidP="002F731C">
      <w:pPr>
        <w:spacing w:line="360" w:lineRule="auto"/>
        <w:jc w:val="both"/>
        <w:rPr>
          <w:sz w:val="26"/>
          <w:szCs w:val="26"/>
        </w:rPr>
      </w:pPr>
      <w:r w:rsidRPr="002F731C">
        <w:rPr>
          <w:sz w:val="26"/>
          <w:szCs w:val="26"/>
        </w:rPr>
        <w:t xml:space="preserve">Một tầng (layer) chứa một nhóm các </w:t>
      </w:r>
      <w:r w:rsidR="009B1349">
        <w:rPr>
          <w:sz w:val="26"/>
          <w:szCs w:val="26"/>
          <w:lang w:val="en-US"/>
        </w:rPr>
        <w:t>nơron</w:t>
      </w:r>
      <w:r w:rsidRPr="002F731C">
        <w:rPr>
          <w:sz w:val="26"/>
          <w:szCs w:val="26"/>
        </w:rPr>
        <w:t xml:space="preserve">. Tầng ẩn (hiden layer) là một (hoặc nhiều) tầng nằm giữa tầng đầu vào (input layer) và tầng đầu ra (output layer). Các nút ở tầng ẩn (hidden nodes) không tương tác trực tiếp với môi trường bên ngoài (của mạng </w:t>
      </w:r>
      <w:r w:rsidR="009B1349">
        <w:rPr>
          <w:sz w:val="26"/>
          <w:szCs w:val="26"/>
          <w:lang w:val="en-US"/>
        </w:rPr>
        <w:t>nơron</w:t>
      </w:r>
      <w:r w:rsidRPr="002F731C">
        <w:rPr>
          <w:sz w:val="26"/>
          <w:szCs w:val="26"/>
        </w:rPr>
        <w:t>).</w:t>
      </w:r>
    </w:p>
    <w:p w:rsidR="002F731C" w:rsidRPr="002F731C" w:rsidRDefault="002F731C" w:rsidP="002F731C">
      <w:pPr>
        <w:spacing w:line="360" w:lineRule="auto"/>
        <w:jc w:val="both"/>
        <w:rPr>
          <w:sz w:val="26"/>
          <w:szCs w:val="26"/>
        </w:rPr>
      </w:pPr>
      <w:r w:rsidRPr="002F731C">
        <w:rPr>
          <w:sz w:val="26"/>
          <w:szCs w:val="26"/>
        </w:rPr>
        <w:t xml:space="preserve">Một ANN được gọi là liên kết đầy đủ (fully connected) nếu mọi đầu ra từ một tầng liên kết với mọi </w:t>
      </w:r>
      <w:r w:rsidR="009B1349">
        <w:rPr>
          <w:sz w:val="26"/>
          <w:szCs w:val="26"/>
          <w:lang w:val="en-US"/>
        </w:rPr>
        <w:t>nơron</w:t>
      </w:r>
      <w:r w:rsidR="009B1349" w:rsidRPr="00F569AB">
        <w:rPr>
          <w:sz w:val="26"/>
          <w:szCs w:val="26"/>
        </w:rPr>
        <w:t xml:space="preserve"> </w:t>
      </w:r>
      <w:r w:rsidRPr="002F731C">
        <w:rPr>
          <w:sz w:val="26"/>
          <w:szCs w:val="26"/>
        </w:rPr>
        <w:t>của tầng kế tiếp.</w:t>
      </w:r>
    </w:p>
    <w:p w:rsidR="002F731C" w:rsidRPr="002F731C" w:rsidRDefault="002F731C" w:rsidP="002F731C">
      <w:pPr>
        <w:spacing w:line="360" w:lineRule="auto"/>
        <w:jc w:val="both"/>
        <w:rPr>
          <w:sz w:val="26"/>
          <w:szCs w:val="26"/>
        </w:rPr>
      </w:pPr>
      <w:r w:rsidRPr="002F731C">
        <w:rPr>
          <w:sz w:val="26"/>
          <w:szCs w:val="26"/>
        </w:rPr>
        <w:t>Một ANN được gọi là mạng lan truyền tiến (feed-forward network) nếu không có bất kỳ đầu ra của một nút là đầu vào của nút khác thuộc cùng tầng (hoặc thuộc một tầng phía trước).</w:t>
      </w:r>
    </w:p>
    <w:p w:rsidR="002F731C" w:rsidRPr="002F731C" w:rsidRDefault="002F731C" w:rsidP="002F731C">
      <w:pPr>
        <w:spacing w:line="360" w:lineRule="auto"/>
        <w:jc w:val="both"/>
        <w:rPr>
          <w:sz w:val="26"/>
          <w:szCs w:val="26"/>
        </w:rPr>
      </w:pPr>
      <w:r w:rsidRPr="002F731C">
        <w:rPr>
          <w:sz w:val="26"/>
          <w:szCs w:val="26"/>
        </w:rPr>
        <w:t>Khi các đầu ra của một nút liên kết ngược lại làm các đầu vào của một nút thuộc cùng tầng (hoặc thuộc một tầng phía trước), thì đó là một mạng phản hồi (feed-back network). Nếu phản hồi là liên kết đầu vào đối với các nút thuộc cùng tầng, thì đó là phản hồi bên (lateral feed-back).</w:t>
      </w:r>
    </w:p>
    <w:p w:rsidR="002F731C" w:rsidRPr="002F731C" w:rsidRDefault="002F731C" w:rsidP="002F731C">
      <w:pPr>
        <w:spacing w:line="360" w:lineRule="auto"/>
        <w:jc w:val="both"/>
        <w:rPr>
          <w:sz w:val="26"/>
          <w:szCs w:val="26"/>
        </w:rPr>
      </w:pPr>
      <w:r w:rsidRPr="002F731C">
        <w:rPr>
          <w:sz w:val="26"/>
          <w:szCs w:val="26"/>
        </w:rPr>
        <w:t>Các mạng phản hồi có các vòng lặp kín (close loops) được gọi là các mạng hồi quy (recurrent networks)</w:t>
      </w:r>
    </w:p>
    <w:p w:rsidR="002F731C" w:rsidRPr="002F731C" w:rsidRDefault="002F731C" w:rsidP="002F731C">
      <w:pPr>
        <w:spacing w:line="360" w:lineRule="auto"/>
        <w:jc w:val="both"/>
        <w:rPr>
          <w:sz w:val="26"/>
          <w:szCs w:val="26"/>
        </w:rPr>
      </w:pPr>
      <w:r w:rsidRPr="002F731C">
        <w:rPr>
          <w:sz w:val="26"/>
          <w:szCs w:val="26"/>
        </w:rPr>
        <w:t>Ta có thể phân loại như sau:</w:t>
      </w:r>
    </w:p>
    <w:p w:rsidR="002F731C" w:rsidRPr="002F731C" w:rsidRDefault="002F731C" w:rsidP="00F50F57">
      <w:pPr>
        <w:widowControl/>
        <w:numPr>
          <w:ilvl w:val="0"/>
          <w:numId w:val="12"/>
        </w:numPr>
        <w:spacing w:line="360" w:lineRule="auto"/>
        <w:jc w:val="both"/>
        <w:rPr>
          <w:sz w:val="26"/>
          <w:szCs w:val="26"/>
        </w:rPr>
      </w:pPr>
      <w:r w:rsidRPr="002F731C">
        <w:rPr>
          <w:sz w:val="26"/>
          <w:szCs w:val="26"/>
        </w:rPr>
        <w:t>Phân loại theo số lớp:</w:t>
      </w:r>
    </w:p>
    <w:p w:rsidR="002F731C" w:rsidRPr="002F731C" w:rsidRDefault="002F731C" w:rsidP="00F50F57">
      <w:pPr>
        <w:widowControl/>
        <w:numPr>
          <w:ilvl w:val="1"/>
          <w:numId w:val="12"/>
        </w:numPr>
        <w:spacing w:line="360" w:lineRule="auto"/>
        <w:jc w:val="both"/>
        <w:rPr>
          <w:sz w:val="26"/>
          <w:szCs w:val="26"/>
        </w:rPr>
      </w:pPr>
      <w:r w:rsidRPr="002F731C">
        <w:rPr>
          <w:sz w:val="26"/>
          <w:szCs w:val="26"/>
        </w:rPr>
        <w:t>ANN một lớ</w:t>
      </w:r>
      <w:r w:rsidR="009B1349">
        <w:rPr>
          <w:sz w:val="26"/>
          <w:szCs w:val="26"/>
        </w:rPr>
        <w:t>p (</w:t>
      </w:r>
      <w:r w:rsidR="009B1349">
        <w:rPr>
          <w:sz w:val="26"/>
          <w:szCs w:val="26"/>
          <w:lang w:val="en-US"/>
        </w:rPr>
        <w:t>S</w:t>
      </w:r>
      <w:r w:rsidR="009B1349">
        <w:rPr>
          <w:sz w:val="26"/>
          <w:szCs w:val="26"/>
        </w:rPr>
        <w:t xml:space="preserve">ingle </w:t>
      </w:r>
      <w:r w:rsidR="009B1349">
        <w:rPr>
          <w:sz w:val="26"/>
          <w:szCs w:val="26"/>
          <w:lang w:val="en-US"/>
        </w:rPr>
        <w:t>L</w:t>
      </w:r>
      <w:r w:rsidRPr="002F731C">
        <w:rPr>
          <w:sz w:val="26"/>
          <w:szCs w:val="26"/>
        </w:rPr>
        <w:t>ayer)</w:t>
      </w:r>
    </w:p>
    <w:p w:rsidR="002F731C" w:rsidRPr="002F731C" w:rsidRDefault="002F731C" w:rsidP="00F50F57">
      <w:pPr>
        <w:widowControl/>
        <w:numPr>
          <w:ilvl w:val="1"/>
          <w:numId w:val="12"/>
        </w:numPr>
        <w:spacing w:line="360" w:lineRule="auto"/>
        <w:jc w:val="both"/>
        <w:rPr>
          <w:sz w:val="26"/>
          <w:szCs w:val="26"/>
        </w:rPr>
      </w:pPr>
      <w:r w:rsidRPr="002F731C">
        <w:rPr>
          <w:sz w:val="26"/>
          <w:szCs w:val="26"/>
        </w:rPr>
        <w:t>ANN đa lớ</w:t>
      </w:r>
      <w:r w:rsidR="009B1349">
        <w:rPr>
          <w:sz w:val="26"/>
          <w:szCs w:val="26"/>
        </w:rPr>
        <w:t>p (</w:t>
      </w:r>
      <w:r w:rsidR="009B1349">
        <w:rPr>
          <w:sz w:val="26"/>
          <w:szCs w:val="26"/>
          <w:lang w:val="en-US"/>
        </w:rPr>
        <w:t>M</w:t>
      </w:r>
      <w:r w:rsidR="009B1349">
        <w:rPr>
          <w:sz w:val="26"/>
          <w:szCs w:val="26"/>
        </w:rPr>
        <w:t xml:space="preserve">ulti </w:t>
      </w:r>
      <w:r w:rsidR="009B1349">
        <w:rPr>
          <w:sz w:val="26"/>
          <w:szCs w:val="26"/>
          <w:lang w:val="en-US"/>
        </w:rPr>
        <w:t>L</w:t>
      </w:r>
      <w:r w:rsidRPr="002F731C">
        <w:rPr>
          <w:sz w:val="26"/>
          <w:szCs w:val="26"/>
        </w:rPr>
        <w:t>ayer)</w:t>
      </w:r>
    </w:p>
    <w:p w:rsidR="002F731C" w:rsidRPr="002F731C" w:rsidRDefault="002F731C" w:rsidP="00F50F57">
      <w:pPr>
        <w:widowControl/>
        <w:numPr>
          <w:ilvl w:val="0"/>
          <w:numId w:val="12"/>
        </w:numPr>
        <w:spacing w:line="360" w:lineRule="auto"/>
        <w:jc w:val="both"/>
        <w:rPr>
          <w:sz w:val="26"/>
          <w:szCs w:val="26"/>
        </w:rPr>
      </w:pPr>
      <w:r w:rsidRPr="002F731C">
        <w:rPr>
          <w:sz w:val="26"/>
          <w:szCs w:val="26"/>
        </w:rPr>
        <w:lastRenderedPageBreak/>
        <w:t xml:space="preserve">Phân loại theo kiểu liên kết </w:t>
      </w:r>
      <w:r w:rsidR="009B1349">
        <w:rPr>
          <w:sz w:val="26"/>
          <w:szCs w:val="26"/>
          <w:lang w:val="en-US"/>
        </w:rPr>
        <w:t>nơron</w:t>
      </w:r>
      <w:r w:rsidRPr="002F731C">
        <w:rPr>
          <w:sz w:val="26"/>
          <w:szCs w:val="26"/>
        </w:rPr>
        <w:t>:</w:t>
      </w:r>
    </w:p>
    <w:p w:rsidR="002F731C" w:rsidRPr="002F731C" w:rsidRDefault="002F731C" w:rsidP="00F50F57">
      <w:pPr>
        <w:widowControl/>
        <w:numPr>
          <w:ilvl w:val="1"/>
          <w:numId w:val="12"/>
        </w:numPr>
        <w:spacing w:line="360" w:lineRule="auto"/>
        <w:jc w:val="both"/>
        <w:rPr>
          <w:sz w:val="26"/>
          <w:szCs w:val="26"/>
        </w:rPr>
      </w:pPr>
      <w:r w:rsidRPr="002F731C">
        <w:rPr>
          <w:sz w:val="26"/>
          <w:szCs w:val="26"/>
        </w:rPr>
        <w:t>ANN truyền thẳ</w:t>
      </w:r>
      <w:r w:rsidR="009B1349">
        <w:rPr>
          <w:sz w:val="26"/>
          <w:szCs w:val="26"/>
        </w:rPr>
        <w:t>ng (</w:t>
      </w:r>
      <w:r w:rsidR="009B1349">
        <w:rPr>
          <w:sz w:val="26"/>
          <w:szCs w:val="26"/>
          <w:lang w:val="en-US"/>
        </w:rPr>
        <w:t>F</w:t>
      </w:r>
      <w:r w:rsidR="009B1349">
        <w:rPr>
          <w:sz w:val="26"/>
          <w:szCs w:val="26"/>
        </w:rPr>
        <w:t xml:space="preserve">eed-forward </w:t>
      </w:r>
      <w:r w:rsidR="009B1349">
        <w:rPr>
          <w:sz w:val="26"/>
          <w:szCs w:val="26"/>
          <w:lang w:val="en-US"/>
        </w:rPr>
        <w:t>N</w:t>
      </w:r>
      <w:r w:rsidR="009B1349">
        <w:rPr>
          <w:sz w:val="26"/>
          <w:szCs w:val="26"/>
        </w:rPr>
        <w:t xml:space="preserve">eural </w:t>
      </w:r>
      <w:r w:rsidR="009B1349">
        <w:rPr>
          <w:sz w:val="26"/>
          <w:szCs w:val="26"/>
          <w:lang w:val="en-US"/>
        </w:rPr>
        <w:t>N</w:t>
      </w:r>
      <w:r w:rsidRPr="002F731C">
        <w:rPr>
          <w:sz w:val="26"/>
          <w:szCs w:val="26"/>
        </w:rPr>
        <w:t xml:space="preserve">etwork): Các liên kết </w:t>
      </w:r>
      <w:r w:rsidR="009B1349">
        <w:rPr>
          <w:sz w:val="26"/>
          <w:szCs w:val="26"/>
          <w:lang w:val="en-US"/>
        </w:rPr>
        <w:t>nơron</w:t>
      </w:r>
      <w:r w:rsidR="009B1349" w:rsidRPr="00F569AB">
        <w:rPr>
          <w:sz w:val="26"/>
          <w:szCs w:val="26"/>
        </w:rPr>
        <w:t xml:space="preserve"> </w:t>
      </w:r>
      <w:r w:rsidRPr="002F731C">
        <w:rPr>
          <w:sz w:val="26"/>
          <w:szCs w:val="26"/>
        </w:rPr>
        <w:t>đi theo một hướng nhất định</w:t>
      </w:r>
    </w:p>
    <w:p w:rsidR="002F731C" w:rsidRPr="002F731C" w:rsidRDefault="002F731C" w:rsidP="00F50F57">
      <w:pPr>
        <w:widowControl/>
        <w:numPr>
          <w:ilvl w:val="1"/>
          <w:numId w:val="12"/>
        </w:numPr>
        <w:spacing w:line="360" w:lineRule="auto"/>
        <w:jc w:val="both"/>
        <w:rPr>
          <w:sz w:val="26"/>
          <w:szCs w:val="26"/>
        </w:rPr>
      </w:pPr>
      <w:r w:rsidRPr="002F731C">
        <w:rPr>
          <w:sz w:val="26"/>
          <w:szCs w:val="26"/>
        </w:rPr>
        <w:t>ANN phản hồ</w:t>
      </w:r>
      <w:r w:rsidR="009B1349">
        <w:rPr>
          <w:sz w:val="26"/>
          <w:szCs w:val="26"/>
        </w:rPr>
        <w:t>i (</w:t>
      </w:r>
      <w:r w:rsidR="009B1349">
        <w:rPr>
          <w:sz w:val="26"/>
          <w:szCs w:val="26"/>
          <w:lang w:val="en-US"/>
        </w:rPr>
        <w:t>F</w:t>
      </w:r>
      <w:r w:rsidR="009B1349">
        <w:rPr>
          <w:sz w:val="26"/>
          <w:szCs w:val="26"/>
        </w:rPr>
        <w:t xml:space="preserve">eedback </w:t>
      </w:r>
      <w:r w:rsidR="009B1349">
        <w:rPr>
          <w:sz w:val="26"/>
          <w:szCs w:val="26"/>
          <w:lang w:val="en-US"/>
        </w:rPr>
        <w:t>N</w:t>
      </w:r>
      <w:r w:rsidR="009B1349">
        <w:rPr>
          <w:sz w:val="26"/>
          <w:szCs w:val="26"/>
        </w:rPr>
        <w:t xml:space="preserve">eural </w:t>
      </w:r>
      <w:r w:rsidR="009B1349">
        <w:rPr>
          <w:sz w:val="26"/>
          <w:szCs w:val="26"/>
          <w:lang w:val="en-US"/>
        </w:rPr>
        <w:t>N</w:t>
      </w:r>
      <w:r w:rsidRPr="002F731C">
        <w:rPr>
          <w:sz w:val="26"/>
          <w:szCs w:val="26"/>
        </w:rPr>
        <w:t xml:space="preserve">etwork): Các đầu ra của 1 </w:t>
      </w:r>
      <w:r w:rsidR="009B1349">
        <w:rPr>
          <w:sz w:val="26"/>
          <w:szCs w:val="26"/>
          <w:lang w:val="en-US"/>
        </w:rPr>
        <w:t>nơron</w:t>
      </w:r>
      <w:r w:rsidR="009B1349" w:rsidRPr="00F569AB">
        <w:rPr>
          <w:sz w:val="26"/>
          <w:szCs w:val="26"/>
        </w:rPr>
        <w:t xml:space="preserve"> </w:t>
      </w:r>
      <w:r w:rsidRPr="002F731C">
        <w:rPr>
          <w:sz w:val="26"/>
          <w:szCs w:val="26"/>
        </w:rPr>
        <w:t xml:space="preserve">liên kết ngược lại làm các đầu vào của 1 </w:t>
      </w:r>
      <w:r w:rsidR="009B1349">
        <w:rPr>
          <w:sz w:val="26"/>
          <w:szCs w:val="26"/>
          <w:lang w:val="en-US"/>
        </w:rPr>
        <w:t>nơron</w:t>
      </w:r>
      <w:r w:rsidR="009B1349" w:rsidRPr="00F569AB">
        <w:rPr>
          <w:sz w:val="26"/>
          <w:szCs w:val="26"/>
        </w:rPr>
        <w:t xml:space="preserve"> </w:t>
      </w:r>
      <w:r w:rsidRPr="002F731C">
        <w:rPr>
          <w:sz w:val="26"/>
          <w:szCs w:val="26"/>
        </w:rPr>
        <w:t>thuộc cùng tầng (hoặc thuộc tầng phía trước)</w:t>
      </w:r>
    </w:p>
    <w:p w:rsidR="002F731C" w:rsidRPr="002F731C" w:rsidRDefault="002F731C" w:rsidP="00F50F57">
      <w:pPr>
        <w:widowControl/>
        <w:numPr>
          <w:ilvl w:val="1"/>
          <w:numId w:val="12"/>
        </w:numPr>
        <w:spacing w:line="360" w:lineRule="auto"/>
        <w:jc w:val="both"/>
        <w:rPr>
          <w:sz w:val="26"/>
          <w:szCs w:val="26"/>
        </w:rPr>
      </w:pPr>
      <w:r w:rsidRPr="002F731C">
        <w:rPr>
          <w:sz w:val="26"/>
          <w:szCs w:val="26"/>
        </w:rPr>
        <w:t>ANN hồ</w:t>
      </w:r>
      <w:r w:rsidR="009B1349">
        <w:rPr>
          <w:sz w:val="26"/>
          <w:szCs w:val="26"/>
        </w:rPr>
        <w:t>i quy (</w:t>
      </w:r>
      <w:r w:rsidR="009B1349">
        <w:rPr>
          <w:sz w:val="26"/>
          <w:szCs w:val="26"/>
          <w:lang w:val="en-US"/>
        </w:rPr>
        <w:t>R</w:t>
      </w:r>
      <w:r w:rsidR="009B1349">
        <w:rPr>
          <w:sz w:val="26"/>
          <w:szCs w:val="26"/>
        </w:rPr>
        <w:t xml:space="preserve">ecurrent </w:t>
      </w:r>
      <w:r w:rsidR="009B1349">
        <w:rPr>
          <w:sz w:val="26"/>
          <w:szCs w:val="26"/>
          <w:lang w:val="en-US"/>
        </w:rPr>
        <w:t>N</w:t>
      </w:r>
      <w:r w:rsidR="009B1349">
        <w:rPr>
          <w:sz w:val="26"/>
          <w:szCs w:val="26"/>
        </w:rPr>
        <w:t xml:space="preserve">eural </w:t>
      </w:r>
      <w:r w:rsidR="009B1349">
        <w:rPr>
          <w:sz w:val="26"/>
          <w:szCs w:val="26"/>
          <w:lang w:val="en-US"/>
        </w:rPr>
        <w:t>N</w:t>
      </w:r>
      <w:r w:rsidRPr="002F731C">
        <w:rPr>
          <w:sz w:val="26"/>
          <w:szCs w:val="26"/>
        </w:rPr>
        <w:t xml:space="preserve">etwork): Cho phép các liên kết </w:t>
      </w:r>
      <w:r w:rsidR="009B1349">
        <w:rPr>
          <w:sz w:val="26"/>
          <w:szCs w:val="26"/>
          <w:lang w:val="en-US"/>
        </w:rPr>
        <w:t>nơron</w:t>
      </w:r>
      <w:r w:rsidR="009B1349" w:rsidRPr="00F569AB">
        <w:rPr>
          <w:sz w:val="26"/>
          <w:szCs w:val="26"/>
        </w:rPr>
        <w:t xml:space="preserve"> </w:t>
      </w:r>
      <w:r w:rsidRPr="002F731C">
        <w:rPr>
          <w:sz w:val="26"/>
          <w:szCs w:val="26"/>
        </w:rPr>
        <w:t xml:space="preserve">tạo thành chu trình </w:t>
      </w:r>
    </w:p>
    <w:p w:rsidR="00781BD7" w:rsidRDefault="009C3D48" w:rsidP="002F731C">
      <w:pPr>
        <w:spacing w:line="360" w:lineRule="auto"/>
        <w:jc w:val="center"/>
        <w:rPr>
          <w:noProof/>
          <w:sz w:val="26"/>
          <w:szCs w:val="26"/>
          <w:lang w:val="en-US"/>
        </w:rPr>
      </w:pPr>
      <w:r>
        <w:rPr>
          <w:noProof/>
          <w:sz w:val="26"/>
          <w:szCs w:val="26"/>
          <w:lang w:val="en-US"/>
        </w:rPr>
        <w:drawing>
          <wp:inline distT="0" distB="0" distL="0" distR="0">
            <wp:extent cx="5342890" cy="2941320"/>
            <wp:effectExtent l="0" t="0" r="0" b="0"/>
            <wp:docPr id="17" name="Ob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31">
                      <a:extLst>
                        <a:ext uri="{28A0092B-C50C-407E-A947-70E740481C1C}">
                          <a14:useLocalDpi xmlns:a14="http://schemas.microsoft.com/office/drawing/2010/main" val="0"/>
                        </a:ext>
                      </a:extLst>
                    </a:blip>
                    <a:srcRect l="-1538" b="-2715"/>
                    <a:stretch>
                      <a:fillRect/>
                    </a:stretch>
                  </pic:blipFill>
                  <pic:spPr bwMode="auto">
                    <a:xfrm>
                      <a:off x="0" y="0"/>
                      <a:ext cx="5342890" cy="2941320"/>
                    </a:xfrm>
                    <a:prstGeom prst="rect">
                      <a:avLst/>
                    </a:prstGeom>
                    <a:noFill/>
                    <a:ln>
                      <a:noFill/>
                    </a:ln>
                  </pic:spPr>
                </pic:pic>
              </a:graphicData>
            </a:graphic>
          </wp:inline>
        </w:drawing>
      </w:r>
    </w:p>
    <w:p w:rsidR="008149BC" w:rsidRPr="008149BC" w:rsidRDefault="008149BC" w:rsidP="008149BC">
      <w:pPr>
        <w:pStyle w:val="Heading3"/>
        <w:rPr>
          <w:szCs w:val="26"/>
          <w:lang w:val="en-US"/>
        </w:rPr>
      </w:pPr>
      <w:bookmarkStart w:id="19" w:name="_Toc341462762"/>
      <w:r w:rsidRPr="008149BC">
        <w:rPr>
          <w:szCs w:val="26"/>
          <w:lang w:val="en-US"/>
        </w:rPr>
        <w:t xml:space="preserve">Hai cách nhìn về mạng </w:t>
      </w:r>
      <w:r w:rsidR="009B1349">
        <w:rPr>
          <w:szCs w:val="26"/>
          <w:lang w:val="en-US"/>
        </w:rPr>
        <w:t>nơron</w:t>
      </w:r>
      <w:bookmarkEnd w:id="19"/>
    </w:p>
    <w:p w:rsidR="008149BC" w:rsidRPr="008149BC" w:rsidRDefault="008149BC" w:rsidP="00F50F57">
      <w:pPr>
        <w:widowControl/>
        <w:numPr>
          <w:ilvl w:val="0"/>
          <w:numId w:val="13"/>
        </w:numPr>
        <w:spacing w:line="360" w:lineRule="auto"/>
        <w:ind w:left="360"/>
        <w:jc w:val="both"/>
        <w:rPr>
          <w:sz w:val="26"/>
          <w:szCs w:val="26"/>
        </w:rPr>
      </w:pPr>
      <w:r w:rsidRPr="008149BC">
        <w:rPr>
          <w:sz w:val="26"/>
          <w:szCs w:val="26"/>
        </w:rPr>
        <w:t xml:space="preserve">Mạng </w:t>
      </w:r>
      <w:r w:rsidR="009B1349">
        <w:rPr>
          <w:sz w:val="26"/>
          <w:szCs w:val="26"/>
          <w:lang w:val="en-US"/>
        </w:rPr>
        <w:t>nơron</w:t>
      </w:r>
      <w:r w:rsidR="009B1349" w:rsidRPr="00F569AB">
        <w:rPr>
          <w:sz w:val="26"/>
          <w:szCs w:val="26"/>
        </w:rPr>
        <w:t xml:space="preserve"> </w:t>
      </w:r>
      <w:r w:rsidRPr="008149BC">
        <w:rPr>
          <w:sz w:val="26"/>
          <w:szCs w:val="26"/>
        </w:rPr>
        <w:t>như một công cụ tính toán:</w:t>
      </w:r>
    </w:p>
    <w:p w:rsidR="008149BC" w:rsidRPr="008149BC" w:rsidRDefault="008149BC" w:rsidP="008149BC">
      <w:pPr>
        <w:spacing w:line="360" w:lineRule="auto"/>
        <w:ind w:left="360"/>
        <w:jc w:val="both"/>
        <w:rPr>
          <w:sz w:val="26"/>
          <w:szCs w:val="26"/>
        </w:rPr>
      </w:pPr>
      <w:r w:rsidRPr="008149BC">
        <w:rPr>
          <w:sz w:val="26"/>
          <w:szCs w:val="26"/>
        </w:rPr>
        <w:t xml:space="preserve">Giả sử mạng </w:t>
      </w:r>
      <w:r w:rsidR="009B1349">
        <w:rPr>
          <w:sz w:val="26"/>
          <w:szCs w:val="26"/>
          <w:lang w:val="en-US"/>
        </w:rPr>
        <w:t>nơron</w:t>
      </w:r>
      <w:r w:rsidR="009B1349" w:rsidRPr="00F569AB">
        <w:rPr>
          <w:sz w:val="26"/>
          <w:szCs w:val="26"/>
        </w:rPr>
        <w:t xml:space="preserve"> </w:t>
      </w:r>
      <w:r w:rsidRPr="008149BC">
        <w:rPr>
          <w:sz w:val="26"/>
          <w:szCs w:val="26"/>
        </w:rPr>
        <w:t xml:space="preserve">NN có m </w:t>
      </w:r>
      <w:r w:rsidR="009B1349">
        <w:rPr>
          <w:sz w:val="26"/>
          <w:szCs w:val="26"/>
          <w:lang w:val="en-US"/>
        </w:rPr>
        <w:t>nơron</w:t>
      </w:r>
      <w:r w:rsidR="009B1349" w:rsidRPr="00F569AB">
        <w:rPr>
          <w:sz w:val="26"/>
          <w:szCs w:val="26"/>
        </w:rPr>
        <w:t xml:space="preserve"> </w:t>
      </w:r>
      <w:r w:rsidRPr="008149BC">
        <w:rPr>
          <w:sz w:val="26"/>
          <w:szCs w:val="26"/>
        </w:rPr>
        <w:t xml:space="preserve">vào và n </w:t>
      </w:r>
      <w:r w:rsidR="009B1349">
        <w:rPr>
          <w:sz w:val="26"/>
          <w:szCs w:val="26"/>
          <w:lang w:val="en-US"/>
        </w:rPr>
        <w:t>nơron</w:t>
      </w:r>
      <w:r w:rsidR="009B1349" w:rsidRPr="00F569AB">
        <w:rPr>
          <w:sz w:val="26"/>
          <w:szCs w:val="26"/>
        </w:rPr>
        <w:t xml:space="preserve"> </w:t>
      </w:r>
      <w:r w:rsidRPr="008149BC">
        <w:rPr>
          <w:sz w:val="26"/>
          <w:szCs w:val="26"/>
        </w:rPr>
        <w:t>ra, khi đó với mỗi vector các tin hiệu vào X = (x</w:t>
      </w:r>
      <w:r w:rsidRPr="008149BC">
        <w:rPr>
          <w:sz w:val="26"/>
          <w:szCs w:val="26"/>
          <w:vertAlign w:val="subscript"/>
        </w:rPr>
        <w:t>1</w:t>
      </w:r>
      <w:r w:rsidRPr="008149BC">
        <w:rPr>
          <w:sz w:val="26"/>
          <w:szCs w:val="26"/>
        </w:rPr>
        <w:t>,…,x</w:t>
      </w:r>
      <w:r w:rsidRPr="008149BC">
        <w:rPr>
          <w:sz w:val="26"/>
          <w:szCs w:val="26"/>
          <w:vertAlign w:val="subscript"/>
        </w:rPr>
        <w:t>m</w:t>
      </w:r>
      <w:r w:rsidRPr="008149BC">
        <w:rPr>
          <w:sz w:val="26"/>
          <w:szCs w:val="26"/>
        </w:rPr>
        <w:t xml:space="preserve">), sau quá trình tính toán tại các </w:t>
      </w:r>
      <w:r w:rsidR="009B1349">
        <w:rPr>
          <w:sz w:val="26"/>
          <w:szCs w:val="26"/>
          <w:lang w:val="en-US"/>
        </w:rPr>
        <w:t>nơron</w:t>
      </w:r>
      <w:r w:rsidR="009B1349" w:rsidRPr="00F569AB">
        <w:rPr>
          <w:sz w:val="26"/>
          <w:szCs w:val="26"/>
        </w:rPr>
        <w:t xml:space="preserve"> </w:t>
      </w:r>
      <w:r w:rsidRPr="008149BC">
        <w:rPr>
          <w:sz w:val="26"/>
          <w:szCs w:val="26"/>
        </w:rPr>
        <w:t>ẩn, ta nhận được kết quả ra Y = (y</w:t>
      </w:r>
      <w:r w:rsidRPr="008149BC">
        <w:rPr>
          <w:sz w:val="26"/>
          <w:szCs w:val="26"/>
          <w:vertAlign w:val="subscript"/>
        </w:rPr>
        <w:t>1</w:t>
      </w:r>
      <w:r w:rsidRPr="008149BC">
        <w:rPr>
          <w:sz w:val="26"/>
          <w:szCs w:val="26"/>
        </w:rPr>
        <w:t>,…,y</w:t>
      </w:r>
      <w:r w:rsidRPr="008149BC">
        <w:rPr>
          <w:sz w:val="26"/>
          <w:szCs w:val="26"/>
          <w:vertAlign w:val="subscript"/>
        </w:rPr>
        <w:t>n</w:t>
      </w:r>
      <w:r w:rsidRPr="008149BC">
        <w:rPr>
          <w:sz w:val="26"/>
          <w:szCs w:val="26"/>
        </w:rPr>
        <w:t xml:space="preserve">). Theo nghĩa nào đó mạng </w:t>
      </w:r>
      <w:r w:rsidR="009B1349">
        <w:rPr>
          <w:sz w:val="26"/>
          <w:szCs w:val="26"/>
          <w:lang w:val="en-US"/>
        </w:rPr>
        <w:t>nơron</w:t>
      </w:r>
      <w:r w:rsidR="009B1349" w:rsidRPr="00F569AB">
        <w:rPr>
          <w:sz w:val="26"/>
          <w:szCs w:val="26"/>
        </w:rPr>
        <w:t xml:space="preserve"> </w:t>
      </w:r>
      <w:r w:rsidRPr="008149BC">
        <w:rPr>
          <w:sz w:val="26"/>
          <w:szCs w:val="26"/>
        </w:rPr>
        <w:t>làm việc với tư cách một bảng tra, mà không cần biết dạng phụ thuộc hàm tường minh giữa Y và X.</w:t>
      </w:r>
    </w:p>
    <w:p w:rsidR="008149BC" w:rsidRPr="008149BC" w:rsidRDefault="008149BC" w:rsidP="008149BC">
      <w:pPr>
        <w:spacing w:line="360" w:lineRule="auto"/>
        <w:ind w:left="360"/>
        <w:jc w:val="both"/>
        <w:rPr>
          <w:sz w:val="26"/>
          <w:szCs w:val="26"/>
        </w:rPr>
      </w:pPr>
      <w:r w:rsidRPr="008149BC">
        <w:rPr>
          <w:sz w:val="26"/>
          <w:szCs w:val="26"/>
        </w:rPr>
        <w:t>Khi đó ta viết: Y = Tinh(X,NN)</w:t>
      </w:r>
    </w:p>
    <w:p w:rsidR="008149BC" w:rsidRPr="008149BC" w:rsidRDefault="008149BC" w:rsidP="008149BC">
      <w:pPr>
        <w:spacing w:line="360" w:lineRule="auto"/>
        <w:ind w:left="360"/>
        <w:jc w:val="both"/>
        <w:rPr>
          <w:sz w:val="26"/>
          <w:szCs w:val="26"/>
        </w:rPr>
      </w:pPr>
      <w:r w:rsidRPr="008149BC">
        <w:rPr>
          <w:sz w:val="26"/>
          <w:szCs w:val="26"/>
        </w:rPr>
        <w:t xml:space="preserve">Cần tưu ý thêm rằng các </w:t>
      </w:r>
      <w:r w:rsidR="009B1349">
        <w:rPr>
          <w:sz w:val="26"/>
          <w:szCs w:val="26"/>
          <w:lang w:val="en-US"/>
        </w:rPr>
        <w:t>nơron</w:t>
      </w:r>
      <w:r w:rsidR="009B1349" w:rsidRPr="00F569AB">
        <w:rPr>
          <w:sz w:val="26"/>
          <w:szCs w:val="26"/>
        </w:rPr>
        <w:t xml:space="preserve"> </w:t>
      </w:r>
      <w:r w:rsidRPr="008149BC">
        <w:rPr>
          <w:sz w:val="26"/>
          <w:szCs w:val="26"/>
        </w:rPr>
        <w:t>trên cùng một lớp có thể tính toán đồng thời, do vậy độ phức tạp tính toán nói chung sẽ phục thuộc vào số lớp mạng.</w:t>
      </w:r>
    </w:p>
    <w:p w:rsidR="008149BC" w:rsidRPr="008149BC" w:rsidRDefault="008149BC" w:rsidP="00F50F57">
      <w:pPr>
        <w:widowControl/>
        <w:numPr>
          <w:ilvl w:val="0"/>
          <w:numId w:val="13"/>
        </w:numPr>
        <w:spacing w:line="360" w:lineRule="auto"/>
        <w:ind w:left="360"/>
        <w:jc w:val="both"/>
        <w:rPr>
          <w:sz w:val="26"/>
          <w:szCs w:val="26"/>
        </w:rPr>
      </w:pPr>
      <w:r w:rsidRPr="008149BC">
        <w:rPr>
          <w:sz w:val="26"/>
          <w:szCs w:val="26"/>
        </w:rPr>
        <w:lastRenderedPageBreak/>
        <w:t xml:space="preserve">Mạng </w:t>
      </w:r>
      <w:r w:rsidR="009B1349">
        <w:rPr>
          <w:sz w:val="26"/>
          <w:szCs w:val="26"/>
          <w:lang w:val="en-US"/>
        </w:rPr>
        <w:t>nơron</w:t>
      </w:r>
      <w:r w:rsidR="009B1349" w:rsidRPr="00F569AB">
        <w:rPr>
          <w:sz w:val="26"/>
          <w:szCs w:val="26"/>
        </w:rPr>
        <w:t xml:space="preserve"> </w:t>
      </w:r>
      <w:r w:rsidRPr="008149BC">
        <w:rPr>
          <w:sz w:val="26"/>
          <w:szCs w:val="26"/>
        </w:rPr>
        <w:t>như một hệ thống thích nghi có khả năng học (huấn luy</w:t>
      </w:r>
      <w:r w:rsidR="00D538BA">
        <w:rPr>
          <w:sz w:val="26"/>
          <w:szCs w:val="26"/>
          <w:lang w:val="en-US"/>
        </w:rPr>
        <w:t>ệ</w:t>
      </w:r>
      <w:r w:rsidRPr="008149BC">
        <w:rPr>
          <w:sz w:val="26"/>
          <w:szCs w:val="26"/>
        </w:rPr>
        <w:t xml:space="preserve">n) để tinh chỉnh các trọng số liên kết cũng như cấu trúc của mình sao cho phù hợp với các mẫu học (samples). Người ta phân biệt ba loại kỹ thuật học: học có </w:t>
      </w:r>
      <w:r w:rsidR="009B1349">
        <w:rPr>
          <w:sz w:val="26"/>
          <w:szCs w:val="26"/>
          <w:lang w:val="en-US"/>
        </w:rPr>
        <w:t>quan</w:t>
      </w:r>
      <w:r w:rsidRPr="008149BC">
        <w:rPr>
          <w:sz w:val="26"/>
          <w:szCs w:val="26"/>
        </w:rPr>
        <w:t xml:space="preserve"> sát (supervised learning) hay còn gọi là học có giám sát, học không có giám sát (unsupervised learning)</w:t>
      </w:r>
    </w:p>
    <w:p w:rsidR="008149BC" w:rsidRPr="008149BC" w:rsidRDefault="008149BC" w:rsidP="008149BC">
      <w:pPr>
        <w:spacing w:line="360" w:lineRule="auto"/>
        <w:ind w:left="360"/>
        <w:jc w:val="both"/>
        <w:rPr>
          <w:sz w:val="26"/>
          <w:szCs w:val="26"/>
        </w:rPr>
      </w:pPr>
      <w:r w:rsidRPr="008149BC">
        <w:rPr>
          <w:sz w:val="26"/>
          <w:szCs w:val="26"/>
        </w:rPr>
        <w:t>Trong học có giám sát, mạng được cung cấp một tập mẫu học {(X</w:t>
      </w:r>
      <w:r w:rsidRPr="008149BC">
        <w:rPr>
          <w:sz w:val="26"/>
          <w:szCs w:val="26"/>
          <w:vertAlign w:val="subscript"/>
        </w:rPr>
        <w:t>s</w:t>
      </w:r>
      <w:r w:rsidRPr="008149BC">
        <w:rPr>
          <w:sz w:val="26"/>
          <w:szCs w:val="26"/>
        </w:rPr>
        <w:t>,Y</w:t>
      </w:r>
      <w:r w:rsidRPr="008149BC">
        <w:rPr>
          <w:sz w:val="26"/>
          <w:szCs w:val="26"/>
          <w:vertAlign w:val="subscript"/>
        </w:rPr>
        <w:t>s</w:t>
      </w:r>
      <w:r w:rsidRPr="008149BC">
        <w:rPr>
          <w:sz w:val="26"/>
          <w:szCs w:val="26"/>
        </w:rPr>
        <w:t>)} theo nghĩa X</w:t>
      </w:r>
      <w:r w:rsidRPr="008149BC">
        <w:rPr>
          <w:sz w:val="26"/>
          <w:szCs w:val="26"/>
          <w:vertAlign w:val="subscript"/>
        </w:rPr>
        <w:t>s</w:t>
      </w:r>
      <w:r w:rsidRPr="008149BC">
        <w:rPr>
          <w:sz w:val="26"/>
          <w:szCs w:val="26"/>
        </w:rPr>
        <w:t xml:space="preserve"> là các tín hiệu vào, kết quả ra đúng của hệ là Y</w:t>
      </w:r>
      <w:r w:rsidRPr="008149BC">
        <w:rPr>
          <w:sz w:val="26"/>
          <w:szCs w:val="26"/>
          <w:vertAlign w:val="subscript"/>
        </w:rPr>
        <w:t>s</w:t>
      </w:r>
      <w:r w:rsidRPr="008149BC">
        <w:rPr>
          <w:sz w:val="26"/>
          <w:szCs w:val="26"/>
        </w:rPr>
        <w:t>. Ở mỗi lần học, vector tín hiệu vào X</w:t>
      </w:r>
      <w:r w:rsidRPr="008149BC">
        <w:rPr>
          <w:sz w:val="26"/>
          <w:szCs w:val="26"/>
          <w:vertAlign w:val="subscript"/>
        </w:rPr>
        <w:t>s</w:t>
      </w:r>
      <w:r w:rsidRPr="008149BC">
        <w:rPr>
          <w:sz w:val="26"/>
          <w:szCs w:val="26"/>
        </w:rPr>
        <w:t xml:space="preserve"> được đưa vào mạng, sau đó so sánh sự sai khác giữa các kết quả ra đúng Y</w:t>
      </w:r>
      <w:r w:rsidRPr="008149BC">
        <w:rPr>
          <w:sz w:val="26"/>
          <w:szCs w:val="26"/>
          <w:vertAlign w:val="subscript"/>
        </w:rPr>
        <w:t>s</w:t>
      </w:r>
      <w:r w:rsidRPr="008149BC">
        <w:rPr>
          <w:sz w:val="26"/>
          <w:szCs w:val="26"/>
        </w:rPr>
        <w:t xml:space="preserve"> với kết quả tính toán Out</w:t>
      </w:r>
      <w:r w:rsidRPr="008149BC">
        <w:rPr>
          <w:sz w:val="26"/>
          <w:szCs w:val="26"/>
          <w:vertAlign w:val="subscript"/>
        </w:rPr>
        <w:t>s</w:t>
      </w:r>
      <w:r w:rsidRPr="008149BC">
        <w:rPr>
          <w:sz w:val="26"/>
          <w:szCs w:val="26"/>
        </w:rPr>
        <w:t>. Sai số này sẽ được dùng để hiệu chỉnh lại các trọng số liên kết trong mạng. Quá trình cứ tiếp tục cho đến khi thỏa mãn một tiêu chuẩn nào đó.</w:t>
      </w:r>
      <w:r w:rsidR="009B1349">
        <w:rPr>
          <w:sz w:val="26"/>
          <w:szCs w:val="26"/>
          <w:lang w:val="en-US"/>
        </w:rPr>
        <w:t xml:space="preserve"> </w:t>
      </w:r>
      <w:r w:rsidRPr="008149BC">
        <w:rPr>
          <w:sz w:val="26"/>
          <w:szCs w:val="26"/>
        </w:rPr>
        <w:t xml:space="preserve">Có hai cách sử dụng tập mẫu học: hoặc dùng các mẫu lần lược, hết mẫu này đến mẫu khác, hoặc sử dụng đồng thời tất cả các mẫu cùng một lúc. Các mạng với cơ chế học không giám sát được gọi là các mạng tự tổ chức. Các kỹ thuật học trong mạng </w:t>
      </w:r>
      <w:r w:rsidR="009B1349">
        <w:rPr>
          <w:sz w:val="26"/>
          <w:szCs w:val="26"/>
          <w:lang w:val="en-US"/>
        </w:rPr>
        <w:t>nơron</w:t>
      </w:r>
      <w:r w:rsidR="009B1349" w:rsidRPr="00F569AB">
        <w:rPr>
          <w:sz w:val="26"/>
          <w:szCs w:val="26"/>
        </w:rPr>
        <w:t xml:space="preserve"> </w:t>
      </w:r>
      <w:r w:rsidRPr="008149BC">
        <w:rPr>
          <w:sz w:val="26"/>
          <w:szCs w:val="26"/>
        </w:rPr>
        <w:t xml:space="preserve">có thể nhằm vào hiệu chỉnh các trọng số liên kết (gọi là học tham số) hoặc điều chỉnh, sửa đổi cấu trúc của mạng bao gồm số lớp, số </w:t>
      </w:r>
      <w:r w:rsidR="009B1349">
        <w:rPr>
          <w:sz w:val="26"/>
          <w:szCs w:val="26"/>
          <w:lang w:val="en-US"/>
        </w:rPr>
        <w:t>nơron</w:t>
      </w:r>
      <w:r w:rsidRPr="008149BC">
        <w:rPr>
          <w:sz w:val="26"/>
          <w:szCs w:val="26"/>
        </w:rPr>
        <w:t>, kiểu và trọng số các liên kết (gọi là học cấu trúc). Cả hai mục đích học này có thể thực hiện đồng thời hoặc tách biệt.</w:t>
      </w:r>
    </w:p>
    <w:p w:rsidR="008149BC" w:rsidRPr="008149BC" w:rsidRDefault="008149BC" w:rsidP="008149BC">
      <w:pPr>
        <w:spacing w:line="360" w:lineRule="auto"/>
        <w:jc w:val="both"/>
        <w:rPr>
          <w:sz w:val="26"/>
          <w:szCs w:val="26"/>
        </w:rPr>
      </w:pPr>
      <w:r w:rsidRPr="008149BC">
        <w:rPr>
          <w:sz w:val="26"/>
          <w:szCs w:val="26"/>
        </w:rPr>
        <w:t xml:space="preserve">Học tham số: Giả sử có k </w:t>
      </w:r>
      <w:r w:rsidR="009B1349">
        <w:rPr>
          <w:sz w:val="26"/>
          <w:szCs w:val="26"/>
          <w:lang w:val="en-US"/>
        </w:rPr>
        <w:t>nơron</w:t>
      </w:r>
      <w:r w:rsidR="009B1349" w:rsidRPr="00F569AB">
        <w:rPr>
          <w:sz w:val="26"/>
          <w:szCs w:val="26"/>
        </w:rPr>
        <w:t xml:space="preserve"> </w:t>
      </w:r>
      <w:r w:rsidRPr="008149BC">
        <w:rPr>
          <w:sz w:val="26"/>
          <w:szCs w:val="26"/>
        </w:rPr>
        <w:t xml:space="preserve">trong mạng và mỗi </w:t>
      </w:r>
      <w:r w:rsidR="009B1349">
        <w:rPr>
          <w:sz w:val="26"/>
          <w:szCs w:val="26"/>
          <w:lang w:val="en-US"/>
        </w:rPr>
        <w:t>nơron</w:t>
      </w:r>
      <w:r w:rsidR="009B1349" w:rsidRPr="00F569AB">
        <w:rPr>
          <w:sz w:val="26"/>
          <w:szCs w:val="26"/>
        </w:rPr>
        <w:t xml:space="preserve"> </w:t>
      </w:r>
      <w:r w:rsidRPr="008149BC">
        <w:rPr>
          <w:sz w:val="26"/>
          <w:szCs w:val="26"/>
        </w:rPr>
        <w:t xml:space="preserve">có đúng 1 liên kết vào với các </w:t>
      </w:r>
      <w:r w:rsidR="009B1349">
        <w:rPr>
          <w:sz w:val="26"/>
          <w:szCs w:val="26"/>
          <w:lang w:val="en-US"/>
        </w:rPr>
        <w:t>nơron</w:t>
      </w:r>
      <w:r w:rsidR="009B1349" w:rsidRPr="00F569AB">
        <w:rPr>
          <w:sz w:val="26"/>
          <w:szCs w:val="26"/>
        </w:rPr>
        <w:t xml:space="preserve"> </w:t>
      </w:r>
      <w:r w:rsidRPr="008149BC">
        <w:rPr>
          <w:sz w:val="26"/>
          <w:szCs w:val="26"/>
        </w:rPr>
        <w:t xml:space="preserve">khác. Khi đó, ma trận trọng số liên kết W sẽ có kích thước k </w:t>
      </w:r>
      <w:r w:rsidRPr="008149BC">
        <w:rPr>
          <w:sz w:val="26"/>
          <w:szCs w:val="26"/>
        </w:rPr>
        <w:sym w:font="Symbol" w:char="F0B4"/>
      </w:r>
      <w:r w:rsidRPr="008149BC">
        <w:rPr>
          <w:sz w:val="26"/>
          <w:szCs w:val="26"/>
        </w:rPr>
        <w:t xml:space="preserve"> l. Các thủ tục học tham số nhằm mục đích tìm kiếm ma trận W sao cho Y</w:t>
      </w:r>
      <w:r w:rsidRPr="008149BC">
        <w:rPr>
          <w:sz w:val="26"/>
          <w:szCs w:val="26"/>
          <w:vertAlign w:val="subscript"/>
        </w:rPr>
        <w:t>s</w:t>
      </w:r>
      <w:r w:rsidRPr="008149BC">
        <w:rPr>
          <w:sz w:val="26"/>
          <w:szCs w:val="26"/>
        </w:rPr>
        <w:t xml:space="preserve"> = Tinh(X</w:t>
      </w:r>
      <w:r w:rsidRPr="008149BC">
        <w:rPr>
          <w:sz w:val="26"/>
          <w:szCs w:val="26"/>
          <w:vertAlign w:val="subscript"/>
        </w:rPr>
        <w:t>s</w:t>
      </w:r>
      <w:r w:rsidRPr="008149BC">
        <w:rPr>
          <w:sz w:val="26"/>
          <w:szCs w:val="26"/>
        </w:rPr>
        <w:t>,W) đối với mọi mẫu học S = (X</w:t>
      </w:r>
      <w:r w:rsidRPr="008149BC">
        <w:rPr>
          <w:sz w:val="26"/>
          <w:szCs w:val="26"/>
          <w:vertAlign w:val="subscript"/>
        </w:rPr>
        <w:t>s</w:t>
      </w:r>
      <w:r w:rsidRPr="008149BC">
        <w:rPr>
          <w:sz w:val="26"/>
          <w:szCs w:val="26"/>
        </w:rPr>
        <w:t>,Y</w:t>
      </w:r>
      <w:r w:rsidRPr="008149BC">
        <w:rPr>
          <w:sz w:val="26"/>
          <w:szCs w:val="26"/>
          <w:vertAlign w:val="subscript"/>
        </w:rPr>
        <w:t>s</w:t>
      </w:r>
      <w:r w:rsidRPr="008149BC">
        <w:rPr>
          <w:sz w:val="26"/>
          <w:szCs w:val="26"/>
        </w:rPr>
        <w:t>).</w:t>
      </w:r>
    </w:p>
    <w:p w:rsidR="002B4F7F" w:rsidRDefault="009C3D48" w:rsidP="002B4F7F">
      <w:pPr>
        <w:spacing w:line="360" w:lineRule="auto"/>
        <w:jc w:val="center"/>
        <w:rPr>
          <w:sz w:val="26"/>
          <w:szCs w:val="26"/>
          <w:lang w:val="en-US"/>
        </w:rPr>
      </w:pPr>
      <w:r>
        <w:rPr>
          <w:noProof/>
          <w:sz w:val="26"/>
          <w:szCs w:val="26"/>
          <w:lang w:val="en-US"/>
        </w:rPr>
        <w:drawing>
          <wp:inline distT="0" distB="0" distL="0" distR="0">
            <wp:extent cx="4291965" cy="1480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l="13501" t="29062" r="18292" b="41447"/>
                    <a:stretch>
                      <a:fillRect/>
                    </a:stretch>
                  </pic:blipFill>
                  <pic:spPr bwMode="auto">
                    <a:xfrm>
                      <a:off x="0" y="0"/>
                      <a:ext cx="4291965" cy="1480820"/>
                    </a:xfrm>
                    <a:prstGeom prst="rect">
                      <a:avLst/>
                    </a:prstGeom>
                    <a:noFill/>
                    <a:ln>
                      <a:noFill/>
                    </a:ln>
                  </pic:spPr>
                </pic:pic>
              </a:graphicData>
            </a:graphic>
          </wp:inline>
        </w:drawing>
      </w:r>
    </w:p>
    <w:p w:rsidR="008149BC" w:rsidRPr="002B4F7F" w:rsidRDefault="008149BC" w:rsidP="002B4F7F">
      <w:pPr>
        <w:spacing w:line="360" w:lineRule="auto"/>
        <w:jc w:val="center"/>
        <w:rPr>
          <w:i/>
          <w:sz w:val="26"/>
          <w:szCs w:val="26"/>
        </w:rPr>
      </w:pPr>
      <w:r w:rsidRPr="002B4F7F">
        <w:rPr>
          <w:i/>
          <w:sz w:val="26"/>
          <w:szCs w:val="26"/>
        </w:rPr>
        <w:t>Học tham số có giám sát</w:t>
      </w:r>
    </w:p>
    <w:p w:rsidR="008149BC" w:rsidRPr="008149BC" w:rsidRDefault="008149BC" w:rsidP="008149BC">
      <w:pPr>
        <w:spacing w:line="360" w:lineRule="auto"/>
        <w:jc w:val="both"/>
        <w:rPr>
          <w:sz w:val="26"/>
          <w:szCs w:val="26"/>
        </w:rPr>
      </w:pPr>
      <w:r w:rsidRPr="008149BC">
        <w:rPr>
          <w:sz w:val="26"/>
          <w:szCs w:val="26"/>
        </w:rPr>
        <w:t xml:space="preserve">Học cấu trúc: với học tham số ta giả định rằng mạng có một cấu trúc cố định. Việc </w:t>
      </w:r>
      <w:r w:rsidRPr="008149BC">
        <w:rPr>
          <w:sz w:val="26"/>
          <w:szCs w:val="26"/>
        </w:rPr>
        <w:lastRenderedPageBreak/>
        <w:t xml:space="preserve">học cấu trúc của mạng truyền thẳng gắn với yêu cầu tìm ra số lớp của mạng L và số </w:t>
      </w:r>
      <w:r w:rsidR="009B1349">
        <w:rPr>
          <w:sz w:val="26"/>
          <w:szCs w:val="26"/>
          <w:lang w:val="en-US"/>
        </w:rPr>
        <w:t>nơron</w:t>
      </w:r>
      <w:r w:rsidR="009B1349" w:rsidRPr="00F569AB">
        <w:rPr>
          <w:sz w:val="26"/>
          <w:szCs w:val="26"/>
        </w:rPr>
        <w:t xml:space="preserve"> </w:t>
      </w:r>
      <w:r w:rsidRPr="008149BC">
        <w:rPr>
          <w:sz w:val="26"/>
          <w:szCs w:val="26"/>
        </w:rPr>
        <w:t>trên mỗi lớp n</w:t>
      </w:r>
      <w:r w:rsidRPr="008149BC">
        <w:rPr>
          <w:sz w:val="26"/>
          <w:szCs w:val="26"/>
          <w:vertAlign w:val="subscript"/>
        </w:rPr>
        <w:t>j</w:t>
      </w:r>
      <w:r w:rsidRPr="008149BC">
        <w:rPr>
          <w:sz w:val="26"/>
          <w:szCs w:val="26"/>
        </w:rPr>
        <w:t xml:space="preserve">. Tuy nhiên, với các mạng hồi quy còn phải xác định thêm các tham số ngưỡng </w:t>
      </w:r>
      <w:r w:rsidRPr="008149BC">
        <w:rPr>
          <w:sz w:val="26"/>
          <w:szCs w:val="26"/>
        </w:rPr>
        <w:sym w:font="Symbol" w:char="F071"/>
      </w:r>
      <w:r w:rsidRPr="008149BC">
        <w:rPr>
          <w:sz w:val="26"/>
          <w:szCs w:val="26"/>
        </w:rPr>
        <w:t xml:space="preserve"> của các </w:t>
      </w:r>
      <w:r w:rsidR="009B1349">
        <w:rPr>
          <w:sz w:val="26"/>
          <w:szCs w:val="26"/>
          <w:lang w:val="en-US"/>
        </w:rPr>
        <w:t>nơron</w:t>
      </w:r>
      <w:r w:rsidR="009B1349" w:rsidRPr="00F569AB">
        <w:rPr>
          <w:sz w:val="26"/>
          <w:szCs w:val="26"/>
        </w:rPr>
        <w:t xml:space="preserve"> </w:t>
      </w:r>
      <w:r w:rsidRPr="008149BC">
        <w:rPr>
          <w:sz w:val="26"/>
          <w:szCs w:val="26"/>
        </w:rPr>
        <w:t>trong mạng. Một cách tổng quát phải xác định toàn bộ tham số P = (L,n</w:t>
      </w:r>
      <w:r w:rsidRPr="008149BC">
        <w:rPr>
          <w:sz w:val="26"/>
          <w:szCs w:val="26"/>
          <w:vertAlign w:val="subscript"/>
        </w:rPr>
        <w:t>1</w:t>
      </w:r>
      <w:r w:rsidRPr="008149BC">
        <w:rPr>
          <w:sz w:val="26"/>
          <w:szCs w:val="26"/>
        </w:rPr>
        <w:t>,…,n</w:t>
      </w:r>
      <w:r w:rsidRPr="008149BC">
        <w:rPr>
          <w:sz w:val="26"/>
          <w:szCs w:val="26"/>
          <w:vertAlign w:val="subscript"/>
        </w:rPr>
        <w:t>l</w:t>
      </w:r>
      <w:r w:rsidRPr="008149BC">
        <w:rPr>
          <w:sz w:val="26"/>
          <w:szCs w:val="26"/>
        </w:rPr>
        <w:t>,</w:t>
      </w:r>
      <w:r w:rsidRPr="008149BC">
        <w:rPr>
          <w:sz w:val="26"/>
          <w:szCs w:val="26"/>
        </w:rPr>
        <w:sym w:font="Symbol" w:char="F071"/>
      </w:r>
      <w:r w:rsidRPr="008149BC">
        <w:rPr>
          <w:sz w:val="26"/>
          <w:szCs w:val="26"/>
          <w:vertAlign w:val="subscript"/>
        </w:rPr>
        <w:t>1</w:t>
      </w:r>
      <w:r w:rsidRPr="008149BC">
        <w:rPr>
          <w:sz w:val="26"/>
          <w:szCs w:val="26"/>
        </w:rPr>
        <w:t>,…,</w:t>
      </w:r>
      <w:r w:rsidRPr="008149BC">
        <w:rPr>
          <w:sz w:val="26"/>
          <w:szCs w:val="26"/>
        </w:rPr>
        <w:sym w:font="Symbol" w:char="F071"/>
      </w:r>
      <w:r w:rsidRPr="008149BC">
        <w:rPr>
          <w:sz w:val="26"/>
          <w:szCs w:val="26"/>
          <w:vertAlign w:val="subscript"/>
        </w:rPr>
        <w:t>k</w:t>
      </w:r>
      <w:r w:rsidRPr="008149BC">
        <w:rPr>
          <w:sz w:val="26"/>
          <w:szCs w:val="26"/>
        </w:rPr>
        <w:t xml:space="preserve">). Ở đây k = </w:t>
      </w:r>
      <w:r w:rsidRPr="008149BC">
        <w:rPr>
          <w:sz w:val="26"/>
          <w:szCs w:val="26"/>
        </w:rPr>
        <w:sym w:font="Symbol" w:char="F0E5"/>
      </w:r>
      <w:r w:rsidRPr="008149BC">
        <w:rPr>
          <w:sz w:val="26"/>
          <w:szCs w:val="26"/>
        </w:rPr>
        <w:t>n</w:t>
      </w:r>
      <w:r w:rsidRPr="008149BC">
        <w:rPr>
          <w:sz w:val="26"/>
          <w:szCs w:val="26"/>
          <w:vertAlign w:val="subscript"/>
        </w:rPr>
        <w:t>j</w:t>
      </w:r>
      <w:r w:rsidRPr="008149BC">
        <w:rPr>
          <w:sz w:val="26"/>
          <w:szCs w:val="26"/>
        </w:rPr>
        <w:t xml:space="preserve"> sao cho Y</w:t>
      </w:r>
      <w:r w:rsidRPr="008149BC">
        <w:rPr>
          <w:sz w:val="26"/>
          <w:szCs w:val="26"/>
          <w:vertAlign w:val="subscript"/>
        </w:rPr>
        <w:t>s</w:t>
      </w:r>
      <w:r w:rsidRPr="008149BC">
        <w:rPr>
          <w:sz w:val="26"/>
          <w:szCs w:val="26"/>
        </w:rPr>
        <w:t xml:space="preserve"> = Tinh(X</w:t>
      </w:r>
      <w:r w:rsidRPr="008149BC">
        <w:rPr>
          <w:sz w:val="26"/>
          <w:szCs w:val="26"/>
          <w:vertAlign w:val="subscript"/>
        </w:rPr>
        <w:t>s</w:t>
      </w:r>
      <w:r w:rsidRPr="008149BC">
        <w:rPr>
          <w:sz w:val="26"/>
          <w:szCs w:val="26"/>
        </w:rPr>
        <w:t>,P) đối với mọi mẫu học S = (X</w:t>
      </w:r>
      <w:r w:rsidRPr="008149BC">
        <w:rPr>
          <w:sz w:val="26"/>
          <w:szCs w:val="26"/>
          <w:vertAlign w:val="subscript"/>
        </w:rPr>
        <w:t>s</w:t>
      </w:r>
      <w:r w:rsidRPr="008149BC">
        <w:rPr>
          <w:sz w:val="26"/>
          <w:szCs w:val="26"/>
        </w:rPr>
        <w:t>,Y</w:t>
      </w:r>
      <w:r w:rsidRPr="008149BC">
        <w:rPr>
          <w:sz w:val="26"/>
          <w:szCs w:val="26"/>
          <w:vertAlign w:val="subscript"/>
        </w:rPr>
        <w:t>s</w:t>
      </w:r>
      <w:r w:rsidRPr="008149BC">
        <w:rPr>
          <w:sz w:val="26"/>
          <w:szCs w:val="26"/>
        </w:rPr>
        <w:t>).</w:t>
      </w:r>
    </w:p>
    <w:p w:rsidR="008149BC" w:rsidRPr="008149BC" w:rsidRDefault="008149BC" w:rsidP="008149BC">
      <w:pPr>
        <w:spacing w:line="360" w:lineRule="auto"/>
        <w:jc w:val="both"/>
        <w:rPr>
          <w:sz w:val="26"/>
          <w:szCs w:val="26"/>
        </w:rPr>
      </w:pPr>
      <w:r w:rsidRPr="008149BC">
        <w:rPr>
          <w:sz w:val="26"/>
          <w:szCs w:val="26"/>
        </w:rPr>
        <w:t>Về thực chất, việc điều chỉnh các vector tham số W hay P đều quy về bài toán tìm kiếm tối ưu trong không gian tham số. Do vậy, có thể áp dụng các cơ chế tìm kiếm kinh điển theo Gradient hay các giải thuật di truyền, lập trình tiến hóa.</w:t>
      </w:r>
    </w:p>
    <w:p w:rsidR="008149BC" w:rsidRPr="008149BC" w:rsidRDefault="008149BC" w:rsidP="008149BC">
      <w:pPr>
        <w:tabs>
          <w:tab w:val="num" w:pos="720"/>
        </w:tabs>
        <w:spacing w:line="360" w:lineRule="auto"/>
        <w:jc w:val="both"/>
        <w:rPr>
          <w:sz w:val="26"/>
          <w:szCs w:val="26"/>
        </w:rPr>
      </w:pPr>
      <w:r w:rsidRPr="008149BC">
        <w:rPr>
          <w:sz w:val="26"/>
          <w:szCs w:val="26"/>
        </w:rPr>
        <w:t>Phần lớn các quy tắc học trong ANN thuộc kiểu học tham số nên ta chỉ xét việc học tham số</w:t>
      </w:r>
    </w:p>
    <w:p w:rsidR="008149BC" w:rsidRPr="008149BC" w:rsidRDefault="008149BC" w:rsidP="00F50F57">
      <w:pPr>
        <w:widowControl/>
        <w:numPr>
          <w:ilvl w:val="0"/>
          <w:numId w:val="14"/>
        </w:numPr>
        <w:spacing w:line="360" w:lineRule="auto"/>
        <w:ind w:left="360"/>
        <w:jc w:val="both"/>
        <w:rPr>
          <w:sz w:val="26"/>
          <w:szCs w:val="26"/>
        </w:rPr>
      </w:pPr>
      <w:r w:rsidRPr="008149BC">
        <w:rPr>
          <w:sz w:val="26"/>
          <w:szCs w:val="26"/>
        </w:rPr>
        <w:t>Quy tắc học trọng số tổng quát</w:t>
      </w:r>
    </w:p>
    <w:p w:rsidR="008149BC" w:rsidRPr="008149BC" w:rsidRDefault="008149BC" w:rsidP="00F50F57">
      <w:pPr>
        <w:widowControl/>
        <w:numPr>
          <w:ilvl w:val="0"/>
          <w:numId w:val="13"/>
        </w:numPr>
        <w:spacing w:line="360" w:lineRule="auto"/>
        <w:jc w:val="both"/>
        <w:rPr>
          <w:sz w:val="26"/>
          <w:szCs w:val="26"/>
        </w:rPr>
      </w:pPr>
      <w:r w:rsidRPr="008149BC">
        <w:rPr>
          <w:sz w:val="26"/>
          <w:szCs w:val="26"/>
        </w:rPr>
        <w:t>Tại bước học (t), mức độ điều chỉnh vector trọng số w tỉ lệ thuận với tích của tín hiệu học r(t) và đầu vào x</w:t>
      </w:r>
      <w:r w:rsidRPr="008149BC">
        <w:rPr>
          <w:sz w:val="26"/>
          <w:szCs w:val="26"/>
          <w:vertAlign w:val="subscript"/>
        </w:rPr>
        <w:t>(t)</w:t>
      </w:r>
    </w:p>
    <w:p w:rsidR="008149BC" w:rsidRPr="008149BC" w:rsidRDefault="008149BC" w:rsidP="00F50F57">
      <w:pPr>
        <w:widowControl/>
        <w:numPr>
          <w:ilvl w:val="1"/>
          <w:numId w:val="13"/>
        </w:numPr>
        <w:spacing w:line="360" w:lineRule="auto"/>
        <w:jc w:val="both"/>
        <w:rPr>
          <w:sz w:val="26"/>
          <w:szCs w:val="26"/>
        </w:rPr>
      </w:pPr>
      <w:r w:rsidRPr="008149BC">
        <w:rPr>
          <w:sz w:val="26"/>
          <w:szCs w:val="26"/>
        </w:rPr>
        <w:t>Δw</w:t>
      </w:r>
      <w:r w:rsidRPr="008149BC">
        <w:rPr>
          <w:sz w:val="26"/>
          <w:szCs w:val="26"/>
          <w:vertAlign w:val="subscript"/>
        </w:rPr>
        <w:t>(t)</w:t>
      </w:r>
      <w:r w:rsidRPr="008149BC">
        <w:rPr>
          <w:sz w:val="26"/>
          <w:szCs w:val="26"/>
        </w:rPr>
        <w:t xml:space="preserve"> ~ r</w:t>
      </w:r>
      <w:r w:rsidRPr="008149BC">
        <w:rPr>
          <w:sz w:val="26"/>
          <w:szCs w:val="26"/>
          <w:vertAlign w:val="subscript"/>
        </w:rPr>
        <w:t>(t)</w:t>
      </w:r>
      <w:r w:rsidRPr="008149BC">
        <w:rPr>
          <w:sz w:val="26"/>
          <w:szCs w:val="26"/>
        </w:rPr>
        <w:t>.x</w:t>
      </w:r>
      <w:r w:rsidRPr="008149BC">
        <w:rPr>
          <w:sz w:val="26"/>
          <w:szCs w:val="26"/>
          <w:vertAlign w:val="subscript"/>
        </w:rPr>
        <w:t>(t)</w:t>
      </w:r>
    </w:p>
    <w:p w:rsidR="008149BC" w:rsidRPr="008149BC" w:rsidRDefault="008149BC" w:rsidP="00F50F57">
      <w:pPr>
        <w:widowControl/>
        <w:numPr>
          <w:ilvl w:val="1"/>
          <w:numId w:val="13"/>
        </w:numPr>
        <w:spacing w:line="360" w:lineRule="auto"/>
        <w:jc w:val="both"/>
        <w:rPr>
          <w:sz w:val="26"/>
          <w:szCs w:val="26"/>
        </w:rPr>
      </w:pPr>
      <w:r w:rsidRPr="008149BC">
        <w:rPr>
          <w:sz w:val="26"/>
          <w:szCs w:val="26"/>
        </w:rPr>
        <w:t>Δw</w:t>
      </w:r>
      <w:r w:rsidRPr="008149BC">
        <w:rPr>
          <w:sz w:val="26"/>
          <w:szCs w:val="26"/>
          <w:vertAlign w:val="subscript"/>
        </w:rPr>
        <w:t>(t)</w:t>
      </w:r>
      <w:r w:rsidRPr="008149BC">
        <w:rPr>
          <w:sz w:val="26"/>
          <w:szCs w:val="26"/>
        </w:rPr>
        <w:t xml:space="preserve"> = η.r</w:t>
      </w:r>
      <w:r w:rsidRPr="008149BC">
        <w:rPr>
          <w:sz w:val="26"/>
          <w:szCs w:val="26"/>
          <w:vertAlign w:val="subscript"/>
        </w:rPr>
        <w:t>(t)</w:t>
      </w:r>
      <w:r w:rsidRPr="008149BC">
        <w:rPr>
          <w:sz w:val="26"/>
          <w:szCs w:val="26"/>
        </w:rPr>
        <w:t>.x</w:t>
      </w:r>
      <w:r w:rsidRPr="008149BC">
        <w:rPr>
          <w:sz w:val="26"/>
          <w:szCs w:val="26"/>
          <w:vertAlign w:val="subscript"/>
        </w:rPr>
        <w:t>(t)</w:t>
      </w:r>
    </w:p>
    <w:p w:rsidR="008149BC" w:rsidRPr="008149BC" w:rsidRDefault="008149BC" w:rsidP="00F50F57">
      <w:pPr>
        <w:widowControl/>
        <w:numPr>
          <w:ilvl w:val="2"/>
          <w:numId w:val="13"/>
        </w:numPr>
        <w:spacing w:line="360" w:lineRule="auto"/>
        <w:jc w:val="both"/>
        <w:rPr>
          <w:sz w:val="26"/>
          <w:szCs w:val="26"/>
        </w:rPr>
      </w:pPr>
      <w:r w:rsidRPr="008149BC">
        <w:rPr>
          <w:sz w:val="26"/>
          <w:szCs w:val="26"/>
        </w:rPr>
        <w:t>Trong đó η (&gt;0) là tốc độ học (learning rate)</w:t>
      </w:r>
    </w:p>
    <w:p w:rsidR="008149BC" w:rsidRPr="008149BC" w:rsidRDefault="008149BC" w:rsidP="00F50F57">
      <w:pPr>
        <w:widowControl/>
        <w:numPr>
          <w:ilvl w:val="0"/>
          <w:numId w:val="13"/>
        </w:numPr>
        <w:tabs>
          <w:tab w:val="num" w:pos="720"/>
        </w:tabs>
        <w:spacing w:line="360" w:lineRule="auto"/>
        <w:jc w:val="both"/>
        <w:rPr>
          <w:sz w:val="26"/>
          <w:szCs w:val="26"/>
        </w:rPr>
      </w:pPr>
      <w:r w:rsidRPr="008149BC">
        <w:rPr>
          <w:sz w:val="26"/>
          <w:szCs w:val="26"/>
        </w:rPr>
        <w:t>Tín hiệu học r là một hàm của w, x và giá trị đầu ra mong muốn d</w:t>
      </w:r>
    </w:p>
    <w:p w:rsidR="008149BC" w:rsidRPr="008149BC" w:rsidRDefault="008149BC" w:rsidP="00F50F57">
      <w:pPr>
        <w:widowControl/>
        <w:numPr>
          <w:ilvl w:val="1"/>
          <w:numId w:val="13"/>
        </w:numPr>
        <w:spacing w:line="360" w:lineRule="auto"/>
        <w:jc w:val="both"/>
        <w:rPr>
          <w:sz w:val="26"/>
          <w:szCs w:val="26"/>
        </w:rPr>
      </w:pPr>
      <w:r w:rsidRPr="008149BC">
        <w:rPr>
          <w:sz w:val="26"/>
          <w:szCs w:val="26"/>
        </w:rPr>
        <w:t>r = g(w, x, d)</w:t>
      </w:r>
    </w:p>
    <w:p w:rsidR="008149BC" w:rsidRPr="008149BC" w:rsidRDefault="008149BC" w:rsidP="00F50F57">
      <w:pPr>
        <w:widowControl/>
        <w:numPr>
          <w:ilvl w:val="0"/>
          <w:numId w:val="13"/>
        </w:numPr>
        <w:spacing w:line="360" w:lineRule="auto"/>
        <w:jc w:val="both"/>
        <w:rPr>
          <w:sz w:val="26"/>
          <w:szCs w:val="26"/>
        </w:rPr>
      </w:pPr>
      <w:r w:rsidRPr="008149BC">
        <w:rPr>
          <w:sz w:val="26"/>
          <w:szCs w:val="26"/>
        </w:rPr>
        <w:t>Quy tắc học trọng số tổng quát</w:t>
      </w:r>
    </w:p>
    <w:p w:rsidR="008149BC" w:rsidRPr="008149BC" w:rsidRDefault="008149BC" w:rsidP="00F50F57">
      <w:pPr>
        <w:widowControl/>
        <w:numPr>
          <w:ilvl w:val="1"/>
          <w:numId w:val="13"/>
        </w:numPr>
        <w:spacing w:line="360" w:lineRule="auto"/>
        <w:jc w:val="both"/>
        <w:rPr>
          <w:sz w:val="26"/>
          <w:szCs w:val="26"/>
        </w:rPr>
      </w:pPr>
      <w:r w:rsidRPr="008149BC">
        <w:rPr>
          <w:sz w:val="26"/>
          <w:szCs w:val="26"/>
        </w:rPr>
        <w:t>Δ w</w:t>
      </w:r>
      <w:r w:rsidRPr="008149BC">
        <w:rPr>
          <w:sz w:val="26"/>
          <w:szCs w:val="26"/>
          <w:vertAlign w:val="subscript"/>
        </w:rPr>
        <w:t>(t)</w:t>
      </w:r>
      <w:r w:rsidRPr="008149BC">
        <w:rPr>
          <w:sz w:val="26"/>
          <w:szCs w:val="26"/>
        </w:rPr>
        <w:t xml:space="preserve"> = η.g(w</w:t>
      </w:r>
      <w:r w:rsidRPr="008149BC">
        <w:rPr>
          <w:sz w:val="26"/>
          <w:szCs w:val="26"/>
          <w:vertAlign w:val="subscript"/>
        </w:rPr>
        <w:t>(t)</w:t>
      </w:r>
      <w:r w:rsidRPr="008149BC">
        <w:rPr>
          <w:sz w:val="26"/>
          <w:szCs w:val="26"/>
        </w:rPr>
        <w:t>, x</w:t>
      </w:r>
      <w:r w:rsidRPr="008149BC">
        <w:rPr>
          <w:sz w:val="26"/>
          <w:szCs w:val="26"/>
          <w:vertAlign w:val="subscript"/>
        </w:rPr>
        <w:t>(t)</w:t>
      </w:r>
      <w:r w:rsidRPr="008149BC">
        <w:rPr>
          <w:sz w:val="26"/>
          <w:szCs w:val="26"/>
        </w:rPr>
        <w:t>, d</w:t>
      </w:r>
      <w:r w:rsidRPr="008149BC">
        <w:rPr>
          <w:sz w:val="26"/>
          <w:szCs w:val="26"/>
          <w:vertAlign w:val="subscript"/>
        </w:rPr>
        <w:t>(t)</w:t>
      </w:r>
      <w:r w:rsidRPr="008149BC">
        <w:rPr>
          <w:sz w:val="26"/>
          <w:szCs w:val="26"/>
        </w:rPr>
        <w:t>).x</w:t>
      </w:r>
      <w:r w:rsidRPr="008149BC">
        <w:rPr>
          <w:sz w:val="26"/>
          <w:szCs w:val="26"/>
          <w:vertAlign w:val="subscript"/>
        </w:rPr>
        <w:t>(t)</w:t>
      </w:r>
      <w:r w:rsidRPr="008149BC">
        <w:rPr>
          <w:sz w:val="26"/>
          <w:szCs w:val="26"/>
        </w:rPr>
        <w:t xml:space="preserve"> </w:t>
      </w:r>
    </w:p>
    <w:p w:rsidR="008149BC" w:rsidRPr="008149BC" w:rsidRDefault="009C3D48" w:rsidP="002B4F7F">
      <w:pPr>
        <w:spacing w:line="360" w:lineRule="auto"/>
        <w:jc w:val="center"/>
        <w:rPr>
          <w:sz w:val="26"/>
          <w:szCs w:val="26"/>
        </w:rPr>
      </w:pPr>
      <w:r>
        <w:rPr>
          <w:noProof/>
          <w:sz w:val="26"/>
          <w:szCs w:val="26"/>
          <w:lang w:val="en-US"/>
        </w:rPr>
        <w:drawing>
          <wp:inline distT="0" distB="0" distL="0" distR="0">
            <wp:extent cx="4121785" cy="2279015"/>
            <wp:effectExtent l="0" t="0" r="0" b="0"/>
            <wp:docPr id="19" name="Object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5"/>
                    <pic:cNvPicPr>
                      <a:picLocks noChangeArrowheads="1"/>
                    </pic:cNvPicPr>
                  </pic:nvPicPr>
                  <pic:blipFill>
                    <a:blip r:embed="rId33">
                      <a:extLst>
                        <a:ext uri="{28A0092B-C50C-407E-A947-70E740481C1C}">
                          <a14:useLocalDpi xmlns:a14="http://schemas.microsoft.com/office/drawing/2010/main" val="0"/>
                        </a:ext>
                      </a:extLst>
                    </a:blip>
                    <a:srcRect b="-4442"/>
                    <a:stretch>
                      <a:fillRect/>
                    </a:stretch>
                  </pic:blipFill>
                  <pic:spPr bwMode="auto">
                    <a:xfrm>
                      <a:off x="0" y="0"/>
                      <a:ext cx="4121785" cy="2279015"/>
                    </a:xfrm>
                    <a:prstGeom prst="rect">
                      <a:avLst/>
                    </a:prstGeom>
                    <a:noFill/>
                    <a:ln>
                      <a:noFill/>
                    </a:ln>
                  </pic:spPr>
                </pic:pic>
              </a:graphicData>
            </a:graphic>
          </wp:inline>
        </w:drawing>
      </w:r>
    </w:p>
    <w:p w:rsidR="008149BC" w:rsidRPr="008149BC" w:rsidRDefault="008149BC" w:rsidP="00F50F57">
      <w:pPr>
        <w:widowControl/>
        <w:numPr>
          <w:ilvl w:val="0"/>
          <w:numId w:val="14"/>
        </w:numPr>
        <w:spacing w:line="360" w:lineRule="auto"/>
        <w:ind w:left="360"/>
        <w:jc w:val="both"/>
        <w:rPr>
          <w:sz w:val="26"/>
          <w:szCs w:val="26"/>
        </w:rPr>
      </w:pPr>
      <w:r w:rsidRPr="008149BC">
        <w:rPr>
          <w:sz w:val="26"/>
          <w:szCs w:val="26"/>
        </w:rPr>
        <w:lastRenderedPageBreak/>
        <w:t>Hàm đánh giá lỗi (Error Function):</w:t>
      </w:r>
    </w:p>
    <w:p w:rsidR="008149BC" w:rsidRPr="008149BC" w:rsidRDefault="008149BC" w:rsidP="00F50F57">
      <w:pPr>
        <w:widowControl/>
        <w:numPr>
          <w:ilvl w:val="0"/>
          <w:numId w:val="15"/>
        </w:numPr>
        <w:spacing w:line="360" w:lineRule="auto"/>
        <w:jc w:val="both"/>
        <w:rPr>
          <w:sz w:val="26"/>
          <w:szCs w:val="26"/>
        </w:rPr>
      </w:pPr>
      <w:r w:rsidRPr="008149BC">
        <w:rPr>
          <w:sz w:val="26"/>
          <w:szCs w:val="26"/>
        </w:rPr>
        <w:t xml:space="preserve">Xét một ANN có n </w:t>
      </w:r>
      <w:r w:rsidR="009B1349">
        <w:rPr>
          <w:sz w:val="26"/>
          <w:szCs w:val="26"/>
          <w:lang w:val="en-US"/>
        </w:rPr>
        <w:t>nơron</w:t>
      </w:r>
      <w:r w:rsidR="009B1349" w:rsidRPr="00F569AB">
        <w:rPr>
          <w:sz w:val="26"/>
          <w:szCs w:val="26"/>
        </w:rPr>
        <w:t xml:space="preserve"> </w:t>
      </w:r>
      <w:r w:rsidRPr="008149BC">
        <w:rPr>
          <w:sz w:val="26"/>
          <w:szCs w:val="26"/>
        </w:rPr>
        <w:t xml:space="preserve">đầu ra </w: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Đối với một ví dụ học (x,d), giá trị lỗi học (training error) gây ra bởi vector trọng số (hiện tại) w:</w:t>
      </w:r>
    </w:p>
    <w:p w:rsidR="008149BC" w:rsidRPr="008149BC" w:rsidRDefault="002B4F7F" w:rsidP="002B4F7F">
      <w:pPr>
        <w:spacing w:line="360" w:lineRule="auto"/>
        <w:jc w:val="center"/>
        <w:rPr>
          <w:sz w:val="26"/>
          <w:szCs w:val="26"/>
        </w:rPr>
      </w:pPr>
      <w:r w:rsidRPr="008149BC">
        <w:rPr>
          <w:position w:val="-28"/>
          <w:sz w:val="26"/>
          <w:szCs w:val="26"/>
        </w:rPr>
        <w:object w:dxaOrig="2520" w:dyaOrig="680">
          <v:shape id="_x0000_i1031" type="#_x0000_t75" style="width:162.8pt;height:43.85pt" o:ole="">
            <v:imagedata r:id="rId34" o:title=""/>
          </v:shape>
          <o:OLEObject Type="Embed" ProgID="Equation.DSMT4" ShapeID="_x0000_i1031" DrawAspect="Content" ObjectID="_1415204632" r:id="rId35"/>
        </w:objec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Lỗi học gây ra bởi vector trọng số (hiện tại) w đối với toàn bộ tập học D:</w:t>
      </w:r>
    </w:p>
    <w:p w:rsidR="008149BC" w:rsidRPr="008149BC" w:rsidRDefault="002B4F7F" w:rsidP="002B4F7F">
      <w:pPr>
        <w:spacing w:line="360" w:lineRule="auto"/>
        <w:jc w:val="center"/>
        <w:rPr>
          <w:sz w:val="26"/>
          <w:szCs w:val="26"/>
        </w:rPr>
      </w:pPr>
      <w:r w:rsidRPr="008149BC">
        <w:rPr>
          <w:position w:val="-28"/>
          <w:sz w:val="26"/>
          <w:szCs w:val="26"/>
        </w:rPr>
        <w:object w:dxaOrig="2320" w:dyaOrig="660">
          <v:shape id="_x0000_i1032" type="#_x0000_t75" style="width:149.65pt;height:43.2pt" o:ole="">
            <v:imagedata r:id="rId36" o:title=""/>
          </v:shape>
          <o:OLEObject Type="Embed" ProgID="Equation.DSMT4" ShapeID="_x0000_i1032" DrawAspect="Content" ObjectID="_1415204633" r:id="rId37"/>
        </w:object>
      </w:r>
    </w:p>
    <w:p w:rsidR="008149BC" w:rsidRPr="008149BC" w:rsidRDefault="008149BC" w:rsidP="00F50F57">
      <w:pPr>
        <w:widowControl/>
        <w:numPr>
          <w:ilvl w:val="0"/>
          <w:numId w:val="14"/>
        </w:numPr>
        <w:spacing w:line="360" w:lineRule="auto"/>
        <w:ind w:left="360"/>
        <w:jc w:val="both"/>
        <w:rPr>
          <w:sz w:val="26"/>
          <w:szCs w:val="26"/>
        </w:rPr>
      </w:pPr>
      <w:r w:rsidRPr="008149BC">
        <w:rPr>
          <w:sz w:val="26"/>
          <w:szCs w:val="26"/>
        </w:rPr>
        <w:t>Gradient descent</w: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 xml:space="preserve">Gradient của E (ký hiệu là </w:t>
      </w:r>
      <w:r w:rsidRPr="008149BC">
        <w:rPr>
          <w:sz w:val="26"/>
          <w:szCs w:val="26"/>
        </w:rPr>
        <w:sym w:font="Wingdings 3" w:char="0073"/>
      </w:r>
      <w:r w:rsidRPr="008149BC">
        <w:rPr>
          <w:sz w:val="26"/>
          <w:szCs w:val="26"/>
        </w:rPr>
        <w:t>E) là một vector</w:t>
      </w:r>
    </w:p>
    <w:p w:rsidR="008149BC" w:rsidRPr="008149BC" w:rsidRDefault="008149BC" w:rsidP="00F50F57">
      <w:pPr>
        <w:widowControl/>
        <w:numPr>
          <w:ilvl w:val="1"/>
          <w:numId w:val="15"/>
        </w:numPr>
        <w:spacing w:line="360" w:lineRule="auto"/>
        <w:jc w:val="both"/>
        <w:rPr>
          <w:sz w:val="26"/>
          <w:szCs w:val="26"/>
        </w:rPr>
      </w:pPr>
      <w:r w:rsidRPr="008149BC">
        <w:rPr>
          <w:sz w:val="26"/>
          <w:szCs w:val="26"/>
        </w:rPr>
        <w:t>Có hướng chỉ đi lên dốc</w:t>
      </w:r>
    </w:p>
    <w:p w:rsidR="008149BC" w:rsidRPr="008149BC" w:rsidRDefault="008149BC" w:rsidP="00F50F57">
      <w:pPr>
        <w:widowControl/>
        <w:numPr>
          <w:ilvl w:val="1"/>
          <w:numId w:val="15"/>
        </w:numPr>
        <w:tabs>
          <w:tab w:val="num" w:pos="1440"/>
        </w:tabs>
        <w:spacing w:line="360" w:lineRule="auto"/>
        <w:jc w:val="both"/>
        <w:rPr>
          <w:sz w:val="26"/>
          <w:szCs w:val="26"/>
        </w:rPr>
      </w:pPr>
      <w:r w:rsidRPr="008149BC">
        <w:rPr>
          <w:sz w:val="26"/>
          <w:szCs w:val="26"/>
        </w:rPr>
        <w:t>Có độ dài tỉ lệ thuận với độ dốc</w: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 xml:space="preserve">Gradient </w:t>
      </w:r>
      <w:r w:rsidRPr="008149BC">
        <w:rPr>
          <w:sz w:val="26"/>
          <w:szCs w:val="26"/>
        </w:rPr>
        <w:sym w:font="Wingdings 3" w:char="0073"/>
      </w:r>
      <w:r w:rsidRPr="008149BC">
        <w:rPr>
          <w:sz w:val="26"/>
          <w:szCs w:val="26"/>
        </w:rPr>
        <w:t>E xác định hướng gây ra việc tăng nhanh nhất (steepest increase) đối với giá trị lỗi E</w:t>
      </w:r>
    </w:p>
    <w:p w:rsidR="008149BC" w:rsidRPr="008149BC" w:rsidRDefault="00D773C7" w:rsidP="002B4F7F">
      <w:pPr>
        <w:spacing w:line="360" w:lineRule="auto"/>
        <w:jc w:val="center"/>
        <w:rPr>
          <w:sz w:val="26"/>
          <w:szCs w:val="26"/>
        </w:rPr>
      </w:pPr>
      <w:r w:rsidRPr="008149BC">
        <w:rPr>
          <w:position w:val="-32"/>
          <w:sz w:val="26"/>
          <w:szCs w:val="26"/>
        </w:rPr>
        <w:object w:dxaOrig="2940" w:dyaOrig="760">
          <v:shape id="_x0000_i1033" type="#_x0000_t75" style="width:192.2pt;height:49.45pt" o:ole="">
            <v:imagedata r:id="rId38" o:title=""/>
          </v:shape>
          <o:OLEObject Type="Embed" ProgID="Equation.DSMT4" ShapeID="_x0000_i1033" DrawAspect="Content" ObjectID="_1415204634" r:id="rId39"/>
        </w:object>
      </w:r>
    </w:p>
    <w:p w:rsidR="008149BC" w:rsidRPr="008149BC" w:rsidRDefault="008149BC" w:rsidP="00F50F57">
      <w:pPr>
        <w:widowControl/>
        <w:numPr>
          <w:ilvl w:val="1"/>
          <w:numId w:val="15"/>
        </w:numPr>
        <w:tabs>
          <w:tab w:val="num" w:pos="1440"/>
        </w:tabs>
        <w:spacing w:line="360" w:lineRule="auto"/>
        <w:jc w:val="both"/>
        <w:rPr>
          <w:sz w:val="26"/>
          <w:szCs w:val="26"/>
        </w:rPr>
      </w:pPr>
      <w:r w:rsidRPr="008149BC">
        <w:rPr>
          <w:sz w:val="26"/>
          <w:szCs w:val="26"/>
        </w:rPr>
        <w:t>Trong đó N là tổng số các trọng số (các liên kết trong mạng)</w: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Vì vậy, hướng gây ra việc giảm nhanh nhất (steepest decrease) là giá trị phủ định của Gradient của E</w:t>
      </w:r>
    </w:p>
    <w:p w:rsidR="008149BC" w:rsidRPr="008149BC" w:rsidRDefault="00D773C7" w:rsidP="002B4F7F">
      <w:pPr>
        <w:spacing w:line="360" w:lineRule="auto"/>
        <w:jc w:val="center"/>
        <w:rPr>
          <w:sz w:val="26"/>
          <w:szCs w:val="26"/>
        </w:rPr>
      </w:pPr>
      <w:r w:rsidRPr="008149BC">
        <w:rPr>
          <w:position w:val="-14"/>
          <w:sz w:val="26"/>
          <w:szCs w:val="26"/>
        </w:rPr>
        <w:object w:dxaOrig="1640" w:dyaOrig="400">
          <v:shape id="_x0000_i1034" type="#_x0000_t75" style="width:107.7pt;height:25.65pt" o:ole="">
            <v:imagedata r:id="rId40" o:title=""/>
          </v:shape>
          <o:OLEObject Type="Embed" ProgID="Equation.DSMT4" ShapeID="_x0000_i1034" DrawAspect="Content" ObjectID="_1415204635" r:id="rId41"/>
        </w:object>
      </w:r>
      <w:r>
        <w:rPr>
          <w:position w:val="-14"/>
          <w:sz w:val="26"/>
          <w:szCs w:val="26"/>
          <w:lang w:val="en-US"/>
        </w:rPr>
        <w:tab/>
      </w:r>
      <w:r w:rsidR="008149BC" w:rsidRPr="008149BC">
        <w:rPr>
          <w:sz w:val="26"/>
          <w:szCs w:val="26"/>
        </w:rPr>
        <w:tab/>
      </w:r>
      <w:r w:rsidRPr="008149BC">
        <w:rPr>
          <w:position w:val="-30"/>
          <w:sz w:val="26"/>
          <w:szCs w:val="26"/>
        </w:rPr>
        <w:object w:dxaOrig="2460" w:dyaOrig="680">
          <v:shape id="_x0000_i1035" type="#_x0000_t75" style="width:159.65pt;height:43.85pt" o:ole="">
            <v:imagedata r:id="rId42" o:title=""/>
          </v:shape>
          <o:OLEObject Type="Embed" ProgID="Equation.DSMT4" ShapeID="_x0000_i1035" DrawAspect="Content" ObjectID="_1415204636" r:id="rId43"/>
        </w:object>
      </w:r>
    </w:p>
    <w:p w:rsidR="008149BC" w:rsidRPr="008149BC" w:rsidRDefault="008149BC" w:rsidP="00F50F57">
      <w:pPr>
        <w:widowControl/>
        <w:numPr>
          <w:ilvl w:val="0"/>
          <w:numId w:val="15"/>
        </w:numPr>
        <w:tabs>
          <w:tab w:val="num" w:pos="720"/>
        </w:tabs>
        <w:spacing w:line="360" w:lineRule="auto"/>
        <w:jc w:val="both"/>
        <w:rPr>
          <w:sz w:val="26"/>
          <w:szCs w:val="26"/>
        </w:rPr>
      </w:pPr>
      <w:r w:rsidRPr="008149BC">
        <w:rPr>
          <w:sz w:val="26"/>
          <w:szCs w:val="26"/>
        </w:rPr>
        <w:t xml:space="preserve">Yêu cầu: Các hàm tác động được sử dụng trong mạng phải là các hàm liên tục đối với các trọng số, và có đạo hàm liên tục </w:t>
      </w:r>
    </w:p>
    <w:p w:rsidR="008149BC" w:rsidRDefault="009C3D48" w:rsidP="00051B3E">
      <w:pPr>
        <w:spacing w:line="360" w:lineRule="auto"/>
        <w:jc w:val="center"/>
        <w:rPr>
          <w:noProof/>
          <w:sz w:val="26"/>
          <w:szCs w:val="26"/>
          <w:lang w:val="en-US"/>
        </w:rPr>
      </w:pPr>
      <w:r>
        <w:rPr>
          <w:noProof/>
          <w:sz w:val="26"/>
          <w:szCs w:val="26"/>
          <w:lang w:val="en-US"/>
        </w:rPr>
        <w:lastRenderedPageBreak/>
        <w:drawing>
          <wp:inline distT="0" distB="0" distL="0" distR="0">
            <wp:extent cx="2292985" cy="2340610"/>
            <wp:effectExtent l="0" t="0" r="0" b="254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l="18071" t="14653" r="28612" b="17052"/>
                    <a:stretch>
                      <a:fillRect/>
                    </a:stretch>
                  </pic:blipFill>
                  <pic:spPr bwMode="auto">
                    <a:xfrm>
                      <a:off x="0" y="0"/>
                      <a:ext cx="2292985" cy="2340610"/>
                    </a:xfrm>
                    <a:prstGeom prst="rect">
                      <a:avLst/>
                    </a:prstGeom>
                    <a:noFill/>
                    <a:ln>
                      <a:noFill/>
                    </a:ln>
                  </pic:spPr>
                </pic:pic>
              </a:graphicData>
            </a:graphic>
          </wp:inline>
        </w:drawing>
      </w:r>
      <w:r w:rsidR="00051B3E">
        <w:rPr>
          <w:noProof/>
          <w:sz w:val="26"/>
          <w:szCs w:val="26"/>
          <w:lang w:val="en-US"/>
        </w:rPr>
        <w:tab/>
      </w:r>
      <w:r>
        <w:rPr>
          <w:noProof/>
          <w:sz w:val="26"/>
          <w:szCs w:val="26"/>
          <w:lang w:val="en-US"/>
        </w:rPr>
        <w:drawing>
          <wp:inline distT="0" distB="0" distL="0" distR="0">
            <wp:extent cx="2572385" cy="2449830"/>
            <wp:effectExtent l="0" t="0" r="0" b="762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l="29527" t="14468" r="10629" b="14247"/>
                    <a:stretch>
                      <a:fillRect/>
                    </a:stretch>
                  </pic:blipFill>
                  <pic:spPr bwMode="auto">
                    <a:xfrm>
                      <a:off x="0" y="0"/>
                      <a:ext cx="2572385" cy="2449830"/>
                    </a:xfrm>
                    <a:prstGeom prst="rect">
                      <a:avLst/>
                    </a:prstGeom>
                    <a:noFill/>
                    <a:ln>
                      <a:noFill/>
                    </a:ln>
                  </pic:spPr>
                </pic:pic>
              </a:graphicData>
            </a:graphic>
          </wp:inline>
        </w:drawing>
      </w:r>
    </w:p>
    <w:p w:rsidR="004A0856" w:rsidRPr="004A0856" w:rsidRDefault="004A0856" w:rsidP="004A0856">
      <w:pPr>
        <w:pStyle w:val="Heading3"/>
        <w:rPr>
          <w:szCs w:val="26"/>
          <w:lang w:val="en-US"/>
        </w:rPr>
      </w:pPr>
      <w:bookmarkStart w:id="20" w:name="_Toc341462763"/>
      <w:r w:rsidRPr="004A0856">
        <w:rPr>
          <w:szCs w:val="26"/>
          <w:lang w:val="en-US"/>
        </w:rPr>
        <w:t>Perceptron</w:t>
      </w:r>
      <w:bookmarkEnd w:id="20"/>
    </w:p>
    <w:p w:rsidR="004A0856" w:rsidRPr="004A0856" w:rsidRDefault="009C3D48" w:rsidP="004A0856">
      <w:pPr>
        <w:tabs>
          <w:tab w:val="num" w:pos="720"/>
        </w:tabs>
        <w:spacing w:line="360" w:lineRule="auto"/>
        <w:jc w:val="center"/>
        <w:rPr>
          <w:sz w:val="26"/>
          <w:szCs w:val="26"/>
        </w:rPr>
      </w:pPr>
      <w:r>
        <w:rPr>
          <w:noProof/>
          <w:sz w:val="26"/>
          <w:szCs w:val="26"/>
          <w:lang w:val="en-US"/>
        </w:rPr>
        <w:drawing>
          <wp:inline distT="0" distB="0" distL="0" distR="0">
            <wp:extent cx="3514090" cy="173355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l="19725" t="17569" r="15620" b="42778"/>
                    <a:stretch>
                      <a:fillRect/>
                    </a:stretch>
                  </pic:blipFill>
                  <pic:spPr bwMode="auto">
                    <a:xfrm>
                      <a:off x="0" y="0"/>
                      <a:ext cx="3514090" cy="1733550"/>
                    </a:xfrm>
                    <a:prstGeom prst="rect">
                      <a:avLst/>
                    </a:prstGeom>
                    <a:noFill/>
                    <a:ln>
                      <a:noFill/>
                    </a:ln>
                  </pic:spPr>
                </pic:pic>
              </a:graphicData>
            </a:graphic>
          </wp:inline>
        </w:drawing>
      </w:r>
    </w:p>
    <w:p w:rsidR="004A0856" w:rsidRPr="004A0856" w:rsidRDefault="004A0856" w:rsidP="004A0856">
      <w:pPr>
        <w:tabs>
          <w:tab w:val="num" w:pos="720"/>
        </w:tabs>
        <w:spacing w:line="360" w:lineRule="auto"/>
        <w:jc w:val="both"/>
        <w:rPr>
          <w:sz w:val="26"/>
          <w:szCs w:val="26"/>
        </w:rPr>
      </w:pPr>
      <w:r w:rsidRPr="004A0856">
        <w:rPr>
          <w:sz w:val="26"/>
          <w:szCs w:val="26"/>
        </w:rPr>
        <w:t xml:space="preserve">Một perceptron là một kiểu đơn giản nhất của ANNs (chỉ gồm duy nhất một </w:t>
      </w:r>
      <w:r w:rsidR="009B1349">
        <w:rPr>
          <w:sz w:val="26"/>
          <w:szCs w:val="26"/>
          <w:lang w:val="en-US"/>
        </w:rPr>
        <w:t>nơron</w:t>
      </w:r>
      <w:r w:rsidRPr="004A0856">
        <w:rPr>
          <w:sz w:val="26"/>
          <w:szCs w:val="26"/>
        </w:rPr>
        <w:t>)</w:t>
      </w:r>
    </w:p>
    <w:p w:rsidR="004A0856" w:rsidRPr="004A0856" w:rsidRDefault="004A0856" w:rsidP="004A0856">
      <w:pPr>
        <w:tabs>
          <w:tab w:val="num" w:pos="720"/>
        </w:tabs>
        <w:spacing w:line="360" w:lineRule="auto"/>
        <w:jc w:val="both"/>
        <w:rPr>
          <w:sz w:val="26"/>
          <w:szCs w:val="26"/>
        </w:rPr>
      </w:pPr>
      <w:r w:rsidRPr="004A0856">
        <w:rPr>
          <w:sz w:val="26"/>
          <w:szCs w:val="26"/>
        </w:rPr>
        <w:t>Sử dụng hàm tác động giới hạn chặt</w:t>
      </w:r>
    </w:p>
    <w:p w:rsidR="004A0856" w:rsidRPr="004A0856" w:rsidRDefault="004A0856" w:rsidP="004A0856">
      <w:pPr>
        <w:tabs>
          <w:tab w:val="num" w:pos="720"/>
        </w:tabs>
        <w:spacing w:line="360" w:lineRule="auto"/>
        <w:jc w:val="center"/>
        <w:rPr>
          <w:sz w:val="26"/>
          <w:szCs w:val="26"/>
        </w:rPr>
      </w:pPr>
      <w:r w:rsidRPr="004A0856">
        <w:rPr>
          <w:position w:val="-32"/>
          <w:sz w:val="26"/>
          <w:szCs w:val="26"/>
        </w:rPr>
        <w:object w:dxaOrig="3900" w:dyaOrig="760">
          <v:shape id="_x0000_i1036" type="#_x0000_t75" style="width:255.45pt;height:49.45pt" o:ole="">
            <v:imagedata r:id="rId47" o:title=""/>
          </v:shape>
          <o:OLEObject Type="Embed" ProgID="Equation.DSMT4" ShapeID="_x0000_i1036" DrawAspect="Content" ObjectID="_1415204637" r:id="rId48"/>
        </w:object>
      </w:r>
    </w:p>
    <w:p w:rsidR="004A0856" w:rsidRPr="004A0856" w:rsidRDefault="004A0856" w:rsidP="004A0856">
      <w:pPr>
        <w:tabs>
          <w:tab w:val="num" w:pos="720"/>
        </w:tabs>
        <w:spacing w:line="360" w:lineRule="auto"/>
        <w:jc w:val="both"/>
        <w:rPr>
          <w:sz w:val="26"/>
          <w:szCs w:val="26"/>
        </w:rPr>
      </w:pPr>
      <w:r w:rsidRPr="004A0856">
        <w:rPr>
          <w:sz w:val="26"/>
          <w:szCs w:val="26"/>
        </w:rPr>
        <w:t>Đối với một ví dụ x, giá trị đầu ra của perceptron là</w:t>
      </w:r>
    </w:p>
    <w:p w:rsidR="004A0856" w:rsidRPr="004A0856" w:rsidRDefault="004A0856" w:rsidP="00F50F57">
      <w:pPr>
        <w:widowControl/>
        <w:numPr>
          <w:ilvl w:val="0"/>
          <w:numId w:val="15"/>
        </w:numPr>
        <w:spacing w:line="360" w:lineRule="auto"/>
        <w:jc w:val="both"/>
        <w:rPr>
          <w:sz w:val="26"/>
          <w:szCs w:val="26"/>
        </w:rPr>
      </w:pPr>
      <w:r w:rsidRPr="004A0856">
        <w:rPr>
          <w:sz w:val="26"/>
          <w:szCs w:val="26"/>
        </w:rPr>
        <w:t>1, nếu Net(w,x) &gt; 0</w:t>
      </w:r>
    </w:p>
    <w:p w:rsidR="004A0856" w:rsidRPr="004A0856" w:rsidRDefault="004A0856" w:rsidP="00F50F57">
      <w:pPr>
        <w:widowControl/>
        <w:numPr>
          <w:ilvl w:val="0"/>
          <w:numId w:val="15"/>
        </w:numPr>
        <w:spacing w:line="360" w:lineRule="auto"/>
        <w:jc w:val="both"/>
        <w:rPr>
          <w:sz w:val="26"/>
          <w:szCs w:val="26"/>
        </w:rPr>
      </w:pPr>
      <w:r w:rsidRPr="004A0856">
        <w:rPr>
          <w:sz w:val="26"/>
          <w:szCs w:val="26"/>
        </w:rPr>
        <w:t>-1, nếu ngược lại</w:t>
      </w:r>
    </w:p>
    <w:p w:rsidR="004A0856" w:rsidRPr="004A0856" w:rsidRDefault="009C3D48" w:rsidP="004A0856">
      <w:pPr>
        <w:spacing w:line="360" w:lineRule="auto"/>
        <w:jc w:val="center"/>
        <w:rPr>
          <w:sz w:val="26"/>
          <w:szCs w:val="26"/>
        </w:rPr>
      </w:pPr>
      <w:r>
        <w:rPr>
          <w:noProof/>
          <w:sz w:val="26"/>
          <w:szCs w:val="26"/>
          <w:lang w:val="en-US"/>
        </w:rPr>
        <w:lastRenderedPageBreak/>
        <w:drawing>
          <wp:inline distT="0" distB="0" distL="0" distR="0">
            <wp:extent cx="2402205" cy="2340610"/>
            <wp:effectExtent l="0" t="0" r="0" b="254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l="7648" t="16019" r="35611" b="14653"/>
                    <a:stretch>
                      <a:fillRect/>
                    </a:stretch>
                  </pic:blipFill>
                  <pic:spPr bwMode="auto">
                    <a:xfrm>
                      <a:off x="0" y="0"/>
                      <a:ext cx="2402205" cy="2340610"/>
                    </a:xfrm>
                    <a:prstGeom prst="rect">
                      <a:avLst/>
                    </a:prstGeom>
                    <a:noFill/>
                    <a:ln>
                      <a:noFill/>
                    </a:ln>
                  </pic:spPr>
                </pic:pic>
              </a:graphicData>
            </a:graphic>
          </wp:inline>
        </w:drawing>
      </w:r>
    </w:p>
    <w:p w:rsidR="004A0856" w:rsidRPr="004A0856" w:rsidRDefault="004A0856" w:rsidP="004A0856">
      <w:pPr>
        <w:spacing w:line="360" w:lineRule="auto"/>
        <w:jc w:val="both"/>
        <w:rPr>
          <w:sz w:val="26"/>
          <w:szCs w:val="26"/>
        </w:rPr>
      </w:pPr>
      <w:r w:rsidRPr="004A0856">
        <w:rPr>
          <w:sz w:val="26"/>
          <w:szCs w:val="26"/>
        </w:rPr>
        <w:t>Giải thuật học:</w:t>
      </w:r>
    </w:p>
    <w:p w:rsidR="004A0856" w:rsidRPr="004A0856" w:rsidRDefault="004A0856" w:rsidP="00F50F57">
      <w:pPr>
        <w:widowControl/>
        <w:numPr>
          <w:ilvl w:val="0"/>
          <w:numId w:val="16"/>
        </w:numPr>
        <w:spacing w:line="360" w:lineRule="auto"/>
        <w:jc w:val="both"/>
        <w:rPr>
          <w:sz w:val="26"/>
          <w:szCs w:val="26"/>
        </w:rPr>
      </w:pPr>
      <w:r w:rsidRPr="004A0856">
        <w:rPr>
          <w:sz w:val="26"/>
          <w:szCs w:val="26"/>
        </w:rPr>
        <w:t>Với một tập các ví dụ học D = {(x,d)}</w:t>
      </w:r>
    </w:p>
    <w:p w:rsidR="004A0856" w:rsidRPr="004A0856" w:rsidRDefault="004A0856" w:rsidP="00F50F57">
      <w:pPr>
        <w:widowControl/>
        <w:numPr>
          <w:ilvl w:val="1"/>
          <w:numId w:val="16"/>
        </w:numPr>
        <w:spacing w:line="360" w:lineRule="auto"/>
        <w:jc w:val="both"/>
        <w:rPr>
          <w:sz w:val="26"/>
          <w:szCs w:val="26"/>
        </w:rPr>
      </w:pPr>
      <w:r w:rsidRPr="004A0856">
        <w:rPr>
          <w:sz w:val="26"/>
          <w:szCs w:val="26"/>
        </w:rPr>
        <w:t>x là vector đầu vào</w:t>
      </w:r>
    </w:p>
    <w:p w:rsidR="004A0856" w:rsidRPr="004A0856" w:rsidRDefault="004A0856" w:rsidP="00F50F57">
      <w:pPr>
        <w:widowControl/>
        <w:numPr>
          <w:ilvl w:val="1"/>
          <w:numId w:val="16"/>
        </w:numPr>
        <w:tabs>
          <w:tab w:val="num" w:pos="1440"/>
        </w:tabs>
        <w:spacing w:line="360" w:lineRule="auto"/>
        <w:jc w:val="both"/>
        <w:rPr>
          <w:sz w:val="26"/>
          <w:szCs w:val="26"/>
        </w:rPr>
      </w:pPr>
      <w:r w:rsidRPr="004A0856">
        <w:rPr>
          <w:sz w:val="26"/>
          <w:szCs w:val="26"/>
        </w:rPr>
        <w:t>d là giá trị đầu ra mong muốn (1 hoặc -1)</w:t>
      </w:r>
    </w:p>
    <w:p w:rsidR="004A0856" w:rsidRPr="004A0856" w:rsidRDefault="004A0856" w:rsidP="00F50F57">
      <w:pPr>
        <w:widowControl/>
        <w:numPr>
          <w:ilvl w:val="0"/>
          <w:numId w:val="16"/>
        </w:numPr>
        <w:tabs>
          <w:tab w:val="num" w:pos="720"/>
        </w:tabs>
        <w:spacing w:line="360" w:lineRule="auto"/>
        <w:jc w:val="both"/>
        <w:rPr>
          <w:sz w:val="26"/>
          <w:szCs w:val="26"/>
        </w:rPr>
      </w:pPr>
      <w:r w:rsidRPr="004A0856">
        <w:rPr>
          <w:sz w:val="26"/>
          <w:szCs w:val="26"/>
        </w:rPr>
        <w:t>Quá trình học của perceptron nhằm xác định một vector trọng số cho phép perceptron sinh ra giá trị đầu ra chính xác (1 hoặc -1) cho mỗi ví dụ học</w:t>
      </w:r>
    </w:p>
    <w:p w:rsidR="004A0856" w:rsidRPr="004A0856" w:rsidRDefault="004A0856" w:rsidP="00F50F57">
      <w:pPr>
        <w:widowControl/>
        <w:numPr>
          <w:ilvl w:val="0"/>
          <w:numId w:val="16"/>
        </w:numPr>
        <w:tabs>
          <w:tab w:val="num" w:pos="720"/>
        </w:tabs>
        <w:spacing w:line="360" w:lineRule="auto"/>
        <w:jc w:val="both"/>
        <w:rPr>
          <w:sz w:val="26"/>
          <w:szCs w:val="26"/>
        </w:rPr>
      </w:pPr>
      <w:r w:rsidRPr="004A0856">
        <w:rPr>
          <w:sz w:val="26"/>
          <w:szCs w:val="26"/>
        </w:rPr>
        <w:t>Với một ví dụ học x được perceptron phân lớp chính xác thì vector trọng số w không thay đổi</w:t>
      </w:r>
    </w:p>
    <w:p w:rsidR="004A0856" w:rsidRPr="004A0856" w:rsidRDefault="004A0856" w:rsidP="00F50F57">
      <w:pPr>
        <w:widowControl/>
        <w:numPr>
          <w:ilvl w:val="0"/>
          <w:numId w:val="16"/>
        </w:numPr>
        <w:tabs>
          <w:tab w:val="num" w:pos="720"/>
        </w:tabs>
        <w:spacing w:line="360" w:lineRule="auto"/>
        <w:jc w:val="both"/>
        <w:rPr>
          <w:sz w:val="26"/>
          <w:szCs w:val="26"/>
        </w:rPr>
      </w:pPr>
      <w:r w:rsidRPr="004A0856">
        <w:rPr>
          <w:sz w:val="26"/>
          <w:szCs w:val="26"/>
        </w:rPr>
        <w:t>Nếu d = 1 nhưng perceptron lại sinh ra -1 (Out = -1), thì w cần được thay đổi sao cho giá trị Net(w,x) tăng lên</w:t>
      </w:r>
    </w:p>
    <w:p w:rsidR="004A0856" w:rsidRPr="004A0856" w:rsidRDefault="004A0856" w:rsidP="00F50F57">
      <w:pPr>
        <w:widowControl/>
        <w:numPr>
          <w:ilvl w:val="0"/>
          <w:numId w:val="16"/>
        </w:numPr>
        <w:tabs>
          <w:tab w:val="num" w:pos="720"/>
        </w:tabs>
        <w:spacing w:line="360" w:lineRule="auto"/>
        <w:jc w:val="both"/>
        <w:rPr>
          <w:sz w:val="26"/>
          <w:szCs w:val="26"/>
        </w:rPr>
      </w:pPr>
      <w:r w:rsidRPr="004A0856">
        <w:rPr>
          <w:sz w:val="26"/>
          <w:szCs w:val="26"/>
        </w:rPr>
        <w:t xml:space="preserve">Nếu d = -1 nhưng perceptron lại sinh ra 1 (Out = 1), thì w cần được thay đổi sao cho giá trị Net(w,x) giảm đi </w:t>
      </w:r>
    </w:p>
    <w:p w:rsidR="004A0856" w:rsidRPr="004A0856" w:rsidRDefault="009C3D48" w:rsidP="004A0856">
      <w:pPr>
        <w:spacing w:line="360" w:lineRule="auto"/>
        <w:jc w:val="center"/>
        <w:rPr>
          <w:sz w:val="26"/>
          <w:szCs w:val="26"/>
        </w:rPr>
      </w:pPr>
      <w:r>
        <w:rPr>
          <w:noProof/>
          <w:sz w:val="26"/>
          <w:szCs w:val="26"/>
          <w:lang w:val="en-US"/>
        </w:rPr>
        <w:lastRenderedPageBreak/>
        <w:drawing>
          <wp:inline distT="0" distB="0" distL="0" distR="0">
            <wp:extent cx="3828415" cy="2586355"/>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l="11102" t="17532" r="9921" b="15797"/>
                    <a:stretch>
                      <a:fillRect/>
                    </a:stretch>
                  </pic:blipFill>
                  <pic:spPr bwMode="auto">
                    <a:xfrm>
                      <a:off x="0" y="0"/>
                      <a:ext cx="3828415" cy="2586355"/>
                    </a:xfrm>
                    <a:prstGeom prst="rect">
                      <a:avLst/>
                    </a:prstGeom>
                    <a:noFill/>
                    <a:ln>
                      <a:noFill/>
                    </a:ln>
                  </pic:spPr>
                </pic:pic>
              </a:graphicData>
            </a:graphic>
          </wp:inline>
        </w:drawing>
      </w:r>
    </w:p>
    <w:p w:rsidR="004A0856" w:rsidRPr="004A0856" w:rsidRDefault="009C3D48" w:rsidP="004A0856">
      <w:pPr>
        <w:spacing w:line="360" w:lineRule="auto"/>
        <w:jc w:val="center"/>
        <w:rPr>
          <w:sz w:val="26"/>
          <w:szCs w:val="26"/>
        </w:rPr>
      </w:pPr>
      <w:r>
        <w:rPr>
          <w:noProof/>
          <w:sz w:val="26"/>
          <w:szCs w:val="26"/>
          <w:lang w:val="en-US"/>
        </w:rPr>
        <w:drawing>
          <wp:inline distT="0" distB="0" distL="0" distR="0">
            <wp:extent cx="3814445"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l="5994" t="11331" r="15207" b="10483"/>
                    <a:stretch>
                      <a:fillRect/>
                    </a:stretch>
                  </pic:blipFill>
                  <pic:spPr bwMode="auto">
                    <a:xfrm>
                      <a:off x="0" y="0"/>
                      <a:ext cx="3814445" cy="3036570"/>
                    </a:xfrm>
                    <a:prstGeom prst="rect">
                      <a:avLst/>
                    </a:prstGeom>
                    <a:noFill/>
                    <a:ln>
                      <a:noFill/>
                    </a:ln>
                  </pic:spPr>
                </pic:pic>
              </a:graphicData>
            </a:graphic>
          </wp:inline>
        </w:drawing>
      </w:r>
    </w:p>
    <w:p w:rsidR="004A0856" w:rsidRPr="004A0856" w:rsidRDefault="004A0856" w:rsidP="004A0856">
      <w:pPr>
        <w:spacing w:line="360" w:lineRule="auto"/>
        <w:jc w:val="both"/>
        <w:rPr>
          <w:sz w:val="26"/>
          <w:szCs w:val="26"/>
        </w:rPr>
      </w:pPr>
      <w:r w:rsidRPr="004A0856">
        <w:rPr>
          <w:sz w:val="26"/>
          <w:szCs w:val="26"/>
        </w:rPr>
        <w:t>Giới hạn:</w:t>
      </w:r>
    </w:p>
    <w:p w:rsidR="004A0856" w:rsidRPr="004A0856" w:rsidRDefault="004A0856" w:rsidP="00F50F57">
      <w:pPr>
        <w:widowControl/>
        <w:numPr>
          <w:ilvl w:val="0"/>
          <w:numId w:val="17"/>
        </w:numPr>
        <w:spacing w:line="360" w:lineRule="auto"/>
        <w:jc w:val="both"/>
        <w:rPr>
          <w:sz w:val="26"/>
          <w:szCs w:val="26"/>
        </w:rPr>
      </w:pPr>
      <w:r w:rsidRPr="004A0856">
        <w:rPr>
          <w:sz w:val="26"/>
          <w:szCs w:val="26"/>
        </w:rPr>
        <w:t>Giải thuật học cho perceptron  được chứng minh là hội tụ (converge) nếu:</w:t>
      </w:r>
    </w:p>
    <w:p w:rsidR="004A0856" w:rsidRPr="004A0856" w:rsidRDefault="004A0856" w:rsidP="00F50F57">
      <w:pPr>
        <w:widowControl/>
        <w:numPr>
          <w:ilvl w:val="1"/>
          <w:numId w:val="17"/>
        </w:numPr>
        <w:spacing w:line="360" w:lineRule="auto"/>
        <w:jc w:val="both"/>
        <w:rPr>
          <w:sz w:val="26"/>
          <w:szCs w:val="26"/>
        </w:rPr>
      </w:pPr>
      <w:r w:rsidRPr="004A0856">
        <w:rPr>
          <w:sz w:val="26"/>
          <w:szCs w:val="26"/>
        </w:rPr>
        <w:t>Các ví dụ học là có thể phân tách tuyến tính (linearly separable)</w:t>
      </w:r>
    </w:p>
    <w:p w:rsidR="004A0856" w:rsidRPr="004A0856" w:rsidRDefault="004A0856" w:rsidP="00F50F57">
      <w:pPr>
        <w:widowControl/>
        <w:numPr>
          <w:ilvl w:val="1"/>
          <w:numId w:val="17"/>
        </w:numPr>
        <w:tabs>
          <w:tab w:val="num" w:pos="1440"/>
        </w:tabs>
        <w:spacing w:line="360" w:lineRule="auto"/>
        <w:jc w:val="both"/>
        <w:rPr>
          <w:sz w:val="26"/>
          <w:szCs w:val="26"/>
        </w:rPr>
      </w:pPr>
      <w:r w:rsidRPr="004A0856">
        <w:rPr>
          <w:sz w:val="26"/>
          <w:szCs w:val="26"/>
        </w:rPr>
        <w:t>Sử dụng một tốc độ học η đủ nhỏ</w:t>
      </w:r>
    </w:p>
    <w:p w:rsidR="004A0856" w:rsidRPr="004A0856" w:rsidRDefault="004A0856" w:rsidP="00F50F57">
      <w:pPr>
        <w:widowControl/>
        <w:numPr>
          <w:ilvl w:val="0"/>
          <w:numId w:val="17"/>
        </w:numPr>
        <w:tabs>
          <w:tab w:val="num" w:pos="720"/>
        </w:tabs>
        <w:spacing w:line="360" w:lineRule="auto"/>
        <w:jc w:val="both"/>
        <w:rPr>
          <w:sz w:val="26"/>
          <w:szCs w:val="26"/>
        </w:rPr>
      </w:pPr>
      <w:r w:rsidRPr="004A0856">
        <w:rPr>
          <w:sz w:val="26"/>
          <w:szCs w:val="26"/>
        </w:rPr>
        <w:t>Giải thuật học perceptron có thể không hội tụ nếu như các ví dụ học không thể phân tách tuyến tính (not linearly separable)</w:t>
      </w:r>
    </w:p>
    <w:p w:rsidR="004A0856" w:rsidRPr="004A0856" w:rsidRDefault="004A0856" w:rsidP="00F50F57">
      <w:pPr>
        <w:widowControl/>
        <w:numPr>
          <w:ilvl w:val="0"/>
          <w:numId w:val="17"/>
        </w:numPr>
        <w:tabs>
          <w:tab w:val="num" w:pos="720"/>
        </w:tabs>
        <w:spacing w:line="360" w:lineRule="auto"/>
        <w:jc w:val="both"/>
        <w:rPr>
          <w:sz w:val="26"/>
          <w:szCs w:val="26"/>
        </w:rPr>
      </w:pPr>
      <w:r w:rsidRPr="004A0856">
        <w:rPr>
          <w:sz w:val="26"/>
          <w:szCs w:val="26"/>
        </w:rPr>
        <w:t>Khi đó, áp dụng quy tắc delta (delta rule)</w:t>
      </w:r>
    </w:p>
    <w:p w:rsidR="004A0856" w:rsidRPr="004A0856" w:rsidRDefault="004A0856" w:rsidP="00F50F57">
      <w:pPr>
        <w:widowControl/>
        <w:numPr>
          <w:ilvl w:val="1"/>
          <w:numId w:val="17"/>
        </w:numPr>
        <w:tabs>
          <w:tab w:val="num" w:pos="1440"/>
        </w:tabs>
        <w:spacing w:line="360" w:lineRule="auto"/>
        <w:jc w:val="both"/>
        <w:rPr>
          <w:sz w:val="26"/>
          <w:szCs w:val="26"/>
        </w:rPr>
      </w:pPr>
      <w:r w:rsidRPr="004A0856">
        <w:rPr>
          <w:sz w:val="26"/>
          <w:szCs w:val="26"/>
        </w:rPr>
        <w:t>Đảm bảo hội tụ về một xấp xỉ phù hợp nhất của hàm mục tiêu</w:t>
      </w:r>
    </w:p>
    <w:p w:rsidR="004A0856" w:rsidRPr="004A0856" w:rsidRDefault="004A0856" w:rsidP="00F50F57">
      <w:pPr>
        <w:widowControl/>
        <w:numPr>
          <w:ilvl w:val="1"/>
          <w:numId w:val="17"/>
        </w:numPr>
        <w:tabs>
          <w:tab w:val="num" w:pos="1440"/>
        </w:tabs>
        <w:spacing w:line="360" w:lineRule="auto"/>
        <w:jc w:val="both"/>
        <w:rPr>
          <w:sz w:val="26"/>
          <w:szCs w:val="26"/>
        </w:rPr>
      </w:pPr>
      <w:r w:rsidRPr="004A0856">
        <w:rPr>
          <w:sz w:val="26"/>
          <w:szCs w:val="26"/>
        </w:rPr>
        <w:lastRenderedPageBreak/>
        <w:t xml:space="preserve">Quy tắc delta sử dụng chiến lược gradient descent để tìm trong không gian giả thiết (các vectơ trọng số) một vectơ trọng số phù hợp nhất với các ví dụ học </w:t>
      </w:r>
    </w:p>
    <w:p w:rsidR="004A0856" w:rsidRDefault="009C3D48" w:rsidP="004A0856">
      <w:pPr>
        <w:spacing w:line="360" w:lineRule="auto"/>
        <w:jc w:val="center"/>
        <w:rPr>
          <w:noProof/>
          <w:sz w:val="26"/>
          <w:szCs w:val="26"/>
          <w:lang w:val="en-US"/>
        </w:rPr>
      </w:pPr>
      <w:r>
        <w:rPr>
          <w:noProof/>
          <w:sz w:val="26"/>
          <w:szCs w:val="26"/>
          <w:lang w:val="en-US"/>
        </w:rPr>
        <w:drawing>
          <wp:inline distT="0" distB="0" distL="0" distR="0">
            <wp:extent cx="2026920" cy="2429510"/>
            <wp:effectExtent l="0" t="0" r="0" b="889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l="47362" t="18935" r="15472" b="25542"/>
                    <a:stretch>
                      <a:fillRect/>
                    </a:stretch>
                  </pic:blipFill>
                  <pic:spPr bwMode="auto">
                    <a:xfrm>
                      <a:off x="0" y="0"/>
                      <a:ext cx="2026920" cy="2429510"/>
                    </a:xfrm>
                    <a:prstGeom prst="rect">
                      <a:avLst/>
                    </a:prstGeom>
                    <a:noFill/>
                    <a:ln>
                      <a:noFill/>
                    </a:ln>
                  </pic:spPr>
                </pic:pic>
              </a:graphicData>
            </a:graphic>
          </wp:inline>
        </w:drawing>
      </w:r>
    </w:p>
    <w:p w:rsidR="00E60945" w:rsidRDefault="00E60945" w:rsidP="00E60945">
      <w:pPr>
        <w:pStyle w:val="Heading3"/>
        <w:rPr>
          <w:lang w:val="en-US"/>
        </w:rPr>
      </w:pPr>
      <w:bookmarkStart w:id="21" w:name="_Toc341462764"/>
      <w:r>
        <w:rPr>
          <w:lang w:val="en-US"/>
        </w:rPr>
        <w:t>Back-Propagation Neural Network</w:t>
      </w:r>
      <w:bookmarkEnd w:id="21"/>
    </w:p>
    <w:p w:rsidR="00E60945" w:rsidRPr="00E60945" w:rsidRDefault="00E60945" w:rsidP="00E60945">
      <w:pPr>
        <w:spacing w:line="360" w:lineRule="auto"/>
        <w:jc w:val="both"/>
        <w:rPr>
          <w:sz w:val="26"/>
          <w:szCs w:val="26"/>
        </w:rPr>
      </w:pPr>
      <w:r w:rsidRPr="00E60945">
        <w:rPr>
          <w:sz w:val="26"/>
          <w:szCs w:val="26"/>
        </w:rPr>
        <w:t xml:space="preserve">Rosenblatt và các tác giả khác cũng đã mô tả các mạng truyền thẳng nhiều lớp từ cuối những năm 50, nhưng họ chủ yếu chỉ nghiên cứu sâu về mạng Perceptron một lớp. Sở dĩ như vậy là do không tìm được cách thay đổi trọng số liên kết tại các lớp ẩn. Quả thật, ngay cả khi biết được sai số tại các đầu ra, người ta vẫn chưa hình dung được các sai số đó được phân bố như thế nào tại các </w:t>
      </w:r>
      <w:r w:rsidR="00FB5ACA">
        <w:rPr>
          <w:sz w:val="26"/>
          <w:szCs w:val="26"/>
          <w:lang w:val="en-US"/>
        </w:rPr>
        <w:t>nơron</w:t>
      </w:r>
      <w:r w:rsidR="00FB5ACA" w:rsidRPr="00F569AB">
        <w:rPr>
          <w:sz w:val="26"/>
          <w:szCs w:val="26"/>
        </w:rPr>
        <w:t xml:space="preserve"> </w:t>
      </w:r>
      <w:r w:rsidRPr="00E60945">
        <w:rPr>
          <w:sz w:val="26"/>
          <w:szCs w:val="26"/>
        </w:rPr>
        <w:t xml:space="preserve">ẩn. Trong cuốn sách về mạng Perceptron xuất bản 1969, Minsky và Papert đã chỉ ra rằng khó có thể tổng quát hóa luật học đối với mạng một lớp sang mạng nhiều lớp. Có 2 lý giải cho vấn đề này. Thứ nhất, thuật giải học của mạng nhiều lớp có thể không hiệu quả, hoặc không hội tụ về điểm cực trị tổng thể trong không gian vector trọng số. Mặt khác, các nghiên cứu trong lý thuyết tính toán đã chỉ ra rằng trong trường hợp tồi nhất quá trình học các hàm tổng quát từ mẫu học không phải lúc nào cũng giải quyết được. Các nguyên tắc cơ bản trong luật học đối với mạng nhiều lớp đã được Bryson và Ho đề xuất từ năm 1969, nhưng phải tới giữa năm 1980 vấn đề này mới được quan tâm trở lại bởi công trình nghiên cứu của Rumelhart năm 1986. Một thống kê cho thấy 90% ứng dụng mạng </w:t>
      </w:r>
      <w:r w:rsidR="00FB5ACA">
        <w:rPr>
          <w:sz w:val="26"/>
          <w:szCs w:val="26"/>
          <w:lang w:val="en-US"/>
        </w:rPr>
        <w:t>nơron</w:t>
      </w:r>
      <w:r w:rsidR="00FB5ACA" w:rsidRPr="00F569AB">
        <w:rPr>
          <w:sz w:val="26"/>
          <w:szCs w:val="26"/>
        </w:rPr>
        <w:t xml:space="preserve"> </w:t>
      </w:r>
      <w:r w:rsidRPr="00E60945">
        <w:rPr>
          <w:sz w:val="26"/>
          <w:szCs w:val="26"/>
        </w:rPr>
        <w:t>trong công nghệ hóa học sử dụng mô hình này.</w:t>
      </w:r>
    </w:p>
    <w:p w:rsidR="00E60945" w:rsidRPr="00E60945" w:rsidRDefault="00E60945" w:rsidP="00F50F57">
      <w:pPr>
        <w:widowControl/>
        <w:numPr>
          <w:ilvl w:val="0"/>
          <w:numId w:val="18"/>
        </w:numPr>
        <w:spacing w:line="360" w:lineRule="auto"/>
        <w:jc w:val="both"/>
        <w:rPr>
          <w:sz w:val="26"/>
          <w:szCs w:val="26"/>
        </w:rPr>
      </w:pPr>
      <w:r w:rsidRPr="00E60945">
        <w:rPr>
          <w:sz w:val="26"/>
          <w:szCs w:val="26"/>
        </w:rPr>
        <w:lastRenderedPageBreak/>
        <w:t>Một perceptron chỉ có thể biểu diễn một hàm phân tách tuyến tính (linear separation function)</w:t>
      </w:r>
    </w:p>
    <w:p w:rsidR="00E60945" w:rsidRPr="00E60945" w:rsidRDefault="00E60945" w:rsidP="00F50F57">
      <w:pPr>
        <w:widowControl/>
        <w:numPr>
          <w:ilvl w:val="0"/>
          <w:numId w:val="18"/>
        </w:numPr>
        <w:tabs>
          <w:tab w:val="num" w:pos="720"/>
        </w:tabs>
        <w:spacing w:line="360" w:lineRule="auto"/>
        <w:jc w:val="both"/>
        <w:rPr>
          <w:sz w:val="26"/>
          <w:szCs w:val="26"/>
        </w:rPr>
      </w:pPr>
      <w:r w:rsidRPr="00E60945">
        <w:rPr>
          <w:sz w:val="26"/>
          <w:szCs w:val="26"/>
        </w:rPr>
        <w:t xml:space="preserve">Một mạng </w:t>
      </w:r>
      <w:r w:rsidR="00FB5ACA">
        <w:rPr>
          <w:sz w:val="26"/>
          <w:szCs w:val="26"/>
          <w:lang w:val="en-US"/>
        </w:rPr>
        <w:t>nơron</w:t>
      </w:r>
      <w:r w:rsidR="00FB5ACA" w:rsidRPr="00F569AB">
        <w:rPr>
          <w:sz w:val="26"/>
          <w:szCs w:val="26"/>
        </w:rPr>
        <w:t xml:space="preserve"> </w:t>
      </w:r>
      <w:r w:rsidRPr="00E60945">
        <w:rPr>
          <w:sz w:val="26"/>
          <w:szCs w:val="26"/>
        </w:rPr>
        <w:t>nhiều tầng (multi-layer NN) được học bởi giải thuật lan truyền ngược (back-propagation – BP – algorithm) có thể biểu diễn một hàm phân tách phi tuyến phức tạp (highly non-linear separation function)</w:t>
      </w:r>
    </w:p>
    <w:p w:rsidR="00E60945" w:rsidRPr="00E60945" w:rsidRDefault="00E60945" w:rsidP="00F50F57">
      <w:pPr>
        <w:widowControl/>
        <w:numPr>
          <w:ilvl w:val="0"/>
          <w:numId w:val="18"/>
        </w:numPr>
        <w:tabs>
          <w:tab w:val="num" w:pos="720"/>
        </w:tabs>
        <w:spacing w:line="360" w:lineRule="auto"/>
        <w:jc w:val="both"/>
        <w:rPr>
          <w:sz w:val="26"/>
          <w:szCs w:val="26"/>
        </w:rPr>
      </w:pPr>
      <w:r w:rsidRPr="00E60945">
        <w:rPr>
          <w:sz w:val="26"/>
          <w:szCs w:val="26"/>
        </w:rPr>
        <w:t xml:space="preserve">Giải thuật học BP được sử dụng để học các trọng số của một mạng </w:t>
      </w:r>
      <w:r w:rsidR="00FB5ACA">
        <w:rPr>
          <w:sz w:val="26"/>
          <w:szCs w:val="26"/>
          <w:lang w:val="en-US"/>
        </w:rPr>
        <w:t>nơron</w:t>
      </w:r>
      <w:r w:rsidR="00FB5ACA" w:rsidRPr="00F569AB">
        <w:rPr>
          <w:sz w:val="26"/>
          <w:szCs w:val="26"/>
        </w:rPr>
        <w:t xml:space="preserve"> </w:t>
      </w:r>
      <w:r w:rsidRPr="00E60945">
        <w:rPr>
          <w:sz w:val="26"/>
          <w:szCs w:val="26"/>
        </w:rPr>
        <w:t>nhiều tầng</w:t>
      </w:r>
    </w:p>
    <w:p w:rsidR="00E60945" w:rsidRPr="00E60945" w:rsidRDefault="00E60945" w:rsidP="00F50F57">
      <w:pPr>
        <w:widowControl/>
        <w:numPr>
          <w:ilvl w:val="1"/>
          <w:numId w:val="18"/>
        </w:numPr>
        <w:spacing w:line="360" w:lineRule="auto"/>
        <w:jc w:val="both"/>
        <w:rPr>
          <w:sz w:val="26"/>
          <w:szCs w:val="26"/>
        </w:rPr>
      </w:pPr>
      <w:r w:rsidRPr="00E60945">
        <w:rPr>
          <w:sz w:val="26"/>
          <w:szCs w:val="26"/>
        </w:rPr>
        <w:t xml:space="preserve">Cấu trúc mạng cố định (các </w:t>
      </w:r>
      <w:r w:rsidR="00FB5ACA">
        <w:rPr>
          <w:sz w:val="26"/>
          <w:szCs w:val="26"/>
          <w:lang w:val="en-US"/>
        </w:rPr>
        <w:t>nơron</w:t>
      </w:r>
      <w:r w:rsidR="00FB5ACA" w:rsidRPr="00F569AB">
        <w:rPr>
          <w:sz w:val="26"/>
          <w:szCs w:val="26"/>
        </w:rPr>
        <w:t xml:space="preserve"> </w:t>
      </w:r>
      <w:r w:rsidRPr="00E60945">
        <w:rPr>
          <w:sz w:val="26"/>
          <w:szCs w:val="26"/>
        </w:rPr>
        <w:t>và các liên kết giữa chúng là cố định)</w:t>
      </w:r>
    </w:p>
    <w:p w:rsidR="00E60945" w:rsidRPr="00E60945" w:rsidRDefault="00E60945" w:rsidP="00F50F57">
      <w:pPr>
        <w:widowControl/>
        <w:numPr>
          <w:ilvl w:val="1"/>
          <w:numId w:val="18"/>
        </w:numPr>
        <w:spacing w:line="360" w:lineRule="auto"/>
        <w:jc w:val="both"/>
        <w:rPr>
          <w:sz w:val="26"/>
          <w:szCs w:val="26"/>
        </w:rPr>
      </w:pPr>
      <w:r w:rsidRPr="00E60945">
        <w:rPr>
          <w:sz w:val="26"/>
          <w:szCs w:val="26"/>
        </w:rPr>
        <w:t xml:space="preserve">Đối với mỗi </w:t>
      </w:r>
      <w:r w:rsidR="00FB5ACA">
        <w:rPr>
          <w:sz w:val="26"/>
          <w:szCs w:val="26"/>
          <w:lang w:val="en-US"/>
        </w:rPr>
        <w:t>nơron</w:t>
      </w:r>
      <w:r w:rsidRPr="00E60945">
        <w:rPr>
          <w:sz w:val="26"/>
          <w:szCs w:val="26"/>
        </w:rPr>
        <w:t>, hàm tác động phải có đạo hàm liên tục</w:t>
      </w:r>
    </w:p>
    <w:p w:rsidR="00E60945" w:rsidRPr="00E60945" w:rsidRDefault="00E60945" w:rsidP="00F50F57">
      <w:pPr>
        <w:widowControl/>
        <w:numPr>
          <w:ilvl w:val="0"/>
          <w:numId w:val="18"/>
        </w:numPr>
        <w:tabs>
          <w:tab w:val="num" w:pos="720"/>
        </w:tabs>
        <w:spacing w:line="360" w:lineRule="auto"/>
        <w:jc w:val="both"/>
        <w:rPr>
          <w:sz w:val="26"/>
          <w:szCs w:val="26"/>
        </w:rPr>
      </w:pPr>
      <w:r w:rsidRPr="00E60945">
        <w:rPr>
          <w:sz w:val="26"/>
          <w:szCs w:val="26"/>
        </w:rPr>
        <w:t>Giải thuật BP áp dụng chiến lược gradient descent trong quy tắc cập nhật các trọng số</w:t>
      </w:r>
    </w:p>
    <w:p w:rsidR="00E60945" w:rsidRPr="00E60945" w:rsidRDefault="00E60945" w:rsidP="00F50F57">
      <w:pPr>
        <w:widowControl/>
        <w:numPr>
          <w:ilvl w:val="1"/>
          <w:numId w:val="18"/>
        </w:numPr>
        <w:spacing w:line="360" w:lineRule="auto"/>
        <w:jc w:val="both"/>
        <w:rPr>
          <w:sz w:val="26"/>
          <w:szCs w:val="26"/>
        </w:rPr>
      </w:pPr>
      <w:r w:rsidRPr="00E60945">
        <w:rPr>
          <w:sz w:val="26"/>
          <w:szCs w:val="26"/>
        </w:rPr>
        <w:t xml:space="preserve">Để cực tiểu hóa lỗi (khác biệt) giữa các giá trị đầu ra thực tế và các giá trị đầu ra mong muốn đối với các ví dụ học </w:t>
      </w:r>
    </w:p>
    <w:p w:rsidR="00E60945" w:rsidRPr="00E60945" w:rsidRDefault="00E60945" w:rsidP="00F50F57">
      <w:pPr>
        <w:widowControl/>
        <w:numPr>
          <w:ilvl w:val="0"/>
          <w:numId w:val="19"/>
        </w:numPr>
        <w:spacing w:line="360" w:lineRule="auto"/>
        <w:jc w:val="both"/>
        <w:rPr>
          <w:sz w:val="26"/>
          <w:szCs w:val="26"/>
        </w:rPr>
      </w:pPr>
      <w:r w:rsidRPr="00E60945">
        <w:rPr>
          <w:sz w:val="26"/>
          <w:szCs w:val="26"/>
        </w:rPr>
        <w:t>Giải thuật học lan truyền ngược tìm kiếm một vectơ các trọng số (weights vector) giúp cực tiểu hóa lỗi tổng thể của hệ thống đối với tập học</w:t>
      </w:r>
    </w:p>
    <w:p w:rsidR="00E60945" w:rsidRPr="00E60945" w:rsidRDefault="00E60945" w:rsidP="00F50F57">
      <w:pPr>
        <w:widowControl/>
        <w:numPr>
          <w:ilvl w:val="0"/>
          <w:numId w:val="19"/>
        </w:numPr>
        <w:spacing w:line="360" w:lineRule="auto"/>
        <w:jc w:val="both"/>
        <w:rPr>
          <w:sz w:val="26"/>
          <w:szCs w:val="26"/>
        </w:rPr>
      </w:pPr>
      <w:r w:rsidRPr="00E60945">
        <w:rPr>
          <w:sz w:val="26"/>
          <w:szCs w:val="26"/>
        </w:rPr>
        <w:t>Giải thuật BP bao gồm 2 giai đoạn</w:t>
      </w:r>
      <w:r w:rsidR="00FB5ACA">
        <w:rPr>
          <w:sz w:val="26"/>
          <w:szCs w:val="26"/>
          <w:lang w:val="en-US"/>
        </w:rPr>
        <w:t xml:space="preserve"> </w:t>
      </w:r>
      <w:r w:rsidRPr="00E60945">
        <w:rPr>
          <w:sz w:val="26"/>
          <w:szCs w:val="26"/>
        </w:rPr>
        <w:t>(bước)</w:t>
      </w:r>
    </w:p>
    <w:p w:rsidR="00E60945" w:rsidRPr="00E60945" w:rsidRDefault="00E60945" w:rsidP="00F50F57">
      <w:pPr>
        <w:widowControl/>
        <w:numPr>
          <w:ilvl w:val="1"/>
          <w:numId w:val="19"/>
        </w:numPr>
        <w:spacing w:line="360" w:lineRule="auto"/>
        <w:jc w:val="both"/>
        <w:rPr>
          <w:sz w:val="26"/>
          <w:szCs w:val="26"/>
        </w:rPr>
      </w:pPr>
      <w:r w:rsidRPr="00E60945">
        <w:rPr>
          <w:sz w:val="26"/>
          <w:szCs w:val="26"/>
        </w:rPr>
        <w:t>Giai đoạn lan truyền tiến tín hiệu (Signal forward). Các tín hiệu đầu vào (vector các giá trị đầu vào) được lan truyền tiến từ tầng đầu vào đến tầng đầu ra (đi qua các tầng ẩn)</w:t>
      </w:r>
    </w:p>
    <w:p w:rsidR="00E60945" w:rsidRPr="00E60945" w:rsidRDefault="00E60945" w:rsidP="00F50F57">
      <w:pPr>
        <w:widowControl/>
        <w:numPr>
          <w:ilvl w:val="1"/>
          <w:numId w:val="19"/>
        </w:numPr>
        <w:spacing w:line="360" w:lineRule="auto"/>
        <w:jc w:val="both"/>
        <w:rPr>
          <w:sz w:val="26"/>
          <w:szCs w:val="26"/>
        </w:rPr>
      </w:pPr>
      <w:r w:rsidRPr="00E60945">
        <w:rPr>
          <w:sz w:val="26"/>
          <w:szCs w:val="26"/>
        </w:rPr>
        <w:t>Giai đoạn lan truyền ngược lỗi (Error backward)</w:t>
      </w:r>
    </w:p>
    <w:p w:rsidR="00E60945" w:rsidRPr="00E60945" w:rsidRDefault="00E60945" w:rsidP="00F50F57">
      <w:pPr>
        <w:widowControl/>
        <w:numPr>
          <w:ilvl w:val="1"/>
          <w:numId w:val="19"/>
        </w:numPr>
        <w:spacing w:line="360" w:lineRule="auto"/>
        <w:jc w:val="both"/>
        <w:rPr>
          <w:sz w:val="26"/>
          <w:szCs w:val="26"/>
        </w:rPr>
      </w:pPr>
      <w:r w:rsidRPr="00E60945">
        <w:rPr>
          <w:sz w:val="26"/>
          <w:szCs w:val="26"/>
        </w:rPr>
        <w:t>Căn cứ vào giá trị đầu ra mong muốn của vectơ đầu vào, hệ thống tính toán giá trị lỗi</w:t>
      </w:r>
    </w:p>
    <w:p w:rsidR="00E60945" w:rsidRPr="00E60945" w:rsidRDefault="00E60945" w:rsidP="00F50F57">
      <w:pPr>
        <w:widowControl/>
        <w:numPr>
          <w:ilvl w:val="1"/>
          <w:numId w:val="19"/>
        </w:numPr>
        <w:spacing w:line="360" w:lineRule="auto"/>
        <w:jc w:val="both"/>
        <w:rPr>
          <w:sz w:val="26"/>
          <w:szCs w:val="26"/>
        </w:rPr>
      </w:pPr>
      <w:r w:rsidRPr="00E60945">
        <w:rPr>
          <w:sz w:val="26"/>
          <w:szCs w:val="26"/>
        </w:rPr>
        <w:t>Bắt đầu từ tầng đầu ra, giá trị lỗi được lan truyền ngược qua mạng, từ tầng này qua tầng khác (phía trước), cho đến tầng đầu vào</w:t>
      </w:r>
    </w:p>
    <w:p w:rsidR="00E60945" w:rsidRPr="00E60945" w:rsidRDefault="00E60945" w:rsidP="00F50F57">
      <w:pPr>
        <w:widowControl/>
        <w:numPr>
          <w:ilvl w:val="1"/>
          <w:numId w:val="19"/>
        </w:numPr>
        <w:spacing w:line="360" w:lineRule="auto"/>
        <w:jc w:val="both"/>
        <w:rPr>
          <w:sz w:val="26"/>
          <w:szCs w:val="26"/>
        </w:rPr>
      </w:pPr>
      <w:r w:rsidRPr="00E60945">
        <w:rPr>
          <w:sz w:val="26"/>
          <w:szCs w:val="26"/>
        </w:rPr>
        <w:t xml:space="preserve">Việc lan truyền ngược lỗi (error back-propagation) được thực hiện thông qua việc tính toán (một cách truy hồi) giá trị gradient cục bộ của mỗi </w:t>
      </w:r>
      <w:r w:rsidR="00FB5ACA">
        <w:rPr>
          <w:sz w:val="26"/>
          <w:szCs w:val="26"/>
          <w:lang w:val="en-US"/>
        </w:rPr>
        <w:t>nơron</w:t>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4537710" cy="1753870"/>
            <wp:effectExtent l="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l="3897" t="33809" r="3455" b="21481"/>
                    <a:stretch>
                      <a:fillRect/>
                    </a:stretch>
                  </pic:blipFill>
                  <pic:spPr bwMode="auto">
                    <a:xfrm>
                      <a:off x="0" y="0"/>
                      <a:ext cx="4537710" cy="1753870"/>
                    </a:xfrm>
                    <a:prstGeom prst="rect">
                      <a:avLst/>
                    </a:prstGeom>
                    <a:noFill/>
                    <a:ln>
                      <a:noFill/>
                    </a:ln>
                  </pic:spPr>
                </pic:pic>
              </a:graphicData>
            </a:graphic>
          </wp:inline>
        </w:drawing>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Cấu trúc mạng</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 xml:space="preserve">Xét mạng </w:t>
      </w:r>
      <w:r w:rsidR="00FB5ACA">
        <w:rPr>
          <w:sz w:val="26"/>
          <w:szCs w:val="26"/>
          <w:lang w:val="en-US"/>
        </w:rPr>
        <w:t>nơron</w:t>
      </w:r>
      <w:r w:rsidR="00FB5ACA" w:rsidRPr="00F569AB">
        <w:rPr>
          <w:sz w:val="26"/>
          <w:szCs w:val="26"/>
        </w:rPr>
        <w:t xml:space="preserve"> </w:t>
      </w:r>
      <w:r w:rsidRPr="00E60945">
        <w:rPr>
          <w:sz w:val="26"/>
          <w:szCs w:val="26"/>
        </w:rPr>
        <w:t>3 tầng (trong hình vẽ) để minh họa giải thuật học BP</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m tín hiệu đầu vào x</w:t>
      </w:r>
      <w:r w:rsidRPr="00E60945">
        <w:rPr>
          <w:sz w:val="26"/>
          <w:szCs w:val="26"/>
          <w:vertAlign w:val="subscript"/>
        </w:rPr>
        <w:t>j</w:t>
      </w:r>
      <w:r w:rsidRPr="00E60945">
        <w:rPr>
          <w:sz w:val="26"/>
          <w:szCs w:val="26"/>
        </w:rPr>
        <w:t xml:space="preserve"> (j = 1…m)</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 xml:space="preserve">l </w:t>
      </w:r>
      <w:r w:rsidR="00FB5ACA">
        <w:rPr>
          <w:sz w:val="26"/>
          <w:szCs w:val="26"/>
          <w:lang w:val="en-US"/>
        </w:rPr>
        <w:t>nơron</w:t>
      </w:r>
      <w:r w:rsidR="00FB5ACA" w:rsidRPr="00F569AB">
        <w:rPr>
          <w:sz w:val="26"/>
          <w:szCs w:val="26"/>
        </w:rPr>
        <w:t xml:space="preserve"> </w:t>
      </w:r>
      <w:r w:rsidRPr="00E60945">
        <w:rPr>
          <w:sz w:val="26"/>
          <w:szCs w:val="26"/>
        </w:rPr>
        <w:t>tầng ẩn z</w:t>
      </w:r>
      <w:r w:rsidRPr="00E60945">
        <w:rPr>
          <w:sz w:val="26"/>
          <w:szCs w:val="26"/>
          <w:vertAlign w:val="subscript"/>
        </w:rPr>
        <w:t>q</w:t>
      </w:r>
      <w:r w:rsidRPr="00E60945">
        <w:rPr>
          <w:sz w:val="26"/>
          <w:szCs w:val="26"/>
        </w:rPr>
        <w:t xml:space="preserve"> (q = 1…l)</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 xml:space="preserve">n </w:t>
      </w:r>
      <w:r w:rsidR="00FB5ACA">
        <w:rPr>
          <w:sz w:val="26"/>
          <w:szCs w:val="26"/>
          <w:lang w:val="en-US"/>
        </w:rPr>
        <w:t>nơron</w:t>
      </w:r>
      <w:r w:rsidR="00FB5ACA" w:rsidRPr="00F569AB">
        <w:rPr>
          <w:sz w:val="26"/>
          <w:szCs w:val="26"/>
        </w:rPr>
        <w:t xml:space="preserve"> </w:t>
      </w:r>
      <w:r w:rsidRPr="00E60945">
        <w:rPr>
          <w:sz w:val="26"/>
          <w:szCs w:val="26"/>
        </w:rPr>
        <w:t>đầu ra y</w:t>
      </w:r>
      <w:r w:rsidRPr="00E60945">
        <w:rPr>
          <w:sz w:val="26"/>
          <w:szCs w:val="26"/>
          <w:vertAlign w:val="subscript"/>
        </w:rPr>
        <w:t>i</w:t>
      </w:r>
      <w:r w:rsidRPr="00E60945">
        <w:rPr>
          <w:sz w:val="26"/>
          <w:szCs w:val="26"/>
        </w:rPr>
        <w:t xml:space="preserve"> (i = 1…n)</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w</w:t>
      </w:r>
      <w:r w:rsidRPr="00E60945">
        <w:rPr>
          <w:sz w:val="26"/>
          <w:szCs w:val="26"/>
          <w:vertAlign w:val="subscript"/>
        </w:rPr>
        <w:t>qj</w:t>
      </w:r>
      <w:r w:rsidRPr="00E60945">
        <w:rPr>
          <w:sz w:val="26"/>
          <w:szCs w:val="26"/>
        </w:rPr>
        <w:t xml:space="preserve"> là trọng số của liên kết từ tín hiệu đầu vào x</w:t>
      </w:r>
      <w:r w:rsidRPr="00E60945">
        <w:rPr>
          <w:sz w:val="26"/>
          <w:szCs w:val="26"/>
          <w:vertAlign w:val="subscript"/>
        </w:rPr>
        <w:t>j</w:t>
      </w:r>
      <w:r w:rsidRPr="00E60945">
        <w:rPr>
          <w:sz w:val="26"/>
          <w:szCs w:val="26"/>
        </w:rPr>
        <w:t xml:space="preserve"> tới </w:t>
      </w:r>
      <w:r w:rsidR="00FB5ACA">
        <w:rPr>
          <w:sz w:val="26"/>
          <w:szCs w:val="26"/>
          <w:lang w:val="en-US"/>
        </w:rPr>
        <w:t>nơron</w:t>
      </w:r>
      <w:r w:rsidR="00FB5ACA" w:rsidRPr="00F569AB">
        <w:rPr>
          <w:sz w:val="26"/>
          <w:szCs w:val="26"/>
        </w:rPr>
        <w:t xml:space="preserve"> </w:t>
      </w:r>
      <w:r w:rsidRPr="00E60945">
        <w:rPr>
          <w:sz w:val="26"/>
          <w:szCs w:val="26"/>
        </w:rPr>
        <w:t>tầng ẩn z</w:t>
      </w:r>
      <w:r w:rsidRPr="00E60945">
        <w:rPr>
          <w:sz w:val="26"/>
          <w:szCs w:val="26"/>
          <w:vertAlign w:val="subscript"/>
        </w:rPr>
        <w:t>q</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w</w:t>
      </w:r>
      <w:r w:rsidRPr="00E60945">
        <w:rPr>
          <w:sz w:val="26"/>
          <w:szCs w:val="26"/>
          <w:vertAlign w:val="subscript"/>
        </w:rPr>
        <w:t>iq</w:t>
      </w:r>
      <w:r w:rsidRPr="00E60945">
        <w:rPr>
          <w:sz w:val="26"/>
          <w:szCs w:val="26"/>
        </w:rPr>
        <w:t xml:space="preserve"> là trọng số của liên kết từ </w:t>
      </w:r>
      <w:r w:rsidR="00FB5ACA">
        <w:rPr>
          <w:sz w:val="26"/>
          <w:szCs w:val="26"/>
          <w:lang w:val="en-US"/>
        </w:rPr>
        <w:t>nơron</w:t>
      </w:r>
      <w:r w:rsidR="00FB5ACA" w:rsidRPr="00F569AB">
        <w:rPr>
          <w:sz w:val="26"/>
          <w:szCs w:val="26"/>
        </w:rPr>
        <w:t xml:space="preserve"> </w:t>
      </w:r>
      <w:r w:rsidRPr="00E60945">
        <w:rPr>
          <w:sz w:val="26"/>
          <w:szCs w:val="26"/>
        </w:rPr>
        <w:t>tầng ẩn z</w:t>
      </w:r>
      <w:r w:rsidRPr="00E60945">
        <w:rPr>
          <w:sz w:val="26"/>
          <w:szCs w:val="26"/>
          <w:vertAlign w:val="subscript"/>
        </w:rPr>
        <w:t>q</w:t>
      </w:r>
      <w:r w:rsidRPr="00E60945">
        <w:rPr>
          <w:sz w:val="26"/>
          <w:szCs w:val="26"/>
        </w:rPr>
        <w:t xml:space="preserve"> tới </w:t>
      </w:r>
      <w:r w:rsidR="00FB5ACA">
        <w:rPr>
          <w:sz w:val="26"/>
          <w:szCs w:val="26"/>
          <w:lang w:val="en-US"/>
        </w:rPr>
        <w:t>nơron</w:t>
      </w:r>
      <w:r w:rsidR="00FB5ACA" w:rsidRPr="00F569AB">
        <w:rPr>
          <w:sz w:val="26"/>
          <w:szCs w:val="26"/>
        </w:rPr>
        <w:t xml:space="preserve"> </w:t>
      </w:r>
      <w:r w:rsidRPr="00E60945">
        <w:rPr>
          <w:sz w:val="26"/>
          <w:szCs w:val="26"/>
        </w:rPr>
        <w:t>đầu ra y</w:t>
      </w:r>
      <w:r w:rsidRPr="00E60945">
        <w:rPr>
          <w:sz w:val="26"/>
          <w:szCs w:val="26"/>
          <w:vertAlign w:val="subscript"/>
        </w:rPr>
        <w:t>i</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Out</w:t>
      </w:r>
      <w:r w:rsidRPr="00E60945">
        <w:rPr>
          <w:sz w:val="26"/>
          <w:szCs w:val="26"/>
          <w:vertAlign w:val="subscript"/>
        </w:rPr>
        <w:t>q</w:t>
      </w:r>
      <w:r w:rsidRPr="00E60945">
        <w:rPr>
          <w:sz w:val="26"/>
          <w:szCs w:val="26"/>
        </w:rPr>
        <w:t xml:space="preserve"> là giá trị đầu ra (cục bộ) của </w:t>
      </w:r>
      <w:r w:rsidR="00FB5ACA">
        <w:rPr>
          <w:sz w:val="26"/>
          <w:szCs w:val="26"/>
          <w:lang w:val="en-US"/>
        </w:rPr>
        <w:t>nơron</w:t>
      </w:r>
      <w:r w:rsidR="00FB5ACA" w:rsidRPr="00F569AB">
        <w:rPr>
          <w:sz w:val="26"/>
          <w:szCs w:val="26"/>
        </w:rPr>
        <w:t xml:space="preserve"> </w:t>
      </w:r>
      <w:r w:rsidRPr="00E60945">
        <w:rPr>
          <w:sz w:val="26"/>
          <w:szCs w:val="26"/>
        </w:rPr>
        <w:t>tầng ẩn z</w:t>
      </w:r>
      <w:r w:rsidRPr="00E60945">
        <w:rPr>
          <w:sz w:val="26"/>
          <w:szCs w:val="26"/>
          <w:vertAlign w:val="subscript"/>
        </w:rPr>
        <w:t>q</w:t>
      </w:r>
    </w:p>
    <w:p w:rsidR="00E60945" w:rsidRPr="00E60945" w:rsidRDefault="00E60945" w:rsidP="00F50F57">
      <w:pPr>
        <w:widowControl/>
        <w:numPr>
          <w:ilvl w:val="0"/>
          <w:numId w:val="20"/>
        </w:numPr>
        <w:spacing w:line="360" w:lineRule="auto"/>
        <w:jc w:val="both"/>
        <w:rPr>
          <w:sz w:val="26"/>
          <w:szCs w:val="26"/>
        </w:rPr>
      </w:pPr>
      <w:r w:rsidRPr="00E60945">
        <w:rPr>
          <w:sz w:val="26"/>
          <w:szCs w:val="26"/>
        </w:rPr>
        <w:t>Out</w:t>
      </w:r>
      <w:r w:rsidRPr="00E60945">
        <w:rPr>
          <w:sz w:val="26"/>
          <w:szCs w:val="26"/>
          <w:vertAlign w:val="subscript"/>
        </w:rPr>
        <w:t>i</w:t>
      </w:r>
      <w:r w:rsidRPr="00E60945">
        <w:rPr>
          <w:sz w:val="26"/>
          <w:szCs w:val="26"/>
        </w:rPr>
        <w:t xml:space="preserve"> là giá trị đầu ra của mạng tương ứng với </w:t>
      </w:r>
      <w:r w:rsidR="00FB5ACA">
        <w:rPr>
          <w:sz w:val="26"/>
          <w:szCs w:val="26"/>
          <w:lang w:val="en-US"/>
        </w:rPr>
        <w:t>nơron</w:t>
      </w:r>
      <w:r w:rsidR="00FB5ACA" w:rsidRPr="00F569AB">
        <w:rPr>
          <w:sz w:val="26"/>
          <w:szCs w:val="26"/>
        </w:rPr>
        <w:t xml:space="preserve"> </w:t>
      </w:r>
      <w:r w:rsidRPr="00E60945">
        <w:rPr>
          <w:sz w:val="26"/>
          <w:szCs w:val="26"/>
        </w:rPr>
        <w:t>đầu ra y</w:t>
      </w:r>
      <w:r w:rsidRPr="00E60945">
        <w:rPr>
          <w:sz w:val="26"/>
          <w:szCs w:val="26"/>
          <w:vertAlign w:val="subscript"/>
        </w:rPr>
        <w:t>i</w:t>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514090" cy="2477135"/>
            <wp:effectExtent l="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l="28287" t="16536" r="13139" b="32185"/>
                    <a:stretch>
                      <a:fillRect/>
                    </a:stretch>
                  </pic:blipFill>
                  <pic:spPr bwMode="auto">
                    <a:xfrm>
                      <a:off x="0" y="0"/>
                      <a:ext cx="3514090" cy="2477135"/>
                    </a:xfrm>
                    <a:prstGeom prst="rect">
                      <a:avLst/>
                    </a:prstGeom>
                    <a:noFill/>
                    <a:ln>
                      <a:noFill/>
                    </a:ln>
                  </pic:spPr>
                </pic:pic>
              </a:graphicData>
            </a:graphic>
          </wp:inline>
        </w:drawing>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Lan truyền tiến</w:t>
      </w:r>
    </w:p>
    <w:p w:rsidR="00E60945" w:rsidRPr="00E60945" w:rsidRDefault="00E60945" w:rsidP="00F50F57">
      <w:pPr>
        <w:widowControl/>
        <w:numPr>
          <w:ilvl w:val="0"/>
          <w:numId w:val="21"/>
        </w:numPr>
        <w:spacing w:line="360" w:lineRule="auto"/>
        <w:jc w:val="both"/>
        <w:rPr>
          <w:sz w:val="26"/>
          <w:szCs w:val="26"/>
        </w:rPr>
      </w:pPr>
      <w:r w:rsidRPr="00E60945">
        <w:rPr>
          <w:sz w:val="26"/>
          <w:szCs w:val="26"/>
        </w:rPr>
        <w:t>Đối với mỗi ví dụ học x</w:t>
      </w:r>
    </w:p>
    <w:p w:rsidR="00E60945" w:rsidRPr="00E60945" w:rsidRDefault="00E60945" w:rsidP="00F50F57">
      <w:pPr>
        <w:widowControl/>
        <w:numPr>
          <w:ilvl w:val="1"/>
          <w:numId w:val="21"/>
        </w:numPr>
        <w:spacing w:line="360" w:lineRule="auto"/>
        <w:jc w:val="both"/>
        <w:rPr>
          <w:sz w:val="26"/>
          <w:szCs w:val="26"/>
        </w:rPr>
      </w:pPr>
      <w:r w:rsidRPr="00E60945">
        <w:rPr>
          <w:sz w:val="26"/>
          <w:szCs w:val="26"/>
        </w:rPr>
        <w:t>Vectơ đầu vào x được lan truyền từ tầng đầu vào đến tầng đầu ra</w:t>
      </w:r>
    </w:p>
    <w:p w:rsidR="00E60945" w:rsidRPr="00E60945" w:rsidRDefault="00E60945" w:rsidP="00F50F57">
      <w:pPr>
        <w:widowControl/>
        <w:numPr>
          <w:ilvl w:val="1"/>
          <w:numId w:val="21"/>
        </w:numPr>
        <w:spacing w:line="360" w:lineRule="auto"/>
        <w:jc w:val="both"/>
        <w:rPr>
          <w:sz w:val="26"/>
          <w:szCs w:val="26"/>
        </w:rPr>
      </w:pPr>
      <w:r w:rsidRPr="00E60945">
        <w:rPr>
          <w:sz w:val="26"/>
          <w:szCs w:val="26"/>
        </w:rPr>
        <w:lastRenderedPageBreak/>
        <w:t>Mạng sẽ sinh ra một giá trị đầu ra thực tế (actual output) Out (là một vector của các giá trị Out</w:t>
      </w:r>
      <w:r w:rsidRPr="00E60945">
        <w:rPr>
          <w:sz w:val="26"/>
          <w:szCs w:val="26"/>
          <w:vertAlign w:val="subscript"/>
        </w:rPr>
        <w:t>i</w:t>
      </w:r>
      <w:r w:rsidRPr="00E60945">
        <w:rPr>
          <w:sz w:val="26"/>
          <w:szCs w:val="26"/>
        </w:rPr>
        <w:t xml:space="preserve"> , i = 1…n)</w:t>
      </w:r>
    </w:p>
    <w:p w:rsidR="00E60945" w:rsidRPr="00E60945" w:rsidRDefault="00E60945" w:rsidP="00F50F57">
      <w:pPr>
        <w:widowControl/>
        <w:numPr>
          <w:ilvl w:val="0"/>
          <w:numId w:val="21"/>
        </w:numPr>
        <w:spacing w:line="360" w:lineRule="auto"/>
        <w:jc w:val="both"/>
        <w:rPr>
          <w:sz w:val="26"/>
          <w:szCs w:val="26"/>
        </w:rPr>
      </w:pPr>
      <w:r w:rsidRPr="00E60945">
        <w:rPr>
          <w:sz w:val="26"/>
          <w:szCs w:val="26"/>
        </w:rPr>
        <w:t xml:space="preserve">Đối với một vector đầu vào x, một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r w:rsidRPr="00E60945">
        <w:rPr>
          <w:sz w:val="26"/>
          <w:szCs w:val="26"/>
        </w:rPr>
        <w:t xml:space="preserve"> ở tầng ẩn sẽ nhận được giá trị đầu vào tổng thể (net input) bằng:</w:t>
      </w:r>
    </w:p>
    <w:p w:rsidR="00E60945" w:rsidRPr="00E60945" w:rsidRDefault="00B10F9B" w:rsidP="00B10F9B">
      <w:pPr>
        <w:spacing w:line="360" w:lineRule="auto"/>
        <w:jc w:val="center"/>
        <w:rPr>
          <w:sz w:val="26"/>
          <w:szCs w:val="26"/>
        </w:rPr>
      </w:pPr>
      <w:r w:rsidRPr="00E60945">
        <w:rPr>
          <w:position w:val="-30"/>
          <w:sz w:val="26"/>
          <w:szCs w:val="26"/>
        </w:rPr>
        <w:object w:dxaOrig="1540" w:dyaOrig="700">
          <v:shape id="_x0000_i1037" type="#_x0000_t75" style="width:100.8pt;height:45.7pt" o:ole="">
            <v:imagedata r:id="rId55" o:title=""/>
          </v:shape>
          <o:OLEObject Type="Embed" ProgID="Equation.DSMT4" ShapeID="_x0000_i1037" DrawAspect="Content" ObjectID="_1415204638" r:id="rId56"/>
        </w:object>
      </w:r>
    </w:p>
    <w:p w:rsidR="00E60945" w:rsidRPr="00E60945" w:rsidRDefault="00E60945" w:rsidP="00F50F57">
      <w:pPr>
        <w:widowControl/>
        <w:numPr>
          <w:ilvl w:val="0"/>
          <w:numId w:val="21"/>
        </w:numPr>
        <w:spacing w:line="360" w:lineRule="auto"/>
        <w:jc w:val="both"/>
        <w:rPr>
          <w:sz w:val="26"/>
          <w:szCs w:val="26"/>
        </w:rPr>
      </w:pPr>
      <w:r w:rsidRPr="00E60945">
        <w:rPr>
          <w:sz w:val="26"/>
          <w:szCs w:val="26"/>
        </w:rPr>
        <w:t>…và sinh ra một giá trị  đầu ra (cục bộ) bằng:</w:t>
      </w:r>
    </w:p>
    <w:p w:rsidR="00E60945" w:rsidRPr="00E60945" w:rsidRDefault="00B10F9B" w:rsidP="00B10F9B">
      <w:pPr>
        <w:spacing w:line="360" w:lineRule="auto"/>
        <w:jc w:val="center"/>
        <w:rPr>
          <w:sz w:val="26"/>
          <w:szCs w:val="26"/>
        </w:rPr>
      </w:pPr>
      <w:r w:rsidRPr="00E60945">
        <w:rPr>
          <w:position w:val="-32"/>
          <w:sz w:val="26"/>
          <w:szCs w:val="26"/>
        </w:rPr>
        <w:object w:dxaOrig="3060" w:dyaOrig="760">
          <v:shape id="_x0000_i1038" type="#_x0000_t75" style="width:199.1pt;height:49.45pt" o:ole="">
            <v:imagedata r:id="rId57" o:title=""/>
          </v:shape>
          <o:OLEObject Type="Embed" ProgID="Equation.DSMT4" ShapeID="_x0000_i1038" DrawAspect="Content" ObjectID="_1415204639" r:id="rId58"/>
        </w:object>
      </w:r>
    </w:p>
    <w:p w:rsidR="00E60945" w:rsidRPr="00E60945" w:rsidRDefault="00E60945" w:rsidP="00F50F57">
      <w:pPr>
        <w:widowControl/>
        <w:numPr>
          <w:ilvl w:val="0"/>
          <w:numId w:val="21"/>
        </w:numPr>
        <w:spacing w:line="360" w:lineRule="auto"/>
        <w:jc w:val="both"/>
        <w:rPr>
          <w:sz w:val="26"/>
          <w:szCs w:val="26"/>
        </w:rPr>
      </w:pPr>
      <w:r w:rsidRPr="00E60945">
        <w:rPr>
          <w:sz w:val="26"/>
          <w:szCs w:val="26"/>
        </w:rPr>
        <w:t xml:space="preserve">trong đó f(.) là hàm tác động (activation function) của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p>
    <w:p w:rsidR="00E60945" w:rsidRPr="00E60945" w:rsidRDefault="00E60945" w:rsidP="00F50F57">
      <w:pPr>
        <w:widowControl/>
        <w:numPr>
          <w:ilvl w:val="0"/>
          <w:numId w:val="21"/>
        </w:numPr>
        <w:spacing w:line="360" w:lineRule="auto"/>
        <w:jc w:val="both"/>
        <w:rPr>
          <w:sz w:val="26"/>
          <w:szCs w:val="26"/>
        </w:rPr>
      </w:pPr>
      <w:r w:rsidRPr="00E60945">
        <w:rPr>
          <w:sz w:val="26"/>
          <w:szCs w:val="26"/>
        </w:rPr>
        <w:t xml:space="preserve">Giá trị đầu vào tổng thể (net input) của </w:t>
      </w:r>
      <w:r w:rsidR="00FB5ACA">
        <w:rPr>
          <w:sz w:val="26"/>
          <w:szCs w:val="26"/>
          <w:lang w:val="en-US"/>
        </w:rPr>
        <w:t>nơron</w:t>
      </w:r>
      <w:r w:rsidR="00FB5ACA" w:rsidRPr="00F569AB">
        <w:rPr>
          <w:sz w:val="26"/>
          <w:szCs w:val="26"/>
        </w:rPr>
        <w:t xml:space="preserve"> </w:t>
      </w:r>
      <w:r w:rsidRPr="00E60945">
        <w:rPr>
          <w:sz w:val="26"/>
          <w:szCs w:val="26"/>
        </w:rPr>
        <w:t>y</w:t>
      </w:r>
      <w:r w:rsidRPr="00E60945">
        <w:rPr>
          <w:sz w:val="26"/>
          <w:szCs w:val="26"/>
          <w:vertAlign w:val="subscript"/>
        </w:rPr>
        <w:t>i</w:t>
      </w:r>
      <w:r w:rsidRPr="00E60945">
        <w:rPr>
          <w:sz w:val="26"/>
          <w:szCs w:val="26"/>
        </w:rPr>
        <w:t xml:space="preserve"> ở tầng đầu ra</w:t>
      </w:r>
    </w:p>
    <w:p w:rsidR="00E60945" w:rsidRPr="00E60945" w:rsidRDefault="00B10F9B" w:rsidP="00B10F9B">
      <w:pPr>
        <w:spacing w:line="360" w:lineRule="auto"/>
        <w:jc w:val="center"/>
        <w:rPr>
          <w:sz w:val="26"/>
          <w:szCs w:val="26"/>
        </w:rPr>
      </w:pPr>
      <w:r w:rsidRPr="00E60945">
        <w:rPr>
          <w:position w:val="-32"/>
          <w:sz w:val="26"/>
          <w:szCs w:val="26"/>
        </w:rPr>
        <w:object w:dxaOrig="3720" w:dyaOrig="760">
          <v:shape id="_x0000_i1039" type="#_x0000_t75" style="width:242.9pt;height:49.45pt" o:ole="">
            <v:imagedata r:id="rId59" o:title=""/>
          </v:shape>
          <o:OLEObject Type="Embed" ProgID="Equation.DSMT4" ShapeID="_x0000_i1039" DrawAspect="Content" ObjectID="_1415204640" r:id="rId60"/>
        </w:object>
      </w:r>
    </w:p>
    <w:p w:rsidR="00E60945" w:rsidRPr="00E60945" w:rsidRDefault="00FB5ACA" w:rsidP="00F50F57">
      <w:pPr>
        <w:widowControl/>
        <w:numPr>
          <w:ilvl w:val="0"/>
          <w:numId w:val="21"/>
        </w:numPr>
        <w:spacing w:line="360" w:lineRule="auto"/>
        <w:jc w:val="both"/>
        <w:rPr>
          <w:sz w:val="26"/>
          <w:szCs w:val="26"/>
        </w:rPr>
      </w:pPr>
      <w:r>
        <w:rPr>
          <w:sz w:val="26"/>
          <w:szCs w:val="26"/>
          <w:lang w:val="en-US"/>
        </w:rPr>
        <w:t>Nơron</w:t>
      </w:r>
      <w:r w:rsidRPr="00F569AB">
        <w:rPr>
          <w:sz w:val="26"/>
          <w:szCs w:val="26"/>
        </w:rPr>
        <w:t xml:space="preserve"> </w:t>
      </w:r>
      <w:r w:rsidR="00E60945" w:rsidRPr="00E60945">
        <w:rPr>
          <w:sz w:val="26"/>
          <w:szCs w:val="26"/>
        </w:rPr>
        <w:t>y</w:t>
      </w:r>
      <w:r w:rsidR="00E60945" w:rsidRPr="00E60945">
        <w:rPr>
          <w:sz w:val="26"/>
          <w:szCs w:val="26"/>
          <w:vertAlign w:val="subscript"/>
        </w:rPr>
        <w:t>i</w:t>
      </w:r>
      <w:r w:rsidR="00E60945" w:rsidRPr="00E60945">
        <w:rPr>
          <w:sz w:val="26"/>
          <w:szCs w:val="26"/>
        </w:rPr>
        <w:t xml:space="preserve"> sinh ra giá trị đầu ra (là một giá trị đầu ra của mạng)</w:t>
      </w:r>
    </w:p>
    <w:p w:rsidR="00E60945" w:rsidRPr="00E60945" w:rsidRDefault="00B10F9B" w:rsidP="00B10F9B">
      <w:pPr>
        <w:spacing w:line="360" w:lineRule="auto"/>
        <w:jc w:val="center"/>
        <w:rPr>
          <w:sz w:val="26"/>
          <w:szCs w:val="26"/>
        </w:rPr>
      </w:pPr>
      <w:r w:rsidRPr="00E60945">
        <w:rPr>
          <w:position w:val="-34"/>
          <w:sz w:val="26"/>
          <w:szCs w:val="26"/>
        </w:rPr>
        <w:object w:dxaOrig="5679" w:dyaOrig="800">
          <v:shape id="_x0000_i1040" type="#_x0000_t75" style="width:370pt;height:51.95pt" o:ole="">
            <v:imagedata r:id="rId61" o:title=""/>
          </v:shape>
          <o:OLEObject Type="Embed" ProgID="Equation.DSMT4" ShapeID="_x0000_i1040" DrawAspect="Content" ObjectID="_1415204641" r:id="rId62"/>
        </w:object>
      </w:r>
    </w:p>
    <w:p w:rsidR="00E60945" w:rsidRPr="00E60945" w:rsidRDefault="00E60945" w:rsidP="00F50F57">
      <w:pPr>
        <w:widowControl/>
        <w:numPr>
          <w:ilvl w:val="0"/>
          <w:numId w:val="21"/>
        </w:numPr>
        <w:spacing w:line="360" w:lineRule="auto"/>
        <w:jc w:val="both"/>
        <w:rPr>
          <w:sz w:val="26"/>
          <w:szCs w:val="26"/>
        </w:rPr>
      </w:pPr>
      <w:r w:rsidRPr="00E60945">
        <w:rPr>
          <w:sz w:val="26"/>
          <w:szCs w:val="26"/>
        </w:rPr>
        <w:t>Vector các giá trị đầu ra Out</w:t>
      </w:r>
      <w:r w:rsidRPr="00E60945">
        <w:rPr>
          <w:sz w:val="26"/>
          <w:szCs w:val="26"/>
          <w:vertAlign w:val="subscript"/>
        </w:rPr>
        <w:t>i</w:t>
      </w:r>
      <w:r w:rsidRPr="00E60945">
        <w:rPr>
          <w:sz w:val="26"/>
          <w:szCs w:val="26"/>
        </w:rPr>
        <w:t xml:space="preserve"> (i = 1…n) chính là giá trị đầu ra thực tế của mạng, đối với vector đầu vào x </w: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Lan truyền ngược</w:t>
      </w:r>
    </w:p>
    <w:p w:rsidR="00E60945" w:rsidRPr="00E60945" w:rsidRDefault="00E60945" w:rsidP="00F50F57">
      <w:pPr>
        <w:widowControl/>
        <w:numPr>
          <w:ilvl w:val="0"/>
          <w:numId w:val="21"/>
        </w:numPr>
        <w:spacing w:line="360" w:lineRule="auto"/>
        <w:jc w:val="both"/>
        <w:rPr>
          <w:sz w:val="26"/>
          <w:szCs w:val="26"/>
        </w:rPr>
      </w:pPr>
      <w:r w:rsidRPr="00E60945">
        <w:rPr>
          <w:sz w:val="26"/>
          <w:szCs w:val="26"/>
        </w:rPr>
        <w:t>Đối với mỗi ví dụ học x</w:t>
      </w:r>
    </w:p>
    <w:p w:rsidR="00E60945" w:rsidRPr="00E60945" w:rsidRDefault="00E60945" w:rsidP="00F50F57">
      <w:pPr>
        <w:widowControl/>
        <w:numPr>
          <w:ilvl w:val="1"/>
          <w:numId w:val="21"/>
        </w:numPr>
        <w:spacing w:line="360" w:lineRule="auto"/>
        <w:jc w:val="both"/>
        <w:rPr>
          <w:sz w:val="26"/>
          <w:szCs w:val="26"/>
        </w:rPr>
      </w:pPr>
      <w:r w:rsidRPr="00E60945">
        <w:rPr>
          <w:sz w:val="26"/>
          <w:szCs w:val="26"/>
        </w:rPr>
        <w:t>Các tín hiệu lỗi (error signals) do sự khác biệt giữa giá trị đầu ra mong muốn d và giá trị đầu ra thực tế Out được tính toán</w:t>
      </w:r>
    </w:p>
    <w:p w:rsidR="00E60945" w:rsidRPr="00E60945" w:rsidRDefault="00E60945" w:rsidP="00F50F57">
      <w:pPr>
        <w:widowControl/>
        <w:numPr>
          <w:ilvl w:val="1"/>
          <w:numId w:val="21"/>
        </w:numPr>
        <w:spacing w:line="360" w:lineRule="auto"/>
        <w:jc w:val="both"/>
        <w:rPr>
          <w:sz w:val="26"/>
          <w:szCs w:val="26"/>
        </w:rPr>
      </w:pPr>
      <w:r w:rsidRPr="00E60945">
        <w:rPr>
          <w:sz w:val="26"/>
          <w:szCs w:val="26"/>
        </w:rPr>
        <w:t>Các tín hiệu lỗi này được lan truyền ngược (back-propagated) từ tầng đầu ra tới các tầng phía trước, để cập nhật các trọng số (weights)</w:t>
      </w:r>
    </w:p>
    <w:p w:rsidR="00E60945" w:rsidRPr="00E60945" w:rsidRDefault="00E60945" w:rsidP="00F50F57">
      <w:pPr>
        <w:widowControl/>
        <w:numPr>
          <w:ilvl w:val="0"/>
          <w:numId w:val="21"/>
        </w:numPr>
        <w:spacing w:line="360" w:lineRule="auto"/>
        <w:jc w:val="both"/>
        <w:rPr>
          <w:sz w:val="26"/>
          <w:szCs w:val="26"/>
        </w:rPr>
      </w:pPr>
      <w:r w:rsidRPr="00E60945">
        <w:rPr>
          <w:sz w:val="26"/>
          <w:szCs w:val="26"/>
        </w:rPr>
        <w:t>Để xét các tín hiệu lỗi và việc lan truyền ngược của chúng, cần định nghĩa một hàm đánh giá lỗi</w:t>
      </w:r>
    </w:p>
    <w:p w:rsidR="00E60945" w:rsidRPr="00E60945" w:rsidRDefault="00B10F9B" w:rsidP="00B10F9B">
      <w:pPr>
        <w:spacing w:line="360" w:lineRule="auto"/>
        <w:jc w:val="center"/>
        <w:rPr>
          <w:sz w:val="26"/>
          <w:szCs w:val="26"/>
        </w:rPr>
      </w:pPr>
      <w:r w:rsidRPr="00E60945">
        <w:rPr>
          <w:position w:val="-72"/>
          <w:sz w:val="26"/>
          <w:szCs w:val="26"/>
        </w:rPr>
        <w:object w:dxaOrig="4680" w:dyaOrig="1560">
          <v:shape id="_x0000_i1041" type="#_x0000_t75" style="width:280.5pt;height:93.3pt" o:ole="">
            <v:imagedata r:id="rId63" o:title=""/>
          </v:shape>
          <o:OLEObject Type="Embed" ProgID="Equation.DSMT4" ShapeID="_x0000_i1041" DrawAspect="Content" ObjectID="_1415204642" r:id="rId64"/>
        </w:object>
      </w:r>
    </w:p>
    <w:p w:rsidR="00E60945" w:rsidRPr="00E60945" w:rsidRDefault="00E60945" w:rsidP="00F50F57">
      <w:pPr>
        <w:widowControl/>
        <w:numPr>
          <w:ilvl w:val="0"/>
          <w:numId w:val="22"/>
        </w:numPr>
        <w:spacing w:line="360" w:lineRule="auto"/>
        <w:jc w:val="both"/>
        <w:rPr>
          <w:sz w:val="26"/>
          <w:szCs w:val="26"/>
        </w:rPr>
      </w:pPr>
      <w:r w:rsidRPr="00E60945">
        <w:rPr>
          <w:sz w:val="26"/>
          <w:szCs w:val="26"/>
        </w:rPr>
        <w:t>Theo phương pháp gradient-descent, các trọng số của các liên kết từ tầng ẩn tới tầng đầu ra được cập nhật bởi</w:t>
      </w:r>
    </w:p>
    <w:p w:rsidR="00E60945" w:rsidRPr="00E60945" w:rsidRDefault="00B10F9B" w:rsidP="00B10F9B">
      <w:pPr>
        <w:spacing w:line="360" w:lineRule="auto"/>
        <w:jc w:val="center"/>
        <w:rPr>
          <w:sz w:val="26"/>
          <w:szCs w:val="26"/>
        </w:rPr>
      </w:pPr>
      <w:r w:rsidRPr="00E60945">
        <w:rPr>
          <w:position w:val="-32"/>
          <w:sz w:val="26"/>
          <w:szCs w:val="26"/>
        </w:rPr>
        <w:object w:dxaOrig="1480" w:dyaOrig="700">
          <v:shape id="_x0000_i1042" type="#_x0000_t75" style="width:96.4pt;height:45.7pt" o:ole="">
            <v:imagedata r:id="rId65" o:title=""/>
          </v:shape>
          <o:OLEObject Type="Embed" ProgID="Equation.DSMT4" ShapeID="_x0000_i1042" DrawAspect="Content" ObjectID="_1415204643" r:id="rId66"/>
        </w:object>
      </w:r>
    </w:p>
    <w:p w:rsidR="00E60945" w:rsidRPr="00E60945" w:rsidRDefault="00E60945" w:rsidP="00F50F57">
      <w:pPr>
        <w:widowControl/>
        <w:numPr>
          <w:ilvl w:val="0"/>
          <w:numId w:val="22"/>
        </w:numPr>
        <w:spacing w:line="360" w:lineRule="auto"/>
        <w:jc w:val="both"/>
        <w:rPr>
          <w:sz w:val="26"/>
          <w:szCs w:val="26"/>
        </w:rPr>
      </w:pPr>
      <w:r w:rsidRPr="00E60945">
        <w:rPr>
          <w:sz w:val="26"/>
          <w:szCs w:val="26"/>
        </w:rPr>
        <w:t>Sử dụng quy tắc chuỗi đạo hàm đối với ∂E/∂w</w:t>
      </w:r>
      <w:r w:rsidRPr="00E60945">
        <w:rPr>
          <w:sz w:val="26"/>
          <w:szCs w:val="26"/>
          <w:vertAlign w:val="subscript"/>
        </w:rPr>
        <w:t>iq</w:t>
      </w:r>
      <w:r w:rsidRPr="00E60945">
        <w:rPr>
          <w:sz w:val="26"/>
          <w:szCs w:val="26"/>
        </w:rPr>
        <w:t xml:space="preserve"> ta có:</w:t>
      </w:r>
    </w:p>
    <w:p w:rsidR="00E60945" w:rsidRPr="00E60945" w:rsidRDefault="00B10F9B" w:rsidP="00B10F9B">
      <w:pPr>
        <w:spacing w:line="360" w:lineRule="auto"/>
        <w:jc w:val="center"/>
        <w:rPr>
          <w:sz w:val="26"/>
          <w:szCs w:val="26"/>
        </w:rPr>
      </w:pPr>
      <w:r w:rsidRPr="00E60945">
        <w:rPr>
          <w:position w:val="-34"/>
          <w:sz w:val="26"/>
          <w:szCs w:val="26"/>
        </w:rPr>
        <w:object w:dxaOrig="7640" w:dyaOrig="800">
          <v:shape id="_x0000_i1043" type="#_x0000_t75" style="width:458.9pt;height:47.6pt" o:ole="">
            <v:imagedata r:id="rId67" o:title=""/>
          </v:shape>
          <o:OLEObject Type="Embed" ProgID="Equation.DSMT4" ShapeID="_x0000_i1043" DrawAspect="Content" ObjectID="_1415204644" r:id="rId68"/>
        </w:object>
      </w:r>
    </w:p>
    <w:p w:rsidR="00E60945" w:rsidRPr="00E60945" w:rsidRDefault="00E60945" w:rsidP="00F50F57">
      <w:pPr>
        <w:widowControl/>
        <w:numPr>
          <w:ilvl w:val="1"/>
          <w:numId w:val="22"/>
        </w:numPr>
        <w:spacing w:line="360" w:lineRule="auto"/>
        <w:jc w:val="both"/>
        <w:rPr>
          <w:sz w:val="26"/>
          <w:szCs w:val="26"/>
        </w:rPr>
      </w:pPr>
      <w:r w:rsidRPr="00E60945">
        <w:rPr>
          <w:sz w:val="26"/>
          <w:szCs w:val="26"/>
        </w:rPr>
        <w:t>(Lưu ý: dấu “–” đã được kết hợp với giá trị ∂E/∂Out</w:t>
      </w:r>
      <w:r w:rsidRPr="00E60945">
        <w:rPr>
          <w:sz w:val="26"/>
          <w:szCs w:val="26"/>
          <w:vertAlign w:val="subscript"/>
        </w:rPr>
        <w:t>i</w:t>
      </w:r>
      <w:r w:rsidRPr="00E60945">
        <w:rPr>
          <w:sz w:val="26"/>
          <w:szCs w:val="26"/>
        </w:rPr>
        <w:t>)</w:t>
      </w:r>
    </w:p>
    <w:p w:rsidR="00E60945" w:rsidRPr="00E60945" w:rsidRDefault="00E60945" w:rsidP="00F50F57">
      <w:pPr>
        <w:widowControl/>
        <w:numPr>
          <w:ilvl w:val="0"/>
          <w:numId w:val="22"/>
        </w:numPr>
        <w:spacing w:line="360" w:lineRule="auto"/>
        <w:jc w:val="both"/>
        <w:rPr>
          <w:sz w:val="26"/>
          <w:szCs w:val="26"/>
        </w:rPr>
      </w:pPr>
      <w:r w:rsidRPr="00E60945">
        <w:rPr>
          <w:sz w:val="26"/>
          <w:szCs w:val="26"/>
        </w:rPr>
        <w:t>δ</w:t>
      </w:r>
      <w:r w:rsidRPr="00E60945">
        <w:rPr>
          <w:sz w:val="26"/>
          <w:szCs w:val="26"/>
          <w:vertAlign w:val="subscript"/>
        </w:rPr>
        <w:t>i</w:t>
      </w:r>
      <w:r w:rsidRPr="00E60945">
        <w:rPr>
          <w:sz w:val="26"/>
          <w:szCs w:val="26"/>
        </w:rPr>
        <w:t xml:space="preserve"> là tín hiệu lỗi (error signal) của </w:t>
      </w:r>
      <w:r w:rsidR="00FB5ACA">
        <w:rPr>
          <w:sz w:val="26"/>
          <w:szCs w:val="26"/>
          <w:lang w:val="en-US"/>
        </w:rPr>
        <w:t>nơron</w:t>
      </w:r>
      <w:r w:rsidR="00FB5ACA" w:rsidRPr="00F569AB">
        <w:rPr>
          <w:sz w:val="26"/>
          <w:szCs w:val="26"/>
        </w:rPr>
        <w:t xml:space="preserve"> </w:t>
      </w:r>
      <w:r w:rsidRPr="00E60945">
        <w:rPr>
          <w:sz w:val="26"/>
          <w:szCs w:val="26"/>
        </w:rPr>
        <w:t>y</w:t>
      </w:r>
      <w:r w:rsidRPr="00E60945">
        <w:rPr>
          <w:sz w:val="26"/>
          <w:szCs w:val="26"/>
          <w:vertAlign w:val="subscript"/>
        </w:rPr>
        <w:t>i</w:t>
      </w:r>
      <w:r w:rsidRPr="00E60945">
        <w:rPr>
          <w:sz w:val="26"/>
          <w:szCs w:val="26"/>
        </w:rPr>
        <w:t xml:space="preserve"> ở tầng đầu ra</w:t>
      </w:r>
    </w:p>
    <w:p w:rsidR="00E60945" w:rsidRPr="00E60945" w:rsidRDefault="00B10F9B" w:rsidP="00B10F9B">
      <w:pPr>
        <w:spacing w:line="360" w:lineRule="auto"/>
        <w:jc w:val="center"/>
        <w:rPr>
          <w:sz w:val="26"/>
          <w:szCs w:val="26"/>
        </w:rPr>
      </w:pPr>
      <w:r w:rsidRPr="00E60945">
        <w:rPr>
          <w:position w:val="-32"/>
          <w:sz w:val="26"/>
          <w:szCs w:val="26"/>
        </w:rPr>
        <w:object w:dxaOrig="5560" w:dyaOrig="760">
          <v:shape id="_x0000_i1044" type="#_x0000_t75" style="width:363.15pt;height:49.45pt" o:ole="">
            <v:imagedata r:id="rId69" o:title=""/>
          </v:shape>
          <o:OLEObject Type="Embed" ProgID="Equation.DSMT4" ShapeID="_x0000_i1044" DrawAspect="Content" ObjectID="_1415204645" r:id="rId70"/>
        </w:object>
      </w:r>
    </w:p>
    <w:p w:rsidR="00E60945" w:rsidRPr="00E60945" w:rsidRDefault="00E60945" w:rsidP="00F50F57">
      <w:pPr>
        <w:widowControl/>
        <w:numPr>
          <w:ilvl w:val="1"/>
          <w:numId w:val="22"/>
        </w:numPr>
        <w:spacing w:line="360" w:lineRule="auto"/>
        <w:jc w:val="both"/>
        <w:rPr>
          <w:sz w:val="26"/>
          <w:szCs w:val="26"/>
        </w:rPr>
      </w:pPr>
      <w:r w:rsidRPr="00E60945">
        <w:rPr>
          <w:sz w:val="26"/>
          <w:szCs w:val="26"/>
        </w:rPr>
        <w:t>trong đó Net</w:t>
      </w:r>
      <w:r w:rsidRPr="00E60945">
        <w:rPr>
          <w:sz w:val="26"/>
          <w:szCs w:val="26"/>
          <w:vertAlign w:val="subscript"/>
        </w:rPr>
        <w:t>i</w:t>
      </w:r>
      <w:r w:rsidRPr="00E60945">
        <w:rPr>
          <w:sz w:val="26"/>
          <w:szCs w:val="26"/>
        </w:rPr>
        <w:t xml:space="preserve"> là đầu vào tổng thể (net input) của </w:t>
      </w:r>
      <w:r w:rsidR="00FB5ACA">
        <w:rPr>
          <w:sz w:val="26"/>
          <w:szCs w:val="26"/>
          <w:lang w:val="en-US"/>
        </w:rPr>
        <w:t>nơron</w:t>
      </w:r>
      <w:r w:rsidR="00FB5ACA" w:rsidRPr="00F569AB">
        <w:rPr>
          <w:sz w:val="26"/>
          <w:szCs w:val="26"/>
        </w:rPr>
        <w:t xml:space="preserve"> </w:t>
      </w:r>
      <w:r w:rsidRPr="00E60945">
        <w:rPr>
          <w:sz w:val="26"/>
          <w:szCs w:val="26"/>
        </w:rPr>
        <w:t>y</w:t>
      </w:r>
      <w:r w:rsidRPr="00E60945">
        <w:rPr>
          <w:sz w:val="26"/>
          <w:szCs w:val="26"/>
          <w:vertAlign w:val="subscript"/>
        </w:rPr>
        <w:t>i</w:t>
      </w:r>
      <w:r w:rsidRPr="00E60945">
        <w:rPr>
          <w:sz w:val="26"/>
          <w:szCs w:val="26"/>
        </w:rPr>
        <w:t xml:space="preserve"> ở tầng đầu ra, và f'(Net</w:t>
      </w:r>
      <w:r w:rsidRPr="00E60945">
        <w:rPr>
          <w:sz w:val="26"/>
          <w:szCs w:val="26"/>
          <w:vertAlign w:val="subscript"/>
        </w:rPr>
        <w:t>i</w:t>
      </w:r>
      <w:r w:rsidRPr="00E60945">
        <w:rPr>
          <w:sz w:val="26"/>
          <w:szCs w:val="26"/>
        </w:rPr>
        <w:t>) = ∂f(Net</w:t>
      </w:r>
      <w:r w:rsidRPr="00E60945">
        <w:rPr>
          <w:sz w:val="26"/>
          <w:szCs w:val="26"/>
          <w:vertAlign w:val="subscript"/>
        </w:rPr>
        <w:t>i</w:t>
      </w:r>
      <w:r w:rsidRPr="00E60945">
        <w:rPr>
          <w:sz w:val="26"/>
          <w:szCs w:val="26"/>
        </w:rPr>
        <w:t>)/∂Net</w:t>
      </w:r>
      <w:r w:rsidRPr="00E60945">
        <w:rPr>
          <w:sz w:val="26"/>
          <w:szCs w:val="26"/>
          <w:vertAlign w:val="subscript"/>
        </w:rPr>
        <w:t>i</w:t>
      </w:r>
      <w:r w:rsidRPr="00E60945">
        <w:rPr>
          <w:sz w:val="26"/>
          <w:szCs w:val="26"/>
        </w:rPr>
        <w:t xml:space="preserve"> </w:t>
      </w:r>
    </w:p>
    <w:p w:rsidR="00E60945" w:rsidRPr="00E60945" w:rsidRDefault="00E60945" w:rsidP="00F50F57">
      <w:pPr>
        <w:widowControl/>
        <w:numPr>
          <w:ilvl w:val="0"/>
          <w:numId w:val="23"/>
        </w:numPr>
        <w:spacing w:line="360" w:lineRule="auto"/>
        <w:jc w:val="both"/>
        <w:rPr>
          <w:sz w:val="26"/>
          <w:szCs w:val="26"/>
        </w:rPr>
      </w:pPr>
      <w:r w:rsidRPr="00E60945">
        <w:rPr>
          <w:sz w:val="26"/>
          <w:szCs w:val="26"/>
        </w:rPr>
        <w:t>Để cập nhật các trọng số của các liên kết từ tầng đầu vào tới tầng ẩn chúng ta cũng áp dụng phương pháp gradient-descent và quy tắc chuỗi đạo hàm</w:t>
      </w:r>
    </w:p>
    <w:p w:rsidR="00E60945" w:rsidRPr="00E60945" w:rsidRDefault="00B10F9B" w:rsidP="00B10F9B">
      <w:pPr>
        <w:spacing w:line="360" w:lineRule="auto"/>
        <w:jc w:val="center"/>
        <w:rPr>
          <w:sz w:val="26"/>
          <w:szCs w:val="26"/>
        </w:rPr>
      </w:pPr>
      <w:r w:rsidRPr="00E60945">
        <w:rPr>
          <w:position w:val="-34"/>
          <w:sz w:val="26"/>
          <w:szCs w:val="26"/>
        </w:rPr>
        <w:object w:dxaOrig="4780" w:dyaOrig="800">
          <v:shape id="_x0000_i1045" type="#_x0000_t75" style="width:311.15pt;height:51.95pt" o:ole="">
            <v:imagedata r:id="rId71" o:title=""/>
          </v:shape>
          <o:OLEObject Type="Embed" ProgID="Equation.DSMT4" ShapeID="_x0000_i1045" DrawAspect="Content" ObjectID="_1415204646" r:id="rId72"/>
        </w:object>
      </w:r>
    </w:p>
    <w:p w:rsidR="00E60945" w:rsidRPr="00E60945" w:rsidRDefault="00E60945" w:rsidP="00F50F57">
      <w:pPr>
        <w:widowControl/>
        <w:numPr>
          <w:ilvl w:val="0"/>
          <w:numId w:val="23"/>
        </w:numPr>
        <w:spacing w:line="360" w:lineRule="auto"/>
        <w:jc w:val="both"/>
        <w:rPr>
          <w:sz w:val="26"/>
          <w:szCs w:val="26"/>
        </w:rPr>
      </w:pPr>
      <w:r w:rsidRPr="00E60945">
        <w:rPr>
          <w:sz w:val="26"/>
          <w:szCs w:val="26"/>
        </w:rPr>
        <w:t>Từ công thức tính hàm lỗi E(w), ta thấy rằng mỗi thành phần lỗi (d</w:t>
      </w:r>
      <w:r w:rsidRPr="00E60945">
        <w:rPr>
          <w:sz w:val="26"/>
          <w:szCs w:val="26"/>
          <w:vertAlign w:val="subscript"/>
        </w:rPr>
        <w:t>i</w:t>
      </w:r>
      <w:r w:rsidRPr="00E60945">
        <w:rPr>
          <w:sz w:val="26"/>
          <w:szCs w:val="26"/>
        </w:rPr>
        <w:t>-y</w:t>
      </w:r>
      <w:r w:rsidRPr="00E60945">
        <w:rPr>
          <w:sz w:val="26"/>
          <w:szCs w:val="26"/>
          <w:vertAlign w:val="subscript"/>
        </w:rPr>
        <w:t>i</w:t>
      </w:r>
      <w:r w:rsidRPr="00E60945">
        <w:rPr>
          <w:sz w:val="26"/>
          <w:szCs w:val="26"/>
        </w:rPr>
        <w:t>) (i = 1...n) là một hàm của Out</w:t>
      </w:r>
      <w:r w:rsidRPr="00E60945">
        <w:rPr>
          <w:sz w:val="26"/>
          <w:szCs w:val="26"/>
          <w:vertAlign w:val="subscript"/>
        </w:rPr>
        <w:t>q</w:t>
      </w:r>
    </w:p>
    <w:p w:rsidR="00E60945" w:rsidRPr="00E60945" w:rsidRDefault="00B10F9B" w:rsidP="00B10F9B">
      <w:pPr>
        <w:spacing w:line="360" w:lineRule="auto"/>
        <w:jc w:val="center"/>
        <w:rPr>
          <w:sz w:val="26"/>
          <w:szCs w:val="26"/>
        </w:rPr>
      </w:pPr>
      <w:r w:rsidRPr="00E60945">
        <w:rPr>
          <w:position w:val="-34"/>
          <w:sz w:val="26"/>
          <w:szCs w:val="26"/>
        </w:rPr>
        <w:object w:dxaOrig="3500" w:dyaOrig="859">
          <v:shape id="_x0000_i1046" type="#_x0000_t75" style="width:229.15pt;height:55.7pt" o:ole="">
            <v:imagedata r:id="rId73" o:title=""/>
          </v:shape>
          <o:OLEObject Type="Embed" ProgID="Equation.DSMT4" ShapeID="_x0000_i1046" DrawAspect="Content" ObjectID="_1415204647" r:id="rId74"/>
        </w:object>
      </w:r>
    </w:p>
    <w:p w:rsidR="00E60945" w:rsidRPr="00E60945" w:rsidRDefault="00E60945" w:rsidP="00F50F57">
      <w:pPr>
        <w:widowControl/>
        <w:numPr>
          <w:ilvl w:val="0"/>
          <w:numId w:val="23"/>
        </w:numPr>
        <w:spacing w:line="360" w:lineRule="auto"/>
        <w:jc w:val="both"/>
        <w:rPr>
          <w:sz w:val="26"/>
          <w:szCs w:val="26"/>
        </w:rPr>
      </w:pPr>
      <w:r w:rsidRPr="00E60945">
        <w:rPr>
          <w:sz w:val="26"/>
          <w:szCs w:val="26"/>
        </w:rPr>
        <w:lastRenderedPageBreak/>
        <w:t>Áp dụng quy tắc chuỗi đạo hàm, ta có</w:t>
      </w:r>
    </w:p>
    <w:p w:rsidR="00E60945" w:rsidRPr="00E60945" w:rsidRDefault="00B10F9B" w:rsidP="00B10F9B">
      <w:pPr>
        <w:tabs>
          <w:tab w:val="num" w:pos="720"/>
        </w:tabs>
        <w:spacing w:line="360" w:lineRule="auto"/>
        <w:jc w:val="center"/>
        <w:rPr>
          <w:sz w:val="26"/>
          <w:szCs w:val="26"/>
        </w:rPr>
      </w:pPr>
      <w:r w:rsidRPr="00E60945">
        <w:rPr>
          <w:position w:val="-62"/>
          <w:sz w:val="26"/>
          <w:szCs w:val="26"/>
        </w:rPr>
        <w:object w:dxaOrig="4760" w:dyaOrig="1359">
          <v:shape id="_x0000_i1047" type="#_x0000_t75" style="width:308.65pt;height:88.9pt" o:ole="">
            <v:imagedata r:id="rId75" o:title=""/>
          </v:shape>
          <o:OLEObject Type="Embed" ProgID="Equation.DSMT4" ShapeID="_x0000_i1047" DrawAspect="Content" ObjectID="_1415204648" r:id="rId76"/>
        </w:object>
      </w:r>
    </w:p>
    <w:p w:rsidR="00E60945" w:rsidRPr="00E60945" w:rsidRDefault="00E60945" w:rsidP="00F50F57">
      <w:pPr>
        <w:widowControl/>
        <w:numPr>
          <w:ilvl w:val="0"/>
          <w:numId w:val="23"/>
        </w:numPr>
        <w:tabs>
          <w:tab w:val="num" w:pos="720"/>
        </w:tabs>
        <w:spacing w:line="360" w:lineRule="auto"/>
        <w:jc w:val="both"/>
        <w:rPr>
          <w:sz w:val="26"/>
          <w:szCs w:val="26"/>
        </w:rPr>
      </w:pPr>
      <w:r w:rsidRPr="00E60945">
        <w:rPr>
          <w:sz w:val="26"/>
          <w:szCs w:val="26"/>
        </w:rPr>
        <w:t>δ</w:t>
      </w:r>
      <w:r w:rsidRPr="00E60945">
        <w:rPr>
          <w:sz w:val="26"/>
          <w:szCs w:val="26"/>
          <w:vertAlign w:val="subscript"/>
        </w:rPr>
        <w:t>q</w:t>
      </w:r>
      <w:r w:rsidRPr="00E60945">
        <w:rPr>
          <w:sz w:val="26"/>
          <w:szCs w:val="26"/>
        </w:rPr>
        <w:t xml:space="preserve"> là tín hiệu lỗi (error signal) của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r w:rsidRPr="00E60945">
        <w:rPr>
          <w:sz w:val="26"/>
          <w:szCs w:val="26"/>
        </w:rPr>
        <w:t xml:space="preserve"> ở tầng ẩn</w:t>
      </w:r>
    </w:p>
    <w:p w:rsidR="00E60945" w:rsidRPr="00E60945" w:rsidRDefault="00B10F9B" w:rsidP="00B10F9B">
      <w:pPr>
        <w:tabs>
          <w:tab w:val="num" w:pos="1440"/>
        </w:tabs>
        <w:spacing w:line="360" w:lineRule="auto"/>
        <w:jc w:val="center"/>
        <w:rPr>
          <w:sz w:val="26"/>
          <w:szCs w:val="26"/>
        </w:rPr>
      </w:pPr>
      <w:r w:rsidRPr="00E60945">
        <w:rPr>
          <w:position w:val="-34"/>
          <w:sz w:val="26"/>
          <w:szCs w:val="26"/>
        </w:rPr>
        <w:object w:dxaOrig="5280" w:dyaOrig="800">
          <v:shape id="_x0000_i1048" type="#_x0000_t75" style="width:344.35pt;height:51.95pt" o:ole="">
            <v:imagedata r:id="rId77" o:title=""/>
          </v:shape>
          <o:OLEObject Type="Embed" ProgID="Equation.DSMT4" ShapeID="_x0000_i1048" DrawAspect="Content" ObjectID="_1415204649" r:id="rId78"/>
        </w:object>
      </w:r>
    </w:p>
    <w:p w:rsidR="00E60945" w:rsidRPr="00E60945" w:rsidRDefault="00E60945" w:rsidP="00F50F57">
      <w:pPr>
        <w:widowControl/>
        <w:numPr>
          <w:ilvl w:val="1"/>
          <w:numId w:val="23"/>
        </w:numPr>
        <w:spacing w:line="360" w:lineRule="auto"/>
        <w:jc w:val="both"/>
        <w:rPr>
          <w:sz w:val="26"/>
          <w:szCs w:val="26"/>
        </w:rPr>
      </w:pPr>
      <w:r w:rsidRPr="00E60945">
        <w:rPr>
          <w:sz w:val="26"/>
          <w:szCs w:val="26"/>
        </w:rPr>
        <w:t>trong đó Net</w:t>
      </w:r>
      <w:r w:rsidRPr="00E60945">
        <w:rPr>
          <w:sz w:val="26"/>
          <w:szCs w:val="26"/>
          <w:vertAlign w:val="subscript"/>
        </w:rPr>
        <w:t>q</w:t>
      </w:r>
      <w:r w:rsidRPr="00E60945">
        <w:rPr>
          <w:sz w:val="26"/>
          <w:szCs w:val="26"/>
        </w:rPr>
        <w:t xml:space="preserve"> là đầu vào tổng thể (net input) của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r w:rsidRPr="00E60945">
        <w:rPr>
          <w:sz w:val="26"/>
          <w:szCs w:val="26"/>
        </w:rPr>
        <w:t xml:space="preserve"> ở tầng ẩn, và f'(Net</w:t>
      </w:r>
      <w:r w:rsidRPr="00E60945">
        <w:rPr>
          <w:sz w:val="26"/>
          <w:szCs w:val="26"/>
          <w:vertAlign w:val="subscript"/>
        </w:rPr>
        <w:t>q</w:t>
      </w:r>
      <w:r w:rsidRPr="00E60945">
        <w:rPr>
          <w:sz w:val="26"/>
          <w:szCs w:val="26"/>
        </w:rPr>
        <w:t>) = ∂f(Net</w:t>
      </w:r>
      <w:r w:rsidRPr="00E60945">
        <w:rPr>
          <w:sz w:val="26"/>
          <w:szCs w:val="26"/>
          <w:vertAlign w:val="subscript"/>
        </w:rPr>
        <w:t>q</w:t>
      </w:r>
      <w:r w:rsidRPr="00E60945">
        <w:rPr>
          <w:sz w:val="26"/>
          <w:szCs w:val="26"/>
        </w:rPr>
        <w:t>)/∂Net</w:t>
      </w:r>
      <w:r w:rsidRPr="00E60945">
        <w:rPr>
          <w:sz w:val="26"/>
          <w:szCs w:val="26"/>
          <w:vertAlign w:val="subscript"/>
        </w:rPr>
        <w:t>q</w:t>
      </w:r>
      <w:r w:rsidRPr="00E60945">
        <w:rPr>
          <w:sz w:val="26"/>
          <w:szCs w:val="26"/>
        </w:rPr>
        <w:t xml:space="preserve"> </w:t>
      </w:r>
    </w:p>
    <w:p w:rsidR="00E60945" w:rsidRPr="00E60945" w:rsidRDefault="00E60945" w:rsidP="00F50F57">
      <w:pPr>
        <w:widowControl/>
        <w:numPr>
          <w:ilvl w:val="0"/>
          <w:numId w:val="23"/>
        </w:numPr>
        <w:spacing w:line="360" w:lineRule="auto"/>
        <w:jc w:val="both"/>
        <w:rPr>
          <w:sz w:val="26"/>
          <w:szCs w:val="26"/>
        </w:rPr>
      </w:pPr>
      <w:r w:rsidRPr="00E60945">
        <w:rPr>
          <w:sz w:val="26"/>
          <w:szCs w:val="26"/>
        </w:rPr>
        <w:t>Theo các công thức tính các tín hiệu lỗi δ</w:t>
      </w:r>
      <w:r w:rsidRPr="00E60945">
        <w:rPr>
          <w:sz w:val="26"/>
          <w:szCs w:val="26"/>
          <w:vertAlign w:val="subscript"/>
        </w:rPr>
        <w:t>i</w:t>
      </w:r>
      <w:r w:rsidRPr="00E60945">
        <w:rPr>
          <w:sz w:val="26"/>
          <w:szCs w:val="26"/>
        </w:rPr>
        <w:t xml:space="preserve"> và δ</w:t>
      </w:r>
      <w:r w:rsidRPr="00E60945">
        <w:rPr>
          <w:sz w:val="26"/>
          <w:szCs w:val="26"/>
          <w:vertAlign w:val="subscript"/>
        </w:rPr>
        <w:t>q</w:t>
      </w:r>
      <w:r w:rsidRPr="00E60945">
        <w:rPr>
          <w:sz w:val="26"/>
          <w:szCs w:val="26"/>
        </w:rPr>
        <w:t xml:space="preserve"> đã nêu, thì tín hiệu lỗi của một </w:t>
      </w:r>
      <w:r w:rsidR="00FB5ACA">
        <w:rPr>
          <w:sz w:val="26"/>
          <w:szCs w:val="26"/>
          <w:lang w:val="en-US"/>
        </w:rPr>
        <w:t>nơron</w:t>
      </w:r>
      <w:r w:rsidR="00FB5ACA" w:rsidRPr="00F569AB">
        <w:rPr>
          <w:sz w:val="26"/>
          <w:szCs w:val="26"/>
        </w:rPr>
        <w:t xml:space="preserve"> </w:t>
      </w:r>
      <w:r w:rsidRPr="00E60945">
        <w:rPr>
          <w:sz w:val="26"/>
          <w:szCs w:val="26"/>
        </w:rPr>
        <w:t xml:space="preserve">ở tầng ẩn khác với tín hiệu lỗi của một </w:t>
      </w:r>
      <w:r w:rsidR="00FB5ACA">
        <w:rPr>
          <w:sz w:val="26"/>
          <w:szCs w:val="26"/>
          <w:lang w:val="en-US"/>
        </w:rPr>
        <w:t>nơron</w:t>
      </w:r>
      <w:r w:rsidR="00FB5ACA" w:rsidRPr="00F569AB">
        <w:rPr>
          <w:sz w:val="26"/>
          <w:szCs w:val="26"/>
        </w:rPr>
        <w:t xml:space="preserve"> </w:t>
      </w:r>
      <w:r w:rsidRPr="00E60945">
        <w:rPr>
          <w:sz w:val="26"/>
          <w:szCs w:val="26"/>
        </w:rPr>
        <w:t>ở tầng đầu ra</w:t>
      </w:r>
    </w:p>
    <w:p w:rsidR="00E60945" w:rsidRPr="00E60945" w:rsidRDefault="00E60945" w:rsidP="00F50F57">
      <w:pPr>
        <w:widowControl/>
        <w:numPr>
          <w:ilvl w:val="0"/>
          <w:numId w:val="23"/>
        </w:numPr>
        <w:spacing w:line="360" w:lineRule="auto"/>
        <w:jc w:val="both"/>
        <w:rPr>
          <w:sz w:val="26"/>
          <w:szCs w:val="26"/>
        </w:rPr>
      </w:pPr>
      <w:r w:rsidRPr="00E60945">
        <w:rPr>
          <w:sz w:val="26"/>
          <w:szCs w:val="26"/>
        </w:rPr>
        <w:t>Do sự khác biệt này, thủ tục cập nhật trọng số trong giải thuật BP được gọi là quy tắc học delta tổng quát</w:t>
      </w:r>
    </w:p>
    <w:p w:rsidR="00E60945" w:rsidRPr="00E60945" w:rsidRDefault="00E60945" w:rsidP="00F50F57">
      <w:pPr>
        <w:widowControl/>
        <w:numPr>
          <w:ilvl w:val="0"/>
          <w:numId w:val="23"/>
        </w:numPr>
        <w:spacing w:line="360" w:lineRule="auto"/>
        <w:jc w:val="both"/>
        <w:rPr>
          <w:sz w:val="26"/>
          <w:szCs w:val="26"/>
        </w:rPr>
      </w:pPr>
      <w:r w:rsidRPr="00E60945">
        <w:rPr>
          <w:sz w:val="26"/>
          <w:szCs w:val="26"/>
        </w:rPr>
        <w:t>Tín hiệu lỗi δ</w:t>
      </w:r>
      <w:r w:rsidRPr="00E60945">
        <w:rPr>
          <w:sz w:val="26"/>
          <w:szCs w:val="26"/>
          <w:vertAlign w:val="subscript"/>
        </w:rPr>
        <w:t>q</w:t>
      </w:r>
      <w:r w:rsidRPr="00E60945">
        <w:rPr>
          <w:sz w:val="26"/>
          <w:szCs w:val="26"/>
        </w:rPr>
        <w:t xml:space="preserve"> của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r w:rsidRPr="00E60945">
        <w:rPr>
          <w:sz w:val="26"/>
          <w:szCs w:val="26"/>
        </w:rPr>
        <w:t xml:space="preserve"> ở tầng ẩn được xác định bởi</w:t>
      </w:r>
    </w:p>
    <w:p w:rsidR="00E60945" w:rsidRPr="00E60945" w:rsidRDefault="00E60945" w:rsidP="00F50F57">
      <w:pPr>
        <w:widowControl/>
        <w:numPr>
          <w:ilvl w:val="1"/>
          <w:numId w:val="23"/>
        </w:numPr>
        <w:spacing w:line="360" w:lineRule="auto"/>
        <w:jc w:val="both"/>
        <w:rPr>
          <w:sz w:val="26"/>
          <w:szCs w:val="26"/>
        </w:rPr>
      </w:pPr>
      <w:r w:rsidRPr="00E60945">
        <w:rPr>
          <w:sz w:val="26"/>
          <w:szCs w:val="26"/>
        </w:rPr>
        <w:t>Các tín hiệu lỗi δ</w:t>
      </w:r>
      <w:r w:rsidRPr="00E60945">
        <w:rPr>
          <w:sz w:val="26"/>
          <w:szCs w:val="26"/>
          <w:vertAlign w:val="subscript"/>
        </w:rPr>
        <w:t>i</w:t>
      </w:r>
      <w:r w:rsidRPr="00E60945">
        <w:rPr>
          <w:sz w:val="26"/>
          <w:szCs w:val="26"/>
        </w:rPr>
        <w:t xml:space="preserve"> của các </w:t>
      </w:r>
      <w:r w:rsidR="00FB5ACA">
        <w:rPr>
          <w:sz w:val="26"/>
          <w:szCs w:val="26"/>
          <w:lang w:val="en-US"/>
        </w:rPr>
        <w:t>nơron</w:t>
      </w:r>
      <w:r w:rsidR="00FB5ACA" w:rsidRPr="00F569AB">
        <w:rPr>
          <w:sz w:val="26"/>
          <w:szCs w:val="26"/>
        </w:rPr>
        <w:t xml:space="preserve"> </w:t>
      </w:r>
      <w:r w:rsidRPr="00E60945">
        <w:rPr>
          <w:sz w:val="26"/>
          <w:szCs w:val="26"/>
        </w:rPr>
        <w:t>y</w:t>
      </w:r>
      <w:r w:rsidRPr="00E60945">
        <w:rPr>
          <w:sz w:val="26"/>
          <w:szCs w:val="26"/>
          <w:vertAlign w:val="subscript"/>
        </w:rPr>
        <w:t>i</w:t>
      </w:r>
      <w:r w:rsidRPr="00E60945">
        <w:rPr>
          <w:sz w:val="26"/>
          <w:szCs w:val="26"/>
        </w:rPr>
        <w:t xml:space="preserve"> ở tầng đầu ra (mà </w:t>
      </w:r>
      <w:r w:rsidR="00FB5ACA">
        <w:rPr>
          <w:sz w:val="26"/>
          <w:szCs w:val="26"/>
          <w:lang w:val="en-US"/>
        </w:rPr>
        <w:t>nơron</w:t>
      </w:r>
      <w:r w:rsidR="00FB5ACA" w:rsidRPr="00F569AB">
        <w:rPr>
          <w:sz w:val="26"/>
          <w:szCs w:val="26"/>
        </w:rPr>
        <w:t xml:space="preserve"> </w:t>
      </w:r>
      <w:r w:rsidRPr="00E60945">
        <w:rPr>
          <w:sz w:val="26"/>
          <w:szCs w:val="26"/>
        </w:rPr>
        <w:t>z</w:t>
      </w:r>
      <w:r w:rsidRPr="00E60945">
        <w:rPr>
          <w:sz w:val="26"/>
          <w:szCs w:val="26"/>
          <w:vertAlign w:val="subscript"/>
        </w:rPr>
        <w:t>q</w:t>
      </w:r>
      <w:r w:rsidRPr="00E60945">
        <w:rPr>
          <w:sz w:val="26"/>
          <w:szCs w:val="26"/>
        </w:rPr>
        <w:t xml:space="preserve"> liên kết tới) và</w:t>
      </w:r>
    </w:p>
    <w:p w:rsidR="00E60945" w:rsidRPr="00E60945" w:rsidRDefault="00E60945" w:rsidP="00F50F57">
      <w:pPr>
        <w:widowControl/>
        <w:numPr>
          <w:ilvl w:val="1"/>
          <w:numId w:val="23"/>
        </w:numPr>
        <w:spacing w:line="360" w:lineRule="auto"/>
        <w:jc w:val="both"/>
        <w:rPr>
          <w:sz w:val="26"/>
          <w:szCs w:val="26"/>
        </w:rPr>
      </w:pPr>
      <w:r w:rsidRPr="00E60945">
        <w:rPr>
          <w:sz w:val="26"/>
          <w:szCs w:val="26"/>
        </w:rPr>
        <w:t>Các hệ số chính là các trọng số w</w:t>
      </w:r>
      <w:r w:rsidRPr="00E60945">
        <w:rPr>
          <w:sz w:val="26"/>
          <w:szCs w:val="26"/>
          <w:vertAlign w:val="subscript"/>
        </w:rPr>
        <w:t>iq</w:t>
      </w:r>
      <w:r w:rsidRPr="00E60945">
        <w:rPr>
          <w:sz w:val="26"/>
          <w:szCs w:val="26"/>
        </w:rPr>
        <w:t xml:space="preserve"> </w:t>
      </w:r>
    </w:p>
    <w:p w:rsidR="00E60945" w:rsidRPr="00E60945" w:rsidRDefault="00E60945" w:rsidP="00F50F57">
      <w:pPr>
        <w:widowControl/>
        <w:numPr>
          <w:ilvl w:val="0"/>
          <w:numId w:val="23"/>
        </w:numPr>
        <w:spacing w:line="360" w:lineRule="auto"/>
        <w:jc w:val="both"/>
        <w:rPr>
          <w:sz w:val="26"/>
          <w:szCs w:val="26"/>
        </w:rPr>
      </w:pPr>
      <w:r w:rsidRPr="00E60945">
        <w:rPr>
          <w:sz w:val="26"/>
          <w:szCs w:val="26"/>
        </w:rPr>
        <w:t>Đặc điểm quan trọng của giải thuật BP: Quy tắc cập nhật trọng số có tính cục bộ</w:t>
      </w:r>
    </w:p>
    <w:p w:rsidR="00E60945" w:rsidRPr="00E60945" w:rsidRDefault="00E60945" w:rsidP="00F50F57">
      <w:pPr>
        <w:widowControl/>
        <w:numPr>
          <w:ilvl w:val="1"/>
          <w:numId w:val="23"/>
        </w:numPr>
        <w:spacing w:line="360" w:lineRule="auto"/>
        <w:jc w:val="both"/>
        <w:rPr>
          <w:sz w:val="26"/>
          <w:szCs w:val="26"/>
        </w:rPr>
      </w:pPr>
      <w:r w:rsidRPr="00E60945">
        <w:rPr>
          <w:sz w:val="26"/>
          <w:szCs w:val="26"/>
        </w:rPr>
        <w:t xml:space="preserve">Để tính toán thay đổi (cập nhật) trọng số của một liên kết, hệ thống chỉ cần sử dụng các giá trị ở 2 đầu của liên kết đó! </w:t>
      </w:r>
    </w:p>
    <w:p w:rsidR="00E60945" w:rsidRPr="00E60945" w:rsidRDefault="00E60945" w:rsidP="00F50F57">
      <w:pPr>
        <w:widowControl/>
        <w:numPr>
          <w:ilvl w:val="0"/>
          <w:numId w:val="24"/>
        </w:numPr>
        <w:spacing w:line="360" w:lineRule="auto"/>
        <w:jc w:val="both"/>
        <w:rPr>
          <w:sz w:val="26"/>
          <w:szCs w:val="26"/>
        </w:rPr>
      </w:pPr>
      <w:r w:rsidRPr="00E60945">
        <w:rPr>
          <w:sz w:val="26"/>
          <w:szCs w:val="26"/>
        </w:rPr>
        <w:t xml:space="preserve">Quá trình tính toán tín hiệu lỗi (error signals) như trên có thể được mở rộng (khái quát) dễ dàng đối với mạng </w:t>
      </w:r>
      <w:r w:rsidR="00FB5ACA">
        <w:rPr>
          <w:sz w:val="26"/>
          <w:szCs w:val="26"/>
          <w:lang w:val="en-US"/>
        </w:rPr>
        <w:t>nơron</w:t>
      </w:r>
      <w:r w:rsidR="00FB5ACA" w:rsidRPr="00F569AB">
        <w:rPr>
          <w:sz w:val="26"/>
          <w:szCs w:val="26"/>
        </w:rPr>
        <w:t xml:space="preserve"> </w:t>
      </w:r>
      <w:r w:rsidRPr="00E60945">
        <w:rPr>
          <w:sz w:val="26"/>
          <w:szCs w:val="26"/>
        </w:rPr>
        <w:t>có nhiều hơn 1 tầng ẩn</w:t>
      </w:r>
    </w:p>
    <w:p w:rsidR="00E60945" w:rsidRPr="00E60945" w:rsidRDefault="00E60945" w:rsidP="00F50F57">
      <w:pPr>
        <w:widowControl/>
        <w:numPr>
          <w:ilvl w:val="0"/>
          <w:numId w:val="24"/>
        </w:numPr>
        <w:spacing w:line="360" w:lineRule="auto"/>
        <w:jc w:val="both"/>
        <w:rPr>
          <w:sz w:val="26"/>
          <w:szCs w:val="26"/>
        </w:rPr>
      </w:pPr>
      <w:r w:rsidRPr="00E60945">
        <w:rPr>
          <w:sz w:val="26"/>
          <w:szCs w:val="26"/>
        </w:rPr>
        <w:t>Dạng tổng quát của quy tắc cập nhật trọng số trong giải thuật BP là:</w:t>
      </w:r>
    </w:p>
    <w:p w:rsidR="00E60945" w:rsidRPr="00E60945" w:rsidRDefault="00B10F9B" w:rsidP="00B10F9B">
      <w:pPr>
        <w:spacing w:line="360" w:lineRule="auto"/>
        <w:jc w:val="center"/>
        <w:rPr>
          <w:sz w:val="26"/>
          <w:szCs w:val="26"/>
        </w:rPr>
      </w:pPr>
      <w:r w:rsidRPr="00E60945">
        <w:rPr>
          <w:position w:val="-12"/>
          <w:sz w:val="26"/>
          <w:szCs w:val="26"/>
        </w:rPr>
        <w:object w:dxaOrig="1300" w:dyaOrig="360">
          <v:shape id="_x0000_i1049" type="#_x0000_t75" style="width:84.5pt;height:23.15pt" o:ole="">
            <v:imagedata r:id="rId79" o:title=""/>
          </v:shape>
          <o:OLEObject Type="Embed" ProgID="Equation.DSMT4" ShapeID="_x0000_i1049" DrawAspect="Content" ObjectID="_1415204650" r:id="rId80"/>
        </w:object>
      </w:r>
    </w:p>
    <w:p w:rsidR="00E60945" w:rsidRPr="00E60945" w:rsidRDefault="00E60945" w:rsidP="00F50F57">
      <w:pPr>
        <w:widowControl/>
        <w:numPr>
          <w:ilvl w:val="1"/>
          <w:numId w:val="25"/>
        </w:numPr>
        <w:spacing w:line="360" w:lineRule="auto"/>
        <w:jc w:val="both"/>
        <w:rPr>
          <w:sz w:val="26"/>
          <w:szCs w:val="26"/>
        </w:rPr>
      </w:pPr>
      <w:r w:rsidRPr="00E60945">
        <w:rPr>
          <w:sz w:val="26"/>
          <w:szCs w:val="26"/>
        </w:rPr>
        <w:lastRenderedPageBreak/>
        <w:t xml:space="preserve">b và a là 2 chỉ số tương ứng với 2 đầu của liên kết (b→a) (từ một </w:t>
      </w:r>
      <w:r w:rsidR="00FB5ACA">
        <w:rPr>
          <w:sz w:val="26"/>
          <w:szCs w:val="26"/>
          <w:lang w:val="en-US"/>
        </w:rPr>
        <w:t>nơron</w:t>
      </w:r>
      <w:r w:rsidR="00FB5ACA" w:rsidRPr="00F569AB">
        <w:rPr>
          <w:sz w:val="26"/>
          <w:szCs w:val="26"/>
        </w:rPr>
        <w:t xml:space="preserve"> </w:t>
      </w:r>
      <w:r w:rsidRPr="00E60945">
        <w:rPr>
          <w:sz w:val="26"/>
          <w:szCs w:val="26"/>
        </w:rPr>
        <w:t xml:space="preserve">(hoặc tín hiệu đầu vào) b đến </w:t>
      </w:r>
      <w:r w:rsidR="00FB5ACA">
        <w:rPr>
          <w:sz w:val="26"/>
          <w:szCs w:val="26"/>
          <w:lang w:val="en-US"/>
        </w:rPr>
        <w:t>nơron</w:t>
      </w:r>
      <w:r w:rsidR="00FB5ACA" w:rsidRPr="00F569AB">
        <w:rPr>
          <w:sz w:val="26"/>
          <w:szCs w:val="26"/>
        </w:rPr>
        <w:t xml:space="preserve"> </w:t>
      </w:r>
      <w:r w:rsidRPr="00E60945">
        <w:rPr>
          <w:sz w:val="26"/>
          <w:szCs w:val="26"/>
        </w:rPr>
        <w:t>a)</w:t>
      </w:r>
    </w:p>
    <w:p w:rsidR="00E60945" w:rsidRPr="00E60945" w:rsidRDefault="00E60945" w:rsidP="00F50F57">
      <w:pPr>
        <w:widowControl/>
        <w:numPr>
          <w:ilvl w:val="1"/>
          <w:numId w:val="25"/>
        </w:numPr>
        <w:spacing w:line="360" w:lineRule="auto"/>
        <w:jc w:val="both"/>
        <w:rPr>
          <w:sz w:val="26"/>
          <w:szCs w:val="26"/>
        </w:rPr>
      </w:pPr>
      <w:r w:rsidRPr="00E60945">
        <w:rPr>
          <w:sz w:val="26"/>
          <w:szCs w:val="26"/>
        </w:rPr>
        <w:t>x</w:t>
      </w:r>
      <w:r w:rsidRPr="00E60945">
        <w:rPr>
          <w:sz w:val="26"/>
          <w:szCs w:val="26"/>
          <w:vertAlign w:val="subscript"/>
        </w:rPr>
        <w:t>b</w:t>
      </w:r>
      <w:r w:rsidRPr="00E60945">
        <w:rPr>
          <w:sz w:val="26"/>
          <w:szCs w:val="26"/>
        </w:rPr>
        <w:t xml:space="preserve"> là giá trị đầu ra của </w:t>
      </w:r>
      <w:r w:rsidR="00FB5ACA">
        <w:rPr>
          <w:sz w:val="26"/>
          <w:szCs w:val="26"/>
          <w:lang w:val="en-US"/>
        </w:rPr>
        <w:t>nơron</w:t>
      </w:r>
      <w:r w:rsidR="00FB5ACA" w:rsidRPr="00F569AB">
        <w:rPr>
          <w:sz w:val="26"/>
          <w:szCs w:val="26"/>
        </w:rPr>
        <w:t xml:space="preserve"> </w:t>
      </w:r>
      <w:r w:rsidRPr="00E60945">
        <w:rPr>
          <w:sz w:val="26"/>
          <w:szCs w:val="26"/>
        </w:rPr>
        <w:t>ở tầng ẩn (hoặc tín hiệu đầu vào) b</w:t>
      </w:r>
    </w:p>
    <w:p w:rsidR="00E60945" w:rsidRPr="00E60945" w:rsidRDefault="00E60945" w:rsidP="00F50F57">
      <w:pPr>
        <w:widowControl/>
        <w:numPr>
          <w:ilvl w:val="1"/>
          <w:numId w:val="25"/>
        </w:numPr>
        <w:spacing w:line="360" w:lineRule="auto"/>
        <w:jc w:val="both"/>
        <w:rPr>
          <w:sz w:val="26"/>
          <w:szCs w:val="26"/>
        </w:rPr>
      </w:pPr>
      <w:r w:rsidRPr="00E60945">
        <w:rPr>
          <w:sz w:val="26"/>
          <w:szCs w:val="26"/>
        </w:rPr>
        <w:t>δ</w:t>
      </w:r>
      <w:r w:rsidRPr="00E60945">
        <w:rPr>
          <w:sz w:val="26"/>
          <w:szCs w:val="26"/>
          <w:vertAlign w:val="subscript"/>
        </w:rPr>
        <w:t>a</w:t>
      </w:r>
      <w:r w:rsidRPr="00E60945">
        <w:rPr>
          <w:sz w:val="26"/>
          <w:szCs w:val="26"/>
        </w:rPr>
        <w:t xml:space="preserve"> là tín hiệu lỗi của </w:t>
      </w:r>
      <w:r w:rsidR="00FB5ACA">
        <w:rPr>
          <w:sz w:val="26"/>
          <w:szCs w:val="26"/>
          <w:lang w:val="en-US"/>
        </w:rPr>
        <w:t>nơron</w:t>
      </w:r>
      <w:r w:rsidR="00FB5ACA" w:rsidRPr="00F569AB">
        <w:rPr>
          <w:sz w:val="26"/>
          <w:szCs w:val="26"/>
        </w:rPr>
        <w:t xml:space="preserve"> </w:t>
      </w:r>
      <w:r w:rsidRPr="00E60945">
        <w:rPr>
          <w:sz w:val="26"/>
          <w:szCs w:val="26"/>
        </w:rPr>
        <w:t xml:space="preserve">a </w: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Back_propagation_incremental(D,n)</w:t>
      </w:r>
    </w:p>
    <w:p w:rsidR="00E60945" w:rsidRPr="00E60945" w:rsidRDefault="00E60945" w:rsidP="00E60945">
      <w:pPr>
        <w:spacing w:line="360" w:lineRule="auto"/>
        <w:ind w:left="360"/>
        <w:jc w:val="both"/>
        <w:rPr>
          <w:sz w:val="26"/>
          <w:szCs w:val="26"/>
        </w:rPr>
      </w:pPr>
      <w:r w:rsidRPr="00E60945">
        <w:rPr>
          <w:sz w:val="26"/>
          <w:szCs w:val="26"/>
        </w:rPr>
        <w:t xml:space="preserve">Mạng </w:t>
      </w:r>
      <w:r w:rsidR="00FB5ACA">
        <w:rPr>
          <w:sz w:val="26"/>
          <w:szCs w:val="26"/>
          <w:lang w:val="en-US"/>
        </w:rPr>
        <w:t>nơron</w:t>
      </w:r>
      <w:r w:rsidR="00FB5ACA" w:rsidRPr="00F569AB">
        <w:rPr>
          <w:sz w:val="26"/>
          <w:szCs w:val="26"/>
        </w:rPr>
        <w:t xml:space="preserve"> </w:t>
      </w:r>
      <w:r w:rsidRPr="00E60945">
        <w:rPr>
          <w:sz w:val="26"/>
          <w:szCs w:val="26"/>
        </w:rPr>
        <w:t>gồm Q tầng, q = 1,2,…,Q</w:t>
      </w:r>
    </w:p>
    <w:p w:rsidR="00E60945" w:rsidRPr="00E60945" w:rsidRDefault="00E60945" w:rsidP="00E60945">
      <w:pPr>
        <w:spacing w:line="360" w:lineRule="auto"/>
        <w:ind w:left="360"/>
        <w:jc w:val="both"/>
        <w:rPr>
          <w:sz w:val="26"/>
          <w:szCs w:val="26"/>
        </w:rPr>
      </w:pPr>
      <w:r w:rsidRPr="00E60945">
        <w:rPr>
          <w:position w:val="-14"/>
          <w:sz w:val="26"/>
          <w:szCs w:val="26"/>
        </w:rPr>
        <w:object w:dxaOrig="440" w:dyaOrig="380">
          <v:shape id="_x0000_i1050" type="#_x0000_t75" style="width:30.05pt;height:25.65pt" o:ole="">
            <v:imagedata r:id="rId81" o:title=""/>
          </v:shape>
          <o:OLEObject Type="Embed" ProgID="Equation.DSMT4" ShapeID="_x0000_i1050" DrawAspect="Content" ObjectID="_1415204651" r:id="rId82"/>
        </w:object>
      </w:r>
      <w:r w:rsidRPr="00E60945">
        <w:rPr>
          <w:sz w:val="26"/>
          <w:szCs w:val="26"/>
        </w:rPr>
        <w:t xml:space="preserve"> và </w:t>
      </w:r>
      <w:r w:rsidRPr="00E60945">
        <w:rPr>
          <w:position w:val="-14"/>
          <w:sz w:val="26"/>
          <w:szCs w:val="26"/>
        </w:rPr>
        <w:object w:dxaOrig="440" w:dyaOrig="380">
          <v:shape id="_x0000_i1051" type="#_x0000_t75" style="width:30.05pt;height:25.65pt" o:ole="">
            <v:imagedata r:id="rId83" o:title=""/>
          </v:shape>
          <o:OLEObject Type="Embed" ProgID="Equation.DSMT4" ShapeID="_x0000_i1051" DrawAspect="Content" ObjectID="_1415204652" r:id="rId84"/>
        </w:object>
      </w:r>
      <w:r w:rsidRPr="00E60945">
        <w:rPr>
          <w:sz w:val="26"/>
          <w:szCs w:val="26"/>
        </w:rPr>
        <w:t xml:space="preserve"> là đầu vào tổng thể  (net input) và giá trị đầu ra của </w:t>
      </w:r>
      <w:r w:rsidR="00FB5ACA">
        <w:rPr>
          <w:sz w:val="26"/>
          <w:szCs w:val="26"/>
          <w:lang w:val="en-US"/>
        </w:rPr>
        <w:t>nơron</w:t>
      </w:r>
      <w:r w:rsidR="00FB5ACA" w:rsidRPr="00F569AB">
        <w:rPr>
          <w:sz w:val="26"/>
          <w:szCs w:val="26"/>
        </w:rPr>
        <w:t xml:space="preserve"> </w:t>
      </w:r>
      <w:r w:rsidRPr="00E60945">
        <w:rPr>
          <w:sz w:val="26"/>
          <w:szCs w:val="26"/>
        </w:rPr>
        <w:t>i ở tầng q</w:t>
      </w:r>
    </w:p>
    <w:p w:rsidR="00E60945" w:rsidRPr="00E60945" w:rsidRDefault="00E60945" w:rsidP="00E60945">
      <w:pPr>
        <w:spacing w:line="360" w:lineRule="auto"/>
        <w:ind w:left="360"/>
        <w:jc w:val="both"/>
        <w:rPr>
          <w:sz w:val="26"/>
          <w:szCs w:val="26"/>
        </w:rPr>
      </w:pPr>
      <w:r w:rsidRPr="00E60945">
        <w:rPr>
          <w:sz w:val="26"/>
          <w:szCs w:val="26"/>
        </w:rPr>
        <w:t xml:space="preserve">Mạng có m tín hiệu đầu vào và n </w:t>
      </w:r>
      <w:r w:rsidR="00FB5ACA">
        <w:rPr>
          <w:sz w:val="26"/>
          <w:szCs w:val="26"/>
          <w:lang w:val="en-US"/>
        </w:rPr>
        <w:t>nơron</w:t>
      </w:r>
      <w:r w:rsidR="00FB5ACA" w:rsidRPr="00F569AB">
        <w:rPr>
          <w:sz w:val="26"/>
          <w:szCs w:val="26"/>
        </w:rPr>
        <w:t xml:space="preserve"> </w:t>
      </w:r>
      <w:r w:rsidRPr="00E60945">
        <w:rPr>
          <w:sz w:val="26"/>
          <w:szCs w:val="26"/>
        </w:rPr>
        <w:t>đầu ra</w:t>
      </w:r>
    </w:p>
    <w:p w:rsidR="00E60945" w:rsidRPr="00E60945" w:rsidRDefault="00E60945" w:rsidP="00E60945">
      <w:pPr>
        <w:spacing w:line="360" w:lineRule="auto"/>
        <w:ind w:left="360"/>
        <w:jc w:val="both"/>
        <w:rPr>
          <w:sz w:val="26"/>
          <w:szCs w:val="26"/>
        </w:rPr>
      </w:pPr>
      <w:r w:rsidRPr="00E60945">
        <w:rPr>
          <w:position w:val="-16"/>
          <w:sz w:val="26"/>
          <w:szCs w:val="26"/>
        </w:rPr>
        <w:object w:dxaOrig="380" w:dyaOrig="400">
          <v:shape id="_x0000_i1052" type="#_x0000_t75" style="width:25.65pt;height:27.55pt" o:ole="">
            <v:imagedata r:id="rId85" o:title=""/>
          </v:shape>
          <o:OLEObject Type="Embed" ProgID="Equation.DSMT4" ShapeID="_x0000_i1052" DrawAspect="Content" ObjectID="_1415204653" r:id="rId86"/>
        </w:object>
      </w:r>
      <w:r w:rsidRPr="00E60945">
        <w:rPr>
          <w:sz w:val="26"/>
          <w:szCs w:val="26"/>
        </w:rPr>
        <w:t xml:space="preserve"> là trọng số của liên kết từ </w:t>
      </w:r>
      <w:r w:rsidR="00FB5ACA">
        <w:rPr>
          <w:sz w:val="26"/>
          <w:szCs w:val="26"/>
          <w:lang w:val="en-US"/>
        </w:rPr>
        <w:t>nơron</w:t>
      </w:r>
      <w:r w:rsidR="00FB5ACA" w:rsidRPr="00F569AB">
        <w:rPr>
          <w:sz w:val="26"/>
          <w:szCs w:val="26"/>
        </w:rPr>
        <w:t xml:space="preserve"> </w:t>
      </w:r>
      <w:r w:rsidRPr="00E60945">
        <w:rPr>
          <w:sz w:val="26"/>
          <w:szCs w:val="26"/>
        </w:rPr>
        <w:t xml:space="preserve">ở tầng (q-1) đến </w:t>
      </w:r>
      <w:r w:rsidR="00FB5ACA">
        <w:rPr>
          <w:sz w:val="26"/>
          <w:szCs w:val="26"/>
          <w:lang w:val="en-US"/>
        </w:rPr>
        <w:t>nơron</w:t>
      </w:r>
      <w:r w:rsidR="00FB5ACA" w:rsidRPr="00F569AB">
        <w:rPr>
          <w:sz w:val="26"/>
          <w:szCs w:val="26"/>
        </w:rPr>
        <w:t xml:space="preserve"> </w:t>
      </w:r>
      <w:r w:rsidRPr="00E60945">
        <w:rPr>
          <w:sz w:val="26"/>
          <w:szCs w:val="26"/>
        </w:rPr>
        <w:t>i ở tầng q</w: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0 (Khởi tạo)</w:t>
      </w:r>
    </w:p>
    <w:p w:rsidR="00E60945" w:rsidRPr="00E60945" w:rsidRDefault="00E60945" w:rsidP="00E60945">
      <w:pPr>
        <w:spacing w:line="360" w:lineRule="auto"/>
        <w:ind w:left="360"/>
        <w:jc w:val="both"/>
        <w:rPr>
          <w:sz w:val="26"/>
          <w:szCs w:val="26"/>
        </w:rPr>
      </w:pPr>
      <w:r w:rsidRPr="00E60945">
        <w:rPr>
          <w:sz w:val="26"/>
          <w:szCs w:val="26"/>
        </w:rPr>
        <w:t xml:space="preserve">Chọn ngưỡng lỗi </w:t>
      </w:r>
      <w:r w:rsidRPr="00E60945">
        <w:rPr>
          <w:position w:val="-12"/>
          <w:sz w:val="26"/>
          <w:szCs w:val="26"/>
        </w:rPr>
        <w:object w:dxaOrig="760" w:dyaOrig="360">
          <v:shape id="_x0000_i1053" type="#_x0000_t75" style="width:51.35pt;height:24.4pt" o:ole="">
            <v:imagedata r:id="rId87" o:title=""/>
          </v:shape>
          <o:OLEObject Type="Embed" ProgID="Equation.DSMT4" ShapeID="_x0000_i1053" DrawAspect="Content" ObjectID="_1415204654" r:id="rId88"/>
        </w:object>
      </w:r>
      <w:r w:rsidRPr="00E60945">
        <w:rPr>
          <w:sz w:val="26"/>
          <w:szCs w:val="26"/>
        </w:rPr>
        <w:t>(giá trị lỗi có thể chấp nhận được)</w:t>
      </w:r>
    </w:p>
    <w:p w:rsidR="00E60945" w:rsidRPr="00E60945" w:rsidRDefault="00E60945" w:rsidP="00E60945">
      <w:pPr>
        <w:spacing w:line="360" w:lineRule="auto"/>
        <w:ind w:left="360"/>
        <w:jc w:val="both"/>
        <w:rPr>
          <w:sz w:val="26"/>
          <w:szCs w:val="26"/>
        </w:rPr>
      </w:pPr>
      <w:r w:rsidRPr="00E60945">
        <w:rPr>
          <w:sz w:val="26"/>
          <w:szCs w:val="26"/>
        </w:rPr>
        <w:t>Khởi tạo giá trị ban đầu của các trọng số với các giá trị nhỏ ngẫu nhiên</w:t>
      </w:r>
    </w:p>
    <w:p w:rsidR="00E60945" w:rsidRPr="00E60945" w:rsidRDefault="00E60945" w:rsidP="00E60945">
      <w:pPr>
        <w:spacing w:line="360" w:lineRule="auto"/>
        <w:ind w:left="360"/>
        <w:jc w:val="both"/>
        <w:rPr>
          <w:sz w:val="26"/>
          <w:szCs w:val="26"/>
        </w:rPr>
      </w:pPr>
      <w:r w:rsidRPr="00E60945">
        <w:rPr>
          <w:sz w:val="26"/>
          <w:szCs w:val="26"/>
        </w:rPr>
        <w:t>Gán E = 0</w: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1 (Bắt đầu một chu kỳ học)</w:t>
      </w:r>
    </w:p>
    <w:p w:rsidR="00E60945" w:rsidRPr="00E60945" w:rsidRDefault="00E60945" w:rsidP="00E60945">
      <w:pPr>
        <w:spacing w:line="360" w:lineRule="auto"/>
        <w:ind w:left="360"/>
        <w:jc w:val="both"/>
        <w:rPr>
          <w:sz w:val="26"/>
          <w:szCs w:val="26"/>
        </w:rPr>
      </w:pPr>
      <w:r w:rsidRPr="00E60945">
        <w:rPr>
          <w:sz w:val="26"/>
          <w:szCs w:val="26"/>
        </w:rPr>
        <w:t>Áp dụng vector đầu vào của ví dụ học k đối với tầng đầu vào (q=1)</w:t>
      </w:r>
    </w:p>
    <w:p w:rsidR="00E60945" w:rsidRPr="00E60945" w:rsidRDefault="00B10F9B" w:rsidP="00B10F9B">
      <w:pPr>
        <w:spacing w:line="360" w:lineRule="auto"/>
        <w:jc w:val="center"/>
        <w:rPr>
          <w:sz w:val="26"/>
          <w:szCs w:val="26"/>
        </w:rPr>
      </w:pPr>
      <w:r w:rsidRPr="00E60945">
        <w:rPr>
          <w:position w:val="-14"/>
          <w:sz w:val="26"/>
          <w:szCs w:val="26"/>
        </w:rPr>
        <w:object w:dxaOrig="2000" w:dyaOrig="400">
          <v:shape id="_x0000_i1054" type="#_x0000_t75" style="width:139pt;height:28.15pt" o:ole="">
            <v:imagedata r:id="rId89" o:title=""/>
          </v:shape>
          <o:OLEObject Type="Embed" ProgID="Equation.DSMT4" ShapeID="_x0000_i1054" DrawAspect="Content" ObjectID="_1415204655" r:id="rId90"/>
        </w:objec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2 (Lan truyền tiến)</w:t>
      </w:r>
    </w:p>
    <w:p w:rsidR="00E60945" w:rsidRPr="00E60945" w:rsidRDefault="00E60945" w:rsidP="00E60945">
      <w:pPr>
        <w:spacing w:line="360" w:lineRule="auto"/>
        <w:ind w:left="360"/>
        <w:jc w:val="both"/>
        <w:rPr>
          <w:sz w:val="26"/>
          <w:szCs w:val="26"/>
        </w:rPr>
      </w:pPr>
      <w:r w:rsidRPr="00E60945">
        <w:rPr>
          <w:sz w:val="26"/>
          <w:szCs w:val="26"/>
        </w:rPr>
        <w:t xml:space="preserve">Lan truyền tiến các tín hiệu đầu vào qua mạng, cho đến khi nhận được các giá trị đầu ra của mạng (ở tầng đầu ra) </w:t>
      </w:r>
      <w:r w:rsidRPr="00E60945">
        <w:rPr>
          <w:position w:val="-14"/>
          <w:sz w:val="26"/>
          <w:szCs w:val="26"/>
        </w:rPr>
        <w:object w:dxaOrig="499" w:dyaOrig="380">
          <v:shape id="_x0000_i1055" type="#_x0000_t75" style="width:33.8pt;height:25.65pt" o:ole="">
            <v:imagedata r:id="rId91" o:title=""/>
          </v:shape>
          <o:OLEObject Type="Embed" ProgID="Equation.DSMT4" ShapeID="_x0000_i1055" DrawAspect="Content" ObjectID="_1415204656" r:id="rId92"/>
        </w:object>
      </w:r>
    </w:p>
    <w:p w:rsidR="00E60945" w:rsidRPr="00E60945" w:rsidRDefault="00B10F9B" w:rsidP="00B10F9B">
      <w:pPr>
        <w:spacing w:line="360" w:lineRule="auto"/>
        <w:jc w:val="center"/>
        <w:rPr>
          <w:sz w:val="26"/>
          <w:szCs w:val="26"/>
        </w:rPr>
      </w:pPr>
      <w:r w:rsidRPr="00E60945">
        <w:rPr>
          <w:position w:val="-32"/>
          <w:sz w:val="26"/>
          <w:szCs w:val="26"/>
        </w:rPr>
        <w:object w:dxaOrig="3680" w:dyaOrig="760">
          <v:shape id="_x0000_i1056" type="#_x0000_t75" style="width:237.3pt;height:49.45pt" o:ole="">
            <v:imagedata r:id="rId93" o:title=""/>
          </v:shape>
          <o:OLEObject Type="Embed" ProgID="Equation.DSMT4" ShapeID="_x0000_i1056" DrawAspect="Content" ObjectID="_1415204657" r:id="rId94"/>
        </w:objec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3 (Tính toán lỗi đầu ra)</w:t>
      </w:r>
    </w:p>
    <w:p w:rsidR="00E60945" w:rsidRPr="00E60945" w:rsidRDefault="00E60945" w:rsidP="00E60945">
      <w:pPr>
        <w:spacing w:line="360" w:lineRule="auto"/>
        <w:ind w:left="360"/>
        <w:jc w:val="both"/>
        <w:rPr>
          <w:sz w:val="26"/>
          <w:szCs w:val="26"/>
        </w:rPr>
      </w:pPr>
      <w:r w:rsidRPr="00E60945">
        <w:rPr>
          <w:sz w:val="26"/>
          <w:szCs w:val="26"/>
        </w:rPr>
        <w:t xml:space="preserve">Tính toán lỗi đầu ra của mạng và tín hiệu lỗi </w:t>
      </w:r>
      <w:r w:rsidRPr="00E60945">
        <w:rPr>
          <w:position w:val="-14"/>
          <w:sz w:val="26"/>
          <w:szCs w:val="26"/>
        </w:rPr>
        <w:object w:dxaOrig="360" w:dyaOrig="380">
          <v:shape id="_x0000_i1057" type="#_x0000_t75" style="width:24.4pt;height:25.65pt" o:ole="">
            <v:imagedata r:id="rId95" o:title=""/>
          </v:shape>
          <o:OLEObject Type="Embed" ProgID="Equation.DSMT4" ShapeID="_x0000_i1057" DrawAspect="Content" ObjectID="_1415204658" r:id="rId96"/>
        </w:object>
      </w:r>
      <w:r w:rsidRPr="00E60945">
        <w:rPr>
          <w:sz w:val="26"/>
          <w:szCs w:val="26"/>
        </w:rPr>
        <w:t xml:space="preserve"> của mỗi </w:t>
      </w:r>
      <w:r w:rsidR="00FB5ACA">
        <w:rPr>
          <w:sz w:val="26"/>
          <w:szCs w:val="26"/>
          <w:lang w:val="en-US"/>
        </w:rPr>
        <w:t>nơron</w:t>
      </w:r>
      <w:r w:rsidR="00FB5ACA" w:rsidRPr="00F569AB">
        <w:rPr>
          <w:sz w:val="26"/>
          <w:szCs w:val="26"/>
        </w:rPr>
        <w:t xml:space="preserve"> </w:t>
      </w:r>
      <w:r w:rsidRPr="00E60945">
        <w:rPr>
          <w:sz w:val="26"/>
          <w:szCs w:val="26"/>
        </w:rPr>
        <w:t>ở tầng đầu ra</w:t>
      </w:r>
    </w:p>
    <w:p w:rsidR="00E60945" w:rsidRPr="00E60945" w:rsidRDefault="00B10F9B" w:rsidP="00B10F9B">
      <w:pPr>
        <w:spacing w:line="360" w:lineRule="auto"/>
        <w:jc w:val="center"/>
        <w:rPr>
          <w:sz w:val="26"/>
          <w:szCs w:val="26"/>
        </w:rPr>
      </w:pPr>
      <w:r w:rsidRPr="00E60945">
        <w:rPr>
          <w:position w:val="-52"/>
          <w:sz w:val="26"/>
          <w:szCs w:val="26"/>
        </w:rPr>
        <w:object w:dxaOrig="2700" w:dyaOrig="1160">
          <v:shape id="_x0000_i1058" type="#_x0000_t75" style="width:174.7pt;height:75.15pt" o:ole="">
            <v:imagedata r:id="rId97" o:title=""/>
          </v:shape>
          <o:OLEObject Type="Embed" ProgID="Equation.DSMT4" ShapeID="_x0000_i1058" DrawAspect="Content" ObjectID="_1415204659" r:id="rId98"/>
        </w:objec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4 (Lan truyền ngược lỗi)</w:t>
      </w:r>
    </w:p>
    <w:p w:rsidR="00E60945" w:rsidRPr="00E60945" w:rsidRDefault="00E60945" w:rsidP="00E60945">
      <w:pPr>
        <w:spacing w:line="360" w:lineRule="auto"/>
        <w:ind w:left="360"/>
        <w:jc w:val="both"/>
        <w:rPr>
          <w:sz w:val="26"/>
          <w:szCs w:val="26"/>
        </w:rPr>
      </w:pPr>
      <w:r w:rsidRPr="00E60945">
        <w:rPr>
          <w:sz w:val="26"/>
          <w:szCs w:val="26"/>
        </w:rPr>
        <w:t xml:space="preserve">Lan truyền ngược lỗi để cập nhật các trọng số và tính toán các tín hiệu lỗi </w:t>
      </w:r>
      <w:r w:rsidRPr="00E60945">
        <w:rPr>
          <w:position w:val="-14"/>
          <w:sz w:val="26"/>
          <w:szCs w:val="26"/>
        </w:rPr>
        <w:object w:dxaOrig="780" w:dyaOrig="380">
          <v:shape id="_x0000_i1059" type="#_x0000_t75" style="width:53.2pt;height:25.65pt" o:ole="">
            <v:imagedata r:id="rId99" o:title=""/>
          </v:shape>
          <o:OLEObject Type="Embed" ProgID="Equation.DSMT4" ShapeID="_x0000_i1059" DrawAspect="Content" ObjectID="_1415204660" r:id="rId100"/>
        </w:object>
      </w:r>
      <w:r w:rsidRPr="00E60945">
        <w:rPr>
          <w:sz w:val="26"/>
          <w:szCs w:val="26"/>
        </w:rPr>
        <w:t xml:space="preserve"> cho các tần phía trước</w:t>
      </w:r>
    </w:p>
    <w:p w:rsidR="00E60945" w:rsidRPr="00E60945" w:rsidRDefault="00B10F9B" w:rsidP="00B10F9B">
      <w:pPr>
        <w:spacing w:line="360" w:lineRule="auto"/>
        <w:jc w:val="center"/>
        <w:rPr>
          <w:sz w:val="26"/>
          <w:szCs w:val="26"/>
        </w:rPr>
      </w:pPr>
      <w:r w:rsidRPr="00E60945">
        <w:rPr>
          <w:position w:val="-50"/>
          <w:sz w:val="26"/>
          <w:szCs w:val="26"/>
        </w:rPr>
        <w:object w:dxaOrig="5620" w:dyaOrig="1120">
          <v:shape id="_x0000_i1060" type="#_x0000_t75" style="width:356.85pt;height:72.65pt" o:ole="">
            <v:imagedata r:id="rId101" o:title=""/>
          </v:shape>
          <o:OLEObject Type="Embed" ProgID="Equation.DSMT4" ShapeID="_x0000_i1060" DrawAspect="Content" ObjectID="_1415204661" r:id="rId102"/>
        </w:objec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5 (Kiểm tra kết thúc một chu kỳ học - epoch)</w:t>
      </w:r>
    </w:p>
    <w:p w:rsidR="00E60945" w:rsidRPr="00E60945" w:rsidRDefault="00E60945" w:rsidP="00E60945">
      <w:pPr>
        <w:spacing w:line="360" w:lineRule="auto"/>
        <w:ind w:left="360"/>
        <w:jc w:val="both"/>
        <w:rPr>
          <w:sz w:val="26"/>
          <w:szCs w:val="26"/>
        </w:rPr>
      </w:pPr>
      <w:r w:rsidRPr="00E60945">
        <w:rPr>
          <w:sz w:val="26"/>
          <w:szCs w:val="26"/>
        </w:rPr>
        <w:t>Kiểm tra xem toàn bộ tập học đã được sử dụng (đã xong một chu kỳ học - epoch)</w:t>
      </w:r>
    </w:p>
    <w:p w:rsidR="00E60945" w:rsidRPr="00E60945" w:rsidRDefault="00E60945" w:rsidP="00E60945">
      <w:pPr>
        <w:spacing w:line="360" w:lineRule="auto"/>
        <w:ind w:left="360"/>
        <w:jc w:val="both"/>
        <w:rPr>
          <w:sz w:val="26"/>
          <w:szCs w:val="26"/>
        </w:rPr>
      </w:pPr>
      <w:r w:rsidRPr="00E60945">
        <w:rPr>
          <w:sz w:val="26"/>
          <w:szCs w:val="26"/>
        </w:rPr>
        <w:t>Nếu toàn bộ tập học đã được dùng, chuyển đến bước 6; ngược lại chuyển đến bước 1</w:t>
      </w:r>
    </w:p>
    <w:p w:rsidR="00E60945" w:rsidRPr="00E60945" w:rsidRDefault="00E60945" w:rsidP="00F50F57">
      <w:pPr>
        <w:widowControl/>
        <w:numPr>
          <w:ilvl w:val="0"/>
          <w:numId w:val="14"/>
        </w:numPr>
        <w:spacing w:line="360" w:lineRule="auto"/>
        <w:ind w:left="360"/>
        <w:jc w:val="both"/>
        <w:rPr>
          <w:sz w:val="26"/>
          <w:szCs w:val="26"/>
        </w:rPr>
      </w:pPr>
      <w:r w:rsidRPr="00E60945">
        <w:rPr>
          <w:sz w:val="26"/>
          <w:szCs w:val="26"/>
        </w:rPr>
        <w:t>Bước 6 (Kiểm tra lỗi tổng thể)</w:t>
      </w:r>
    </w:p>
    <w:p w:rsidR="00E60945" w:rsidRPr="00E60945" w:rsidRDefault="00E60945" w:rsidP="00E60945">
      <w:pPr>
        <w:spacing w:line="360" w:lineRule="auto"/>
        <w:ind w:left="360"/>
        <w:jc w:val="both"/>
        <w:rPr>
          <w:sz w:val="26"/>
          <w:szCs w:val="26"/>
        </w:rPr>
      </w:pPr>
      <w:r w:rsidRPr="00E60945">
        <w:rPr>
          <w:sz w:val="26"/>
          <w:szCs w:val="26"/>
        </w:rPr>
        <w:t xml:space="preserve">Nếu lỗi tổng thể E nhỏ hơn ngưỡng lỗi chấp nhận được </w:t>
      </w:r>
      <w:r w:rsidRPr="00E60945">
        <w:rPr>
          <w:position w:val="-12"/>
          <w:sz w:val="26"/>
          <w:szCs w:val="26"/>
        </w:rPr>
        <w:object w:dxaOrig="1120" w:dyaOrig="360">
          <v:shape id="_x0000_i1061" type="#_x0000_t75" style="width:77pt;height:24.4pt" o:ole="">
            <v:imagedata r:id="rId103" o:title=""/>
          </v:shape>
          <o:OLEObject Type="Embed" ProgID="Equation.DSMT4" ShapeID="_x0000_i1061" DrawAspect="Content" ObjectID="_1415204662" r:id="rId104"/>
        </w:object>
      </w:r>
      <w:r w:rsidRPr="00E60945">
        <w:rPr>
          <w:sz w:val="26"/>
          <w:szCs w:val="26"/>
        </w:rPr>
        <w:t xml:space="preserve"> thì quá trình học kết thúc và trả về các trọng số học được;</w:t>
      </w:r>
    </w:p>
    <w:p w:rsidR="00E60945" w:rsidRPr="00E60945" w:rsidRDefault="00E60945" w:rsidP="00E60945">
      <w:pPr>
        <w:spacing w:line="360" w:lineRule="auto"/>
        <w:ind w:left="360"/>
        <w:jc w:val="both"/>
        <w:rPr>
          <w:sz w:val="26"/>
          <w:szCs w:val="26"/>
        </w:rPr>
      </w:pPr>
      <w:r w:rsidRPr="00E60945">
        <w:rPr>
          <w:sz w:val="26"/>
          <w:szCs w:val="26"/>
        </w:rPr>
        <w:t>Ngược lại, gán lại E = 0, và bắt đầu một chu kỳ học mới (quay về Bước 1)</w:t>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862070" cy="229298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cstate="print">
                      <a:extLst>
                        <a:ext uri="{28A0092B-C50C-407E-A947-70E740481C1C}">
                          <a14:useLocalDpi xmlns:a14="http://schemas.microsoft.com/office/drawing/2010/main" val="0"/>
                        </a:ext>
                      </a:extLst>
                    </a:blip>
                    <a:srcRect l="4695" t="13472" r="4370" b="18935"/>
                    <a:stretch>
                      <a:fillRect/>
                    </a:stretch>
                  </pic:blipFill>
                  <pic:spPr bwMode="auto">
                    <a:xfrm>
                      <a:off x="0" y="0"/>
                      <a:ext cx="3862070" cy="229298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876040" cy="2313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extLst>
                        <a:ext uri="{28A0092B-C50C-407E-A947-70E740481C1C}">
                          <a14:useLocalDpi xmlns:a14="http://schemas.microsoft.com/office/drawing/2010/main" val="0"/>
                        </a:ext>
                      </a:extLst>
                    </a:blip>
                    <a:srcRect l="4843" t="13878" r="3751" b="17975"/>
                    <a:stretch>
                      <a:fillRect/>
                    </a:stretch>
                  </pic:blipFill>
                  <pic:spPr bwMode="auto">
                    <a:xfrm>
                      <a:off x="0" y="0"/>
                      <a:ext cx="3876040" cy="231330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862070" cy="22929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cstate="print">
                      <a:extLst>
                        <a:ext uri="{28A0092B-C50C-407E-A947-70E740481C1C}">
                          <a14:useLocalDpi xmlns:a14="http://schemas.microsoft.com/office/drawing/2010/main" val="0"/>
                        </a:ext>
                      </a:extLst>
                    </a:blip>
                    <a:srcRect l="4695" t="11737" r="4370" b="20522"/>
                    <a:stretch>
                      <a:fillRect/>
                    </a:stretch>
                  </pic:blipFill>
                  <pic:spPr bwMode="auto">
                    <a:xfrm>
                      <a:off x="0" y="0"/>
                      <a:ext cx="3862070" cy="229298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841750" cy="226568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cstate="print">
                      <a:extLst>
                        <a:ext uri="{28A0092B-C50C-407E-A947-70E740481C1C}">
                          <a14:useLocalDpi xmlns:a14="http://schemas.microsoft.com/office/drawing/2010/main" val="0"/>
                        </a:ext>
                      </a:extLst>
                    </a:blip>
                    <a:srcRect l="4370" t="11331" r="4695" b="21703"/>
                    <a:stretch>
                      <a:fillRect/>
                    </a:stretch>
                  </pic:blipFill>
                  <pic:spPr bwMode="auto">
                    <a:xfrm>
                      <a:off x="0" y="0"/>
                      <a:ext cx="3841750" cy="2265680"/>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916680" cy="2265680"/>
            <wp:effectExtent l="0" t="0" r="762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extLst>
                        <a:ext uri="{28A0092B-C50C-407E-A947-70E740481C1C}">
                          <a14:useLocalDpi xmlns:a14="http://schemas.microsoft.com/office/drawing/2010/main" val="0"/>
                        </a:ext>
                      </a:extLst>
                    </a:blip>
                    <a:srcRect l="4074" t="13693" r="3455" b="19341"/>
                    <a:stretch>
                      <a:fillRect/>
                    </a:stretch>
                  </pic:blipFill>
                  <pic:spPr bwMode="auto">
                    <a:xfrm>
                      <a:off x="0" y="0"/>
                      <a:ext cx="3916680" cy="2265680"/>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916680" cy="231330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cstate="print">
                      <a:extLst>
                        <a:ext uri="{28A0092B-C50C-407E-A947-70E740481C1C}">
                          <a14:useLocalDpi xmlns:a14="http://schemas.microsoft.com/office/drawing/2010/main" val="0"/>
                        </a:ext>
                      </a:extLst>
                    </a:blip>
                    <a:srcRect l="5788" t="12291" r="1712" b="19710"/>
                    <a:stretch>
                      <a:fillRect/>
                    </a:stretch>
                  </pic:blipFill>
                  <pic:spPr bwMode="auto">
                    <a:xfrm>
                      <a:off x="0" y="0"/>
                      <a:ext cx="3916680" cy="231330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855720" cy="23133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cstate="print">
                      <a:extLst>
                        <a:ext uri="{28A0092B-C50C-407E-A947-70E740481C1C}">
                          <a14:useLocalDpi xmlns:a14="http://schemas.microsoft.com/office/drawing/2010/main" val="0"/>
                        </a:ext>
                      </a:extLst>
                    </a:blip>
                    <a:srcRect l="3751" t="13472" r="5463" b="18344"/>
                    <a:stretch>
                      <a:fillRect/>
                    </a:stretch>
                  </pic:blipFill>
                  <pic:spPr bwMode="auto">
                    <a:xfrm>
                      <a:off x="0" y="0"/>
                      <a:ext cx="3855720" cy="231330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985260" cy="23609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extLst>
                        <a:ext uri="{28A0092B-C50C-407E-A947-70E740481C1C}">
                          <a14:useLocalDpi xmlns:a14="http://schemas.microsoft.com/office/drawing/2010/main" val="0"/>
                        </a:ext>
                      </a:extLst>
                    </a:blip>
                    <a:srcRect l="3603" t="15022" r="2510" b="15428"/>
                    <a:stretch>
                      <a:fillRect/>
                    </a:stretch>
                  </pic:blipFill>
                  <pic:spPr bwMode="auto">
                    <a:xfrm>
                      <a:off x="0" y="0"/>
                      <a:ext cx="3985260" cy="2360930"/>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950970" cy="2320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cstate="print">
                      <a:extLst>
                        <a:ext uri="{28A0092B-C50C-407E-A947-70E740481C1C}">
                          <a14:useLocalDpi xmlns:a14="http://schemas.microsoft.com/office/drawing/2010/main" val="0"/>
                        </a:ext>
                      </a:extLst>
                    </a:blip>
                    <a:srcRect l="5315" t="13693" r="1418" b="17975"/>
                    <a:stretch>
                      <a:fillRect/>
                    </a:stretch>
                  </pic:blipFill>
                  <pic:spPr bwMode="auto">
                    <a:xfrm>
                      <a:off x="0" y="0"/>
                      <a:ext cx="3950970" cy="2320290"/>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950970" cy="2292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cstate="print">
                      <a:extLst>
                        <a:ext uri="{28A0092B-C50C-407E-A947-70E740481C1C}">
                          <a14:useLocalDpi xmlns:a14="http://schemas.microsoft.com/office/drawing/2010/main" val="0"/>
                        </a:ext>
                      </a:extLst>
                    </a:blip>
                    <a:srcRect l="3603" t="14468" r="3130" b="17975"/>
                    <a:stretch>
                      <a:fillRect/>
                    </a:stretch>
                  </pic:blipFill>
                  <pic:spPr bwMode="auto">
                    <a:xfrm>
                      <a:off x="0" y="0"/>
                      <a:ext cx="3950970" cy="229298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950970" cy="2517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extLst>
                        <a:ext uri="{28A0092B-C50C-407E-A947-70E740481C1C}">
                          <a14:useLocalDpi xmlns:a14="http://schemas.microsoft.com/office/drawing/2010/main" val="0"/>
                        </a:ext>
                      </a:extLst>
                    </a:blip>
                    <a:srcRect l="4370" t="16609" r="2510" b="9154"/>
                    <a:stretch>
                      <a:fillRect/>
                    </a:stretch>
                  </pic:blipFill>
                  <pic:spPr bwMode="auto">
                    <a:xfrm>
                      <a:off x="0" y="0"/>
                      <a:ext cx="3950970" cy="251777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766820" cy="2279015"/>
            <wp:effectExtent l="0" t="0" r="508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extLst>
                        <a:ext uri="{28A0092B-C50C-407E-A947-70E740481C1C}">
                          <a14:useLocalDpi xmlns:a14="http://schemas.microsoft.com/office/drawing/2010/main" val="0"/>
                        </a:ext>
                      </a:extLst>
                    </a:blip>
                    <a:srcRect l="6703" t="14838" r="4370" b="17790"/>
                    <a:stretch>
                      <a:fillRect/>
                    </a:stretch>
                  </pic:blipFill>
                  <pic:spPr bwMode="auto">
                    <a:xfrm>
                      <a:off x="0" y="0"/>
                      <a:ext cx="3766820" cy="227901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766820" cy="229298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cstate="print">
                      <a:extLst>
                        <a:ext uri="{28A0092B-C50C-407E-A947-70E740481C1C}">
                          <a14:useLocalDpi xmlns:a14="http://schemas.microsoft.com/office/drawing/2010/main" val="0"/>
                        </a:ext>
                      </a:extLst>
                    </a:blip>
                    <a:srcRect l="6407" t="18750" r="4518" b="13472"/>
                    <a:stretch>
                      <a:fillRect/>
                    </a:stretch>
                  </pic:blipFill>
                  <pic:spPr bwMode="auto">
                    <a:xfrm>
                      <a:off x="0" y="0"/>
                      <a:ext cx="3766820" cy="229298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876040" cy="2408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cstate="print">
                      <a:extLst>
                        <a:ext uri="{28A0092B-C50C-407E-A947-70E740481C1C}">
                          <a14:useLocalDpi xmlns:a14="http://schemas.microsoft.com/office/drawing/2010/main" val="0"/>
                        </a:ext>
                      </a:extLst>
                    </a:blip>
                    <a:srcRect l="5463" t="14432" r="3130" b="14284"/>
                    <a:stretch>
                      <a:fillRect/>
                    </a:stretch>
                  </pic:blipFill>
                  <pic:spPr bwMode="auto">
                    <a:xfrm>
                      <a:off x="0" y="0"/>
                      <a:ext cx="3876040" cy="240855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766820" cy="234759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extLst>
                        <a:ext uri="{28A0092B-C50C-407E-A947-70E740481C1C}">
                          <a14:useLocalDpi xmlns:a14="http://schemas.microsoft.com/office/drawing/2010/main" val="0"/>
                        </a:ext>
                      </a:extLst>
                    </a:blip>
                    <a:srcRect l="6850" t="17200" r="4370" b="13287"/>
                    <a:stretch>
                      <a:fillRect/>
                    </a:stretch>
                  </pic:blipFill>
                  <pic:spPr bwMode="auto">
                    <a:xfrm>
                      <a:off x="0" y="0"/>
                      <a:ext cx="3766820" cy="234759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766820" cy="234759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0" cstate="print">
                      <a:extLst>
                        <a:ext uri="{28A0092B-C50C-407E-A947-70E740481C1C}">
                          <a14:useLocalDpi xmlns:a14="http://schemas.microsoft.com/office/drawing/2010/main" val="0"/>
                        </a:ext>
                      </a:extLst>
                    </a:blip>
                    <a:srcRect l="7352" t="16425" r="3751" b="14063"/>
                    <a:stretch>
                      <a:fillRect/>
                    </a:stretch>
                  </pic:blipFill>
                  <pic:spPr bwMode="auto">
                    <a:xfrm>
                      <a:off x="0" y="0"/>
                      <a:ext cx="3766820" cy="234759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lastRenderedPageBreak/>
        <w:drawing>
          <wp:inline distT="0" distB="0" distL="0" distR="0">
            <wp:extent cx="3766820" cy="240220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extLst>
                        <a:ext uri="{28A0092B-C50C-407E-A947-70E740481C1C}">
                          <a14:useLocalDpi xmlns:a14="http://schemas.microsoft.com/office/drawing/2010/main" val="0"/>
                        </a:ext>
                      </a:extLst>
                    </a:blip>
                    <a:srcRect l="4518" t="16388" r="6407" b="13066"/>
                    <a:stretch>
                      <a:fillRect/>
                    </a:stretch>
                  </pic:blipFill>
                  <pic:spPr bwMode="auto">
                    <a:xfrm>
                      <a:off x="0" y="0"/>
                      <a:ext cx="3766820" cy="2402205"/>
                    </a:xfrm>
                    <a:prstGeom prst="rect">
                      <a:avLst/>
                    </a:prstGeom>
                    <a:noFill/>
                    <a:ln>
                      <a:noFill/>
                    </a:ln>
                  </pic:spPr>
                </pic:pic>
              </a:graphicData>
            </a:graphic>
          </wp:inline>
        </w:drawing>
      </w:r>
    </w:p>
    <w:p w:rsidR="00E60945" w:rsidRPr="00E60945" w:rsidRDefault="009C3D48" w:rsidP="00B10F9B">
      <w:pPr>
        <w:spacing w:line="360" w:lineRule="auto"/>
        <w:jc w:val="center"/>
        <w:rPr>
          <w:sz w:val="26"/>
          <w:szCs w:val="26"/>
        </w:rPr>
      </w:pPr>
      <w:r>
        <w:rPr>
          <w:noProof/>
          <w:sz w:val="26"/>
          <w:szCs w:val="26"/>
          <w:lang w:val="en-US"/>
        </w:rPr>
        <w:drawing>
          <wp:inline distT="0" distB="0" distL="0" distR="0">
            <wp:extent cx="3752850" cy="2402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cstate="print">
                      <a:extLst>
                        <a:ext uri="{28A0092B-C50C-407E-A947-70E740481C1C}">
                          <a14:useLocalDpi xmlns:a14="http://schemas.microsoft.com/office/drawing/2010/main" val="0"/>
                        </a:ext>
                      </a:extLst>
                    </a:blip>
                    <a:srcRect l="7352" t="14838" r="3897" b="14468"/>
                    <a:stretch>
                      <a:fillRect/>
                    </a:stretch>
                  </pic:blipFill>
                  <pic:spPr bwMode="auto">
                    <a:xfrm>
                      <a:off x="0" y="0"/>
                      <a:ext cx="3752850" cy="2402205"/>
                    </a:xfrm>
                    <a:prstGeom prst="rect">
                      <a:avLst/>
                    </a:prstGeom>
                    <a:noFill/>
                    <a:ln>
                      <a:noFill/>
                    </a:ln>
                  </pic:spPr>
                </pic:pic>
              </a:graphicData>
            </a:graphic>
          </wp:inline>
        </w:drawing>
      </w:r>
    </w:p>
    <w:p w:rsidR="00E60945" w:rsidRDefault="009C3D48" w:rsidP="00B10F9B">
      <w:pPr>
        <w:spacing w:line="360" w:lineRule="auto"/>
        <w:jc w:val="center"/>
        <w:rPr>
          <w:noProof/>
          <w:sz w:val="26"/>
          <w:szCs w:val="26"/>
          <w:lang w:val="en-US"/>
        </w:rPr>
      </w:pPr>
      <w:r>
        <w:rPr>
          <w:noProof/>
          <w:sz w:val="26"/>
          <w:szCs w:val="26"/>
          <w:lang w:val="en-US"/>
        </w:rPr>
        <w:drawing>
          <wp:inline distT="0" distB="0" distL="0" distR="0">
            <wp:extent cx="3828415" cy="2340610"/>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3" cstate="print">
                      <a:extLst>
                        <a:ext uri="{28A0092B-C50C-407E-A947-70E740481C1C}">
                          <a14:useLocalDpi xmlns:a14="http://schemas.microsoft.com/office/drawing/2010/main" val="0"/>
                        </a:ext>
                      </a:extLst>
                    </a:blip>
                    <a:srcRect l="4518" t="16978" r="5167" b="14063"/>
                    <a:stretch>
                      <a:fillRect/>
                    </a:stretch>
                  </pic:blipFill>
                  <pic:spPr bwMode="auto">
                    <a:xfrm>
                      <a:off x="0" y="0"/>
                      <a:ext cx="3828415" cy="2340610"/>
                    </a:xfrm>
                    <a:prstGeom prst="rect">
                      <a:avLst/>
                    </a:prstGeom>
                    <a:noFill/>
                    <a:ln>
                      <a:noFill/>
                    </a:ln>
                  </pic:spPr>
                </pic:pic>
              </a:graphicData>
            </a:graphic>
          </wp:inline>
        </w:drawing>
      </w:r>
    </w:p>
    <w:p w:rsidR="006D044A" w:rsidRPr="006D044A" w:rsidRDefault="006D044A" w:rsidP="006D044A">
      <w:pPr>
        <w:pStyle w:val="Heading3"/>
        <w:rPr>
          <w:szCs w:val="26"/>
          <w:lang w:val="en-US"/>
        </w:rPr>
      </w:pPr>
      <w:bookmarkStart w:id="22" w:name="_Toc341462765"/>
      <w:r w:rsidRPr="006D044A">
        <w:rPr>
          <w:szCs w:val="26"/>
          <w:lang w:val="en-US"/>
        </w:rPr>
        <w:t>Một số vấn đề về ANN</w:t>
      </w:r>
      <w:bookmarkEnd w:id="22"/>
    </w:p>
    <w:p w:rsidR="006D044A" w:rsidRPr="006D044A" w:rsidRDefault="006D044A" w:rsidP="006D044A">
      <w:pPr>
        <w:spacing w:line="360" w:lineRule="auto"/>
        <w:jc w:val="both"/>
        <w:rPr>
          <w:b/>
          <w:sz w:val="26"/>
          <w:szCs w:val="26"/>
        </w:rPr>
      </w:pPr>
      <w:r w:rsidRPr="006D044A">
        <w:rPr>
          <w:b/>
          <w:bCs/>
          <w:sz w:val="26"/>
          <w:szCs w:val="26"/>
        </w:rPr>
        <w:t>Khởi tạo giá trị của các trọng số</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Thông thường, các trọng số được khởi tạo với các giá trị nhỏ ngẫu nhiên</w:t>
      </w:r>
    </w:p>
    <w:p w:rsidR="006D044A" w:rsidRPr="006D044A" w:rsidRDefault="006D044A" w:rsidP="00F50F57">
      <w:pPr>
        <w:widowControl/>
        <w:numPr>
          <w:ilvl w:val="0"/>
          <w:numId w:val="26"/>
        </w:numPr>
        <w:spacing w:line="360" w:lineRule="auto"/>
        <w:jc w:val="both"/>
        <w:rPr>
          <w:sz w:val="26"/>
          <w:szCs w:val="26"/>
        </w:rPr>
      </w:pPr>
      <w:r w:rsidRPr="006D044A">
        <w:rPr>
          <w:sz w:val="26"/>
          <w:szCs w:val="26"/>
        </w:rPr>
        <w:lastRenderedPageBreak/>
        <w:t>Nếu các trọng số có các giá trị ban đầu lớn</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Các hàm xích-ma (sigmoid functions) sẽ đạt trạng thái bão hòa sớm</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Hệ thống sẽ tắc ở một điểm cực tiểu cục bộ (local minimum) hoặc ở một trạng thái không đổi (very flat plateau) gần điểm bắt đầu</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Các gợi ý cho w</w:t>
      </w:r>
      <w:r w:rsidRPr="006D044A">
        <w:rPr>
          <w:sz w:val="26"/>
          <w:szCs w:val="26"/>
          <w:vertAlign w:val="subscript"/>
        </w:rPr>
        <w:t>ab</w:t>
      </w:r>
      <w:r w:rsidRPr="006D044A">
        <w:rPr>
          <w:sz w:val="26"/>
          <w:szCs w:val="26"/>
        </w:rPr>
        <w:t xml:space="preserve"> (liên kết từ </w:t>
      </w:r>
      <w:r w:rsidR="00FB5ACA">
        <w:rPr>
          <w:sz w:val="26"/>
          <w:szCs w:val="26"/>
          <w:lang w:val="en-US"/>
        </w:rPr>
        <w:t>nơron</w:t>
      </w:r>
      <w:r w:rsidR="00FB5ACA" w:rsidRPr="00F569AB">
        <w:rPr>
          <w:sz w:val="26"/>
          <w:szCs w:val="26"/>
        </w:rPr>
        <w:t xml:space="preserve"> </w:t>
      </w:r>
      <w:r w:rsidRPr="006D044A">
        <w:rPr>
          <w:sz w:val="26"/>
          <w:szCs w:val="26"/>
        </w:rPr>
        <w:t xml:space="preserve">b tới </w:t>
      </w:r>
      <w:r w:rsidR="00FB5ACA">
        <w:rPr>
          <w:sz w:val="26"/>
          <w:szCs w:val="26"/>
          <w:lang w:val="en-US"/>
        </w:rPr>
        <w:t>nơron</w:t>
      </w:r>
      <w:r w:rsidR="00FB5ACA" w:rsidRPr="00F569AB">
        <w:rPr>
          <w:sz w:val="26"/>
          <w:szCs w:val="26"/>
        </w:rPr>
        <w:t xml:space="preserve"> </w:t>
      </w:r>
      <w:r w:rsidRPr="006D044A">
        <w:rPr>
          <w:sz w:val="26"/>
          <w:szCs w:val="26"/>
        </w:rPr>
        <w:t>a)</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Ký hiệu n</w:t>
      </w:r>
      <w:r w:rsidRPr="006D044A">
        <w:rPr>
          <w:sz w:val="26"/>
          <w:szCs w:val="26"/>
          <w:vertAlign w:val="subscript"/>
        </w:rPr>
        <w:t>a</w:t>
      </w:r>
      <w:r w:rsidRPr="006D044A">
        <w:rPr>
          <w:sz w:val="26"/>
          <w:szCs w:val="26"/>
        </w:rPr>
        <w:t xml:space="preserve"> là số lượng các </w:t>
      </w:r>
      <w:r w:rsidR="00FB5ACA">
        <w:rPr>
          <w:sz w:val="26"/>
          <w:szCs w:val="26"/>
          <w:lang w:val="en-US"/>
        </w:rPr>
        <w:t>nơron</w:t>
      </w:r>
      <w:r w:rsidR="00FB5ACA" w:rsidRPr="00F569AB">
        <w:rPr>
          <w:sz w:val="26"/>
          <w:szCs w:val="26"/>
        </w:rPr>
        <w:t xml:space="preserve"> </w:t>
      </w:r>
      <w:r w:rsidRPr="006D044A">
        <w:rPr>
          <w:sz w:val="26"/>
          <w:szCs w:val="26"/>
        </w:rPr>
        <w:t xml:space="preserve">ở cùng tầng với </w:t>
      </w:r>
      <w:r w:rsidR="00FB5ACA">
        <w:rPr>
          <w:sz w:val="26"/>
          <w:szCs w:val="26"/>
          <w:lang w:val="en-US"/>
        </w:rPr>
        <w:t>nơron</w:t>
      </w:r>
      <w:r w:rsidR="00FB5ACA" w:rsidRPr="00F569AB">
        <w:rPr>
          <w:sz w:val="26"/>
          <w:szCs w:val="26"/>
        </w:rPr>
        <w:t xml:space="preserve"> </w:t>
      </w:r>
      <w:r w:rsidRPr="006D044A">
        <w:rPr>
          <w:sz w:val="26"/>
          <w:szCs w:val="26"/>
        </w:rPr>
        <w:t>a</w:t>
      </w:r>
    </w:p>
    <w:p w:rsidR="006D044A" w:rsidRPr="006D044A" w:rsidRDefault="009C3D48" w:rsidP="00314581">
      <w:pPr>
        <w:spacing w:line="360" w:lineRule="auto"/>
        <w:jc w:val="center"/>
        <w:rPr>
          <w:sz w:val="26"/>
          <w:szCs w:val="26"/>
        </w:rPr>
      </w:pPr>
      <w:r>
        <w:rPr>
          <w:noProof/>
          <w:sz w:val="26"/>
          <w:szCs w:val="26"/>
          <w:lang w:val="en-US"/>
        </w:rPr>
        <w:drawing>
          <wp:inline distT="0" distB="0" distL="0" distR="0">
            <wp:extent cx="1624330" cy="2254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cstate="print">
                      <a:extLst>
                        <a:ext uri="{28A0092B-C50C-407E-A947-70E740481C1C}">
                          <a14:useLocalDpi xmlns:a14="http://schemas.microsoft.com/office/drawing/2010/main" val="0"/>
                        </a:ext>
                      </a:extLst>
                    </a:blip>
                    <a:srcRect l="40778" t="53261" r="25482" b="40858"/>
                    <a:stretch>
                      <a:fillRect/>
                    </a:stretch>
                  </pic:blipFill>
                  <pic:spPr bwMode="auto">
                    <a:xfrm>
                      <a:off x="0" y="0"/>
                      <a:ext cx="1624330" cy="225425"/>
                    </a:xfrm>
                    <a:prstGeom prst="rect">
                      <a:avLst/>
                    </a:prstGeom>
                    <a:noFill/>
                    <a:ln>
                      <a:noFill/>
                    </a:ln>
                  </pic:spPr>
                </pic:pic>
              </a:graphicData>
            </a:graphic>
          </wp:inline>
        </w:drawing>
      </w:r>
    </w:p>
    <w:p w:rsidR="006D044A" w:rsidRPr="006D044A" w:rsidRDefault="006D044A" w:rsidP="00F50F57">
      <w:pPr>
        <w:widowControl/>
        <w:numPr>
          <w:ilvl w:val="1"/>
          <w:numId w:val="26"/>
        </w:numPr>
        <w:spacing w:line="360" w:lineRule="auto"/>
        <w:jc w:val="both"/>
        <w:rPr>
          <w:sz w:val="26"/>
          <w:szCs w:val="26"/>
        </w:rPr>
      </w:pPr>
      <w:r w:rsidRPr="006D044A">
        <w:rPr>
          <w:sz w:val="26"/>
          <w:szCs w:val="26"/>
        </w:rPr>
        <w:t>Ký hiệu k</w:t>
      </w:r>
      <w:r w:rsidRPr="006D044A">
        <w:rPr>
          <w:sz w:val="26"/>
          <w:szCs w:val="26"/>
          <w:vertAlign w:val="subscript"/>
        </w:rPr>
        <w:t>a</w:t>
      </w:r>
      <w:r w:rsidRPr="006D044A">
        <w:rPr>
          <w:sz w:val="26"/>
          <w:szCs w:val="26"/>
        </w:rPr>
        <w:t xml:space="preserve"> là số lượng các </w:t>
      </w:r>
      <w:r w:rsidR="00FB5ACA">
        <w:rPr>
          <w:sz w:val="26"/>
          <w:szCs w:val="26"/>
          <w:lang w:val="en-US"/>
        </w:rPr>
        <w:t>nơron</w:t>
      </w:r>
      <w:r w:rsidR="00FB5ACA" w:rsidRPr="00F569AB">
        <w:rPr>
          <w:sz w:val="26"/>
          <w:szCs w:val="26"/>
        </w:rPr>
        <w:t xml:space="preserve"> </w:t>
      </w:r>
      <w:r w:rsidRPr="006D044A">
        <w:rPr>
          <w:sz w:val="26"/>
          <w:szCs w:val="26"/>
        </w:rPr>
        <w:t xml:space="preserve">có liên kết (tiến) đến </w:t>
      </w:r>
      <w:r w:rsidR="00FB5ACA">
        <w:rPr>
          <w:sz w:val="26"/>
          <w:szCs w:val="26"/>
          <w:lang w:val="en-US"/>
        </w:rPr>
        <w:t>nơron</w:t>
      </w:r>
      <w:r w:rsidR="00FB5ACA" w:rsidRPr="00F569AB">
        <w:rPr>
          <w:sz w:val="26"/>
          <w:szCs w:val="26"/>
        </w:rPr>
        <w:t xml:space="preserve"> </w:t>
      </w:r>
      <w:r w:rsidRPr="006D044A">
        <w:rPr>
          <w:sz w:val="26"/>
          <w:szCs w:val="26"/>
        </w:rPr>
        <w:t xml:space="preserve">a (= số lượng các liên kết đầu vào của </w:t>
      </w:r>
      <w:r w:rsidR="00FB5ACA">
        <w:rPr>
          <w:sz w:val="26"/>
          <w:szCs w:val="26"/>
          <w:lang w:val="en-US"/>
        </w:rPr>
        <w:t>nơron</w:t>
      </w:r>
      <w:r w:rsidR="00FB5ACA" w:rsidRPr="00F569AB">
        <w:rPr>
          <w:sz w:val="26"/>
          <w:szCs w:val="26"/>
        </w:rPr>
        <w:t xml:space="preserve"> </w:t>
      </w:r>
      <w:r w:rsidRPr="006D044A">
        <w:rPr>
          <w:sz w:val="26"/>
          <w:szCs w:val="26"/>
        </w:rPr>
        <w:t>a)</w:t>
      </w:r>
    </w:p>
    <w:p w:rsidR="006D044A" w:rsidRPr="006D044A" w:rsidRDefault="009C3D48" w:rsidP="00314581">
      <w:pPr>
        <w:spacing w:line="360" w:lineRule="auto"/>
        <w:jc w:val="center"/>
        <w:rPr>
          <w:sz w:val="26"/>
          <w:szCs w:val="26"/>
        </w:rPr>
      </w:pPr>
      <w:r>
        <w:rPr>
          <w:noProof/>
          <w:sz w:val="26"/>
          <w:szCs w:val="26"/>
          <w:lang w:val="en-US"/>
        </w:rPr>
        <w:drawing>
          <wp:inline distT="0" distB="0" distL="0" distR="0">
            <wp:extent cx="2033270" cy="300355"/>
            <wp:effectExtent l="0" t="0" r="508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4" cstate="print">
                      <a:extLst>
                        <a:ext uri="{28A0092B-C50C-407E-A947-70E740481C1C}">
                          <a14:useLocalDpi xmlns:a14="http://schemas.microsoft.com/office/drawing/2010/main" val="0"/>
                        </a:ext>
                      </a:extLst>
                    </a:blip>
                    <a:srcRect l="37914" t="71088" r="20462" b="21333"/>
                    <a:stretch>
                      <a:fillRect/>
                    </a:stretch>
                  </pic:blipFill>
                  <pic:spPr bwMode="auto">
                    <a:xfrm>
                      <a:off x="0" y="0"/>
                      <a:ext cx="2033270" cy="300355"/>
                    </a:xfrm>
                    <a:prstGeom prst="rect">
                      <a:avLst/>
                    </a:prstGeom>
                    <a:noFill/>
                    <a:ln>
                      <a:noFill/>
                    </a:ln>
                  </pic:spPr>
                </pic:pic>
              </a:graphicData>
            </a:graphic>
          </wp:inline>
        </w:drawing>
      </w:r>
    </w:p>
    <w:p w:rsidR="006D044A" w:rsidRPr="006D044A" w:rsidRDefault="006D044A" w:rsidP="006D044A">
      <w:pPr>
        <w:spacing w:line="360" w:lineRule="auto"/>
        <w:jc w:val="both"/>
        <w:rPr>
          <w:sz w:val="26"/>
          <w:szCs w:val="26"/>
        </w:rPr>
      </w:pPr>
      <w:r w:rsidRPr="006D044A">
        <w:rPr>
          <w:b/>
          <w:bCs/>
          <w:sz w:val="26"/>
          <w:szCs w:val="26"/>
        </w:rPr>
        <w:t>Tốc độ học (Learning rate)</w:t>
      </w:r>
    </w:p>
    <w:p w:rsidR="006D044A" w:rsidRPr="006D044A" w:rsidRDefault="006D044A" w:rsidP="00F50F57">
      <w:pPr>
        <w:widowControl/>
        <w:numPr>
          <w:ilvl w:val="0"/>
          <w:numId w:val="27"/>
        </w:numPr>
        <w:spacing w:line="360" w:lineRule="auto"/>
        <w:jc w:val="both"/>
        <w:rPr>
          <w:sz w:val="26"/>
          <w:szCs w:val="26"/>
        </w:rPr>
      </w:pPr>
      <w:r w:rsidRPr="006D044A">
        <w:rPr>
          <w:sz w:val="26"/>
          <w:szCs w:val="26"/>
        </w:rPr>
        <w:t>Ảnh hưởng quan trọng đến hiệu quả và khả năng hội tụ của giải thuật học BP</w:t>
      </w:r>
    </w:p>
    <w:p w:rsidR="006D044A" w:rsidRPr="006D044A" w:rsidRDefault="006D044A" w:rsidP="00F50F57">
      <w:pPr>
        <w:widowControl/>
        <w:numPr>
          <w:ilvl w:val="1"/>
          <w:numId w:val="27"/>
        </w:numPr>
        <w:spacing w:line="360" w:lineRule="auto"/>
        <w:jc w:val="both"/>
        <w:rPr>
          <w:sz w:val="26"/>
          <w:szCs w:val="26"/>
        </w:rPr>
      </w:pPr>
      <w:r w:rsidRPr="006D044A">
        <w:rPr>
          <w:sz w:val="26"/>
          <w:szCs w:val="26"/>
        </w:rPr>
        <w:t>Một giá trị η lớn có thể đẩy nhanh sự hội tụ của quá trình học, nhưng có thể làm cho hệ thống bỏ qua điểm tối ưu toàn cục hoặc rơi vào điểm tối ưu cục bộ</w:t>
      </w:r>
    </w:p>
    <w:p w:rsidR="006D044A" w:rsidRPr="006D044A" w:rsidRDefault="006D044A" w:rsidP="00F50F57">
      <w:pPr>
        <w:widowControl/>
        <w:numPr>
          <w:ilvl w:val="1"/>
          <w:numId w:val="27"/>
        </w:numPr>
        <w:spacing w:line="360" w:lineRule="auto"/>
        <w:jc w:val="both"/>
        <w:rPr>
          <w:sz w:val="26"/>
          <w:szCs w:val="26"/>
        </w:rPr>
      </w:pPr>
      <w:r w:rsidRPr="006D044A">
        <w:rPr>
          <w:sz w:val="26"/>
          <w:szCs w:val="26"/>
        </w:rPr>
        <w:t>Một giá trị η nhỏ có thể làm cho quá trình học kéo dài rất lâu</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Thường được chọn theo thực nghiệm (experimentally) đối với mỗi bài toán</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Các giá trị tốt của tốc độ học ở lúc bắt đầu (quá trình học) có thể không tốt ở một thời điểm sau đấy</w:t>
      </w:r>
    </w:p>
    <w:p w:rsidR="006D044A" w:rsidRPr="006D044A" w:rsidRDefault="006D044A" w:rsidP="00F50F57">
      <w:pPr>
        <w:widowControl/>
        <w:numPr>
          <w:ilvl w:val="1"/>
          <w:numId w:val="27"/>
        </w:numPr>
        <w:spacing w:line="360" w:lineRule="auto"/>
        <w:jc w:val="both"/>
        <w:rPr>
          <w:sz w:val="26"/>
          <w:szCs w:val="26"/>
        </w:rPr>
      </w:pPr>
      <w:r w:rsidRPr="006D044A">
        <w:rPr>
          <w:sz w:val="26"/>
          <w:szCs w:val="26"/>
        </w:rPr>
        <w:t>Nên sử dụng một tốc độ học thích nghi (động)</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Sau khi cập nhật các trọng số, kiểm tra xem việc cập nhật các trọng số có giúp làm giảm giá trị lỗi</w:t>
      </w:r>
    </w:p>
    <w:p w:rsidR="006D044A" w:rsidRPr="006D044A" w:rsidRDefault="009C3D48" w:rsidP="00314581">
      <w:pPr>
        <w:spacing w:line="360" w:lineRule="auto"/>
        <w:jc w:val="center"/>
        <w:rPr>
          <w:sz w:val="26"/>
          <w:szCs w:val="26"/>
        </w:rPr>
      </w:pPr>
      <w:r>
        <w:rPr>
          <w:noProof/>
          <w:sz w:val="26"/>
          <w:szCs w:val="26"/>
          <w:lang w:val="en-US"/>
        </w:rPr>
        <w:drawing>
          <wp:inline distT="0" distB="0" distL="0" distR="0">
            <wp:extent cx="4742815" cy="948690"/>
            <wp:effectExtent l="0" t="0" r="63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cstate="print">
                      <a:extLst>
                        <a:ext uri="{28A0092B-C50C-407E-A947-70E740481C1C}">
                          <a14:useLocalDpi xmlns:a14="http://schemas.microsoft.com/office/drawing/2010/main" val="0"/>
                        </a:ext>
                      </a:extLst>
                    </a:blip>
                    <a:srcRect l="2510" t="41264" r="1241" b="34695"/>
                    <a:stretch>
                      <a:fillRect/>
                    </a:stretch>
                  </pic:blipFill>
                  <pic:spPr bwMode="auto">
                    <a:xfrm>
                      <a:off x="0" y="0"/>
                      <a:ext cx="4742815" cy="948690"/>
                    </a:xfrm>
                    <a:prstGeom prst="rect">
                      <a:avLst/>
                    </a:prstGeom>
                    <a:noFill/>
                    <a:ln>
                      <a:noFill/>
                    </a:ln>
                  </pic:spPr>
                </pic:pic>
              </a:graphicData>
            </a:graphic>
          </wp:inline>
        </w:drawing>
      </w:r>
    </w:p>
    <w:p w:rsidR="006D044A" w:rsidRPr="006D044A" w:rsidRDefault="006D044A" w:rsidP="006D044A">
      <w:pPr>
        <w:spacing w:line="360" w:lineRule="auto"/>
        <w:jc w:val="both"/>
        <w:rPr>
          <w:sz w:val="26"/>
          <w:szCs w:val="26"/>
        </w:rPr>
      </w:pPr>
      <w:r w:rsidRPr="006D044A">
        <w:rPr>
          <w:b/>
          <w:bCs/>
          <w:sz w:val="26"/>
          <w:szCs w:val="26"/>
        </w:rPr>
        <w:t>Momentum</w:t>
      </w:r>
    </w:p>
    <w:p w:rsidR="006D044A" w:rsidRPr="006D044A" w:rsidRDefault="006D044A" w:rsidP="00F50F57">
      <w:pPr>
        <w:widowControl/>
        <w:numPr>
          <w:ilvl w:val="0"/>
          <w:numId w:val="26"/>
        </w:numPr>
        <w:spacing w:line="360" w:lineRule="auto"/>
        <w:jc w:val="both"/>
        <w:rPr>
          <w:sz w:val="26"/>
          <w:szCs w:val="26"/>
        </w:rPr>
      </w:pPr>
      <w:r w:rsidRPr="006D044A">
        <w:rPr>
          <w:sz w:val="26"/>
          <w:szCs w:val="26"/>
        </w:rPr>
        <w:lastRenderedPageBreak/>
        <w:t>Phương pháp Gradient descent có thể rất chậm nếu η nhỏ, và có thể dao động mạnh nếu η quá lớn</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Để giảm mức độ dao động, cần đưa vào một thành phần momentum</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Δw</w:t>
      </w:r>
      <w:r w:rsidRPr="006D044A">
        <w:rPr>
          <w:sz w:val="26"/>
          <w:szCs w:val="26"/>
          <w:vertAlign w:val="superscript"/>
        </w:rPr>
        <w:t>(t)</w:t>
      </w:r>
      <w:r w:rsidRPr="006D044A">
        <w:rPr>
          <w:sz w:val="26"/>
          <w:szCs w:val="26"/>
        </w:rPr>
        <w:t xml:space="preserve"> =  -η</w:t>
      </w:r>
      <w:r w:rsidRPr="006D044A">
        <w:rPr>
          <w:rFonts w:ascii="Cambria Math" w:hAnsi="Cambria Math" w:cs="Cambria Math"/>
          <w:sz w:val="26"/>
          <w:szCs w:val="26"/>
        </w:rPr>
        <w:t>∇</w:t>
      </w:r>
      <w:r w:rsidRPr="006D044A">
        <w:rPr>
          <w:sz w:val="26"/>
          <w:szCs w:val="26"/>
        </w:rPr>
        <w:t>E</w:t>
      </w:r>
      <w:r w:rsidRPr="006D044A">
        <w:rPr>
          <w:sz w:val="26"/>
          <w:szCs w:val="26"/>
          <w:vertAlign w:val="superscript"/>
        </w:rPr>
        <w:t>(t)</w:t>
      </w:r>
      <w:r w:rsidRPr="006D044A">
        <w:rPr>
          <w:sz w:val="26"/>
          <w:szCs w:val="26"/>
        </w:rPr>
        <w:t xml:space="preserve"> + αΔw</w:t>
      </w:r>
      <w:r w:rsidRPr="006D044A">
        <w:rPr>
          <w:sz w:val="26"/>
          <w:szCs w:val="26"/>
          <w:vertAlign w:val="superscript"/>
        </w:rPr>
        <w:t>(t-1)</w:t>
      </w:r>
    </w:p>
    <w:p w:rsidR="006D044A" w:rsidRPr="006D044A" w:rsidRDefault="006D044A" w:rsidP="006D044A">
      <w:pPr>
        <w:spacing w:line="360" w:lineRule="auto"/>
        <w:jc w:val="both"/>
        <w:rPr>
          <w:sz w:val="26"/>
          <w:szCs w:val="26"/>
        </w:rPr>
      </w:pPr>
      <w:r w:rsidRPr="006D044A">
        <w:rPr>
          <w:sz w:val="26"/>
          <w:szCs w:val="26"/>
        </w:rPr>
        <w:t>trong đó α (</w:t>
      </w:r>
      <w:r w:rsidRPr="006D044A">
        <w:rPr>
          <w:rFonts w:ascii="Cambria Math" w:hAnsi="Cambria Math" w:cs="Cambria Math"/>
          <w:sz w:val="26"/>
          <w:szCs w:val="26"/>
        </w:rPr>
        <w:t>∈</w:t>
      </w:r>
      <w:r w:rsidRPr="006D044A">
        <w:rPr>
          <w:sz w:val="26"/>
          <w:szCs w:val="26"/>
        </w:rPr>
        <w:t>[0,1]) là một tham số momentum (thường lấy = 0.9)</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Một quy tắc, dựa trên các thí nghiệm để chọn các giá trị hợp lý cho tốc độ học và momentum là:</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(η + α) &gt;≈ 1; trong đó α &gt; η để tránh dao động</w:t>
      </w:r>
    </w:p>
    <w:p w:rsidR="006D044A" w:rsidRPr="006D044A" w:rsidRDefault="009C3D48" w:rsidP="00314581">
      <w:pPr>
        <w:spacing w:line="360" w:lineRule="auto"/>
        <w:jc w:val="center"/>
        <w:rPr>
          <w:sz w:val="26"/>
          <w:szCs w:val="26"/>
        </w:rPr>
      </w:pPr>
      <w:r>
        <w:rPr>
          <w:noProof/>
          <w:sz w:val="26"/>
          <w:szCs w:val="26"/>
          <w:lang w:val="en-US"/>
        </w:rPr>
        <w:drawing>
          <wp:inline distT="0" distB="0" distL="0" distR="0">
            <wp:extent cx="3828415" cy="277050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a:extLst>
                        <a:ext uri="{28A0092B-C50C-407E-A947-70E740481C1C}">
                          <a14:useLocalDpi xmlns:a14="http://schemas.microsoft.com/office/drawing/2010/main" val="0"/>
                        </a:ext>
                      </a:extLst>
                    </a:blip>
                    <a:srcRect l="17953" t="18787" r="18839" b="23991"/>
                    <a:stretch>
                      <a:fillRect/>
                    </a:stretch>
                  </pic:blipFill>
                  <pic:spPr bwMode="auto">
                    <a:xfrm>
                      <a:off x="0" y="0"/>
                      <a:ext cx="3828415" cy="2770505"/>
                    </a:xfrm>
                    <a:prstGeom prst="rect">
                      <a:avLst/>
                    </a:prstGeom>
                    <a:noFill/>
                    <a:ln>
                      <a:noFill/>
                    </a:ln>
                  </pic:spPr>
                </pic:pic>
              </a:graphicData>
            </a:graphic>
          </wp:inline>
        </w:drawing>
      </w:r>
    </w:p>
    <w:p w:rsidR="006D044A" w:rsidRPr="00314581" w:rsidRDefault="006D044A" w:rsidP="00314581">
      <w:pPr>
        <w:spacing w:line="360" w:lineRule="auto"/>
        <w:jc w:val="center"/>
        <w:rPr>
          <w:i/>
          <w:sz w:val="26"/>
          <w:szCs w:val="26"/>
        </w:rPr>
      </w:pPr>
      <w:r w:rsidRPr="00314581">
        <w:rPr>
          <w:i/>
          <w:sz w:val="26"/>
          <w:szCs w:val="26"/>
        </w:rPr>
        <w:t>Gradient descent đối với một hàm lỗi bậc 2 đơn giản.</w:t>
      </w:r>
    </w:p>
    <w:p w:rsidR="006D044A" w:rsidRPr="006D044A" w:rsidRDefault="006D044A" w:rsidP="00314581">
      <w:pPr>
        <w:spacing w:line="360" w:lineRule="auto"/>
        <w:jc w:val="center"/>
        <w:rPr>
          <w:sz w:val="26"/>
          <w:szCs w:val="26"/>
        </w:rPr>
      </w:pPr>
      <w:r w:rsidRPr="006D044A">
        <w:rPr>
          <w:sz w:val="26"/>
          <w:szCs w:val="26"/>
        </w:rPr>
        <w:t>Quỹ đạo bên trái không sử dụng momentum.</w:t>
      </w:r>
    </w:p>
    <w:p w:rsidR="006D044A" w:rsidRPr="006D044A" w:rsidRDefault="006D044A" w:rsidP="00314581">
      <w:pPr>
        <w:spacing w:line="360" w:lineRule="auto"/>
        <w:jc w:val="center"/>
        <w:rPr>
          <w:sz w:val="26"/>
          <w:szCs w:val="26"/>
        </w:rPr>
      </w:pPr>
      <w:r w:rsidRPr="006D044A">
        <w:rPr>
          <w:sz w:val="26"/>
          <w:szCs w:val="26"/>
        </w:rPr>
        <w:t>Quỹ đạo bên phải có sử dụng momentum.</w:t>
      </w:r>
    </w:p>
    <w:p w:rsidR="006D044A" w:rsidRPr="006D044A" w:rsidRDefault="006D044A" w:rsidP="006D044A">
      <w:pPr>
        <w:spacing w:line="360" w:lineRule="auto"/>
        <w:jc w:val="both"/>
        <w:rPr>
          <w:sz w:val="26"/>
          <w:szCs w:val="26"/>
        </w:rPr>
      </w:pPr>
      <w:r w:rsidRPr="006D044A">
        <w:rPr>
          <w:b/>
          <w:bCs/>
          <w:sz w:val="26"/>
          <w:szCs w:val="26"/>
        </w:rPr>
        <w:t xml:space="preserve">Số lượng các </w:t>
      </w:r>
      <w:r w:rsidR="00FB5ACA">
        <w:rPr>
          <w:b/>
          <w:bCs/>
          <w:sz w:val="26"/>
          <w:szCs w:val="26"/>
          <w:lang w:val="en-US"/>
        </w:rPr>
        <w:t>nơron</w:t>
      </w:r>
      <w:r w:rsidRPr="006D044A">
        <w:rPr>
          <w:b/>
          <w:bCs/>
          <w:sz w:val="26"/>
          <w:szCs w:val="26"/>
        </w:rPr>
        <w:t xml:space="preserve"> ở tầng ẩn</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 xml:space="preserve">Kích thước (số </w:t>
      </w:r>
      <w:r w:rsidR="00FB5ACA">
        <w:rPr>
          <w:sz w:val="26"/>
          <w:szCs w:val="26"/>
          <w:lang w:val="en-US"/>
        </w:rPr>
        <w:t>nơron</w:t>
      </w:r>
      <w:r w:rsidRPr="006D044A">
        <w:rPr>
          <w:sz w:val="26"/>
          <w:szCs w:val="26"/>
        </w:rPr>
        <w:t xml:space="preserve">) của tầng ẩn là một câu hỏi quan trọng đối với việc áp dụng các mạng </w:t>
      </w:r>
      <w:r w:rsidR="00FB5ACA">
        <w:rPr>
          <w:sz w:val="26"/>
          <w:szCs w:val="26"/>
          <w:lang w:val="en-US"/>
        </w:rPr>
        <w:t>nơron</w:t>
      </w:r>
      <w:r w:rsidR="00FB5ACA" w:rsidRPr="00F569AB">
        <w:rPr>
          <w:sz w:val="26"/>
          <w:szCs w:val="26"/>
        </w:rPr>
        <w:t xml:space="preserve"> </w:t>
      </w:r>
      <w:r w:rsidRPr="006D044A">
        <w:rPr>
          <w:sz w:val="26"/>
          <w:szCs w:val="26"/>
        </w:rPr>
        <w:t>lan truyền tiến nhiều tầng để giải quyết các bài toán thực tế</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 xml:space="preserve">Trong thực tế, rất khó để xác định chính xác số lượng các </w:t>
      </w:r>
      <w:r w:rsidR="00FB5ACA">
        <w:rPr>
          <w:sz w:val="26"/>
          <w:szCs w:val="26"/>
          <w:lang w:val="en-US"/>
        </w:rPr>
        <w:t>nơron</w:t>
      </w:r>
      <w:r w:rsidR="00FB5ACA" w:rsidRPr="00F569AB">
        <w:rPr>
          <w:sz w:val="26"/>
          <w:szCs w:val="26"/>
        </w:rPr>
        <w:t xml:space="preserve"> </w:t>
      </w:r>
      <w:r w:rsidRPr="006D044A">
        <w:rPr>
          <w:sz w:val="26"/>
          <w:szCs w:val="26"/>
        </w:rPr>
        <w:t>cần thiết để đạt được một độ chính xác mong muốn của hệ thống</w:t>
      </w:r>
    </w:p>
    <w:p w:rsidR="006D044A" w:rsidRPr="006D044A" w:rsidRDefault="006D044A" w:rsidP="00F50F57">
      <w:pPr>
        <w:widowControl/>
        <w:numPr>
          <w:ilvl w:val="0"/>
          <w:numId w:val="26"/>
        </w:numPr>
        <w:spacing w:line="360" w:lineRule="auto"/>
        <w:jc w:val="both"/>
        <w:rPr>
          <w:sz w:val="26"/>
          <w:szCs w:val="26"/>
        </w:rPr>
      </w:pPr>
      <w:r w:rsidRPr="006D044A">
        <w:rPr>
          <w:sz w:val="26"/>
          <w:szCs w:val="26"/>
        </w:rPr>
        <w:t>Kích thước của tầng ẩn thường được xác đị</w:t>
      </w:r>
      <w:r w:rsidR="00A008D5">
        <w:rPr>
          <w:sz w:val="26"/>
          <w:szCs w:val="26"/>
        </w:rPr>
        <w:t>nh qua th</w:t>
      </w:r>
      <w:r w:rsidR="00A008D5">
        <w:rPr>
          <w:sz w:val="26"/>
          <w:szCs w:val="26"/>
          <w:lang w:val="en-US"/>
        </w:rPr>
        <w:t>ực</w:t>
      </w:r>
      <w:r w:rsidRPr="006D044A">
        <w:rPr>
          <w:sz w:val="26"/>
          <w:szCs w:val="26"/>
        </w:rPr>
        <w:t xml:space="preserve"> nghiệm (experimentally</w:t>
      </w:r>
      <w:r w:rsidR="00536779">
        <w:rPr>
          <w:sz w:val="26"/>
          <w:szCs w:val="26"/>
          <w:lang w:val="en-US"/>
        </w:rPr>
        <w:t xml:space="preserve"> </w:t>
      </w:r>
      <w:r w:rsidRPr="006D044A">
        <w:rPr>
          <w:sz w:val="26"/>
          <w:szCs w:val="26"/>
        </w:rPr>
        <w:t>/</w:t>
      </w:r>
      <w:r w:rsidR="00536779">
        <w:rPr>
          <w:sz w:val="26"/>
          <w:szCs w:val="26"/>
          <w:lang w:val="en-US"/>
        </w:rPr>
        <w:t xml:space="preserve"> </w:t>
      </w:r>
      <w:r w:rsidRPr="006D044A">
        <w:rPr>
          <w:sz w:val="26"/>
          <w:szCs w:val="26"/>
        </w:rPr>
        <w:t>trial and test)</w:t>
      </w:r>
    </w:p>
    <w:p w:rsidR="006D044A" w:rsidRPr="006D044A" w:rsidRDefault="006D044A" w:rsidP="00F50F57">
      <w:pPr>
        <w:widowControl/>
        <w:numPr>
          <w:ilvl w:val="0"/>
          <w:numId w:val="26"/>
        </w:numPr>
        <w:spacing w:line="360" w:lineRule="auto"/>
        <w:jc w:val="both"/>
        <w:rPr>
          <w:sz w:val="26"/>
          <w:szCs w:val="26"/>
        </w:rPr>
      </w:pPr>
      <w:r w:rsidRPr="006D044A">
        <w:rPr>
          <w:sz w:val="26"/>
          <w:szCs w:val="26"/>
        </w:rPr>
        <w:lastRenderedPageBreak/>
        <w:t>Gợi ý</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 xml:space="preserve">Bắt đầu với số lượng nhỏ các </w:t>
      </w:r>
      <w:r w:rsidR="00FB5ACA">
        <w:rPr>
          <w:sz w:val="26"/>
          <w:szCs w:val="26"/>
          <w:lang w:val="en-US"/>
        </w:rPr>
        <w:t>nơron</w:t>
      </w:r>
      <w:r w:rsidR="00FB5ACA" w:rsidRPr="00F569AB">
        <w:rPr>
          <w:sz w:val="26"/>
          <w:szCs w:val="26"/>
        </w:rPr>
        <w:t xml:space="preserve"> </w:t>
      </w:r>
      <w:r w:rsidRPr="006D044A">
        <w:rPr>
          <w:sz w:val="26"/>
          <w:szCs w:val="26"/>
        </w:rPr>
        <w:t>ở tầng ẩn (= tỷ lệ nhỏ so với số lượng các tín hiệu đầu vào)</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 xml:space="preserve">Nếu mạng không thể hội tụ, bổ sung thêm các </w:t>
      </w:r>
      <w:r w:rsidR="00FB5ACA">
        <w:rPr>
          <w:sz w:val="26"/>
          <w:szCs w:val="26"/>
          <w:lang w:val="en-US"/>
        </w:rPr>
        <w:t>nơron</w:t>
      </w:r>
      <w:r w:rsidR="00FB5ACA" w:rsidRPr="00F569AB">
        <w:rPr>
          <w:sz w:val="26"/>
          <w:szCs w:val="26"/>
        </w:rPr>
        <w:t xml:space="preserve"> </w:t>
      </w:r>
      <w:r w:rsidRPr="006D044A">
        <w:rPr>
          <w:sz w:val="26"/>
          <w:szCs w:val="26"/>
        </w:rPr>
        <w:t>vào tầng ẩn</w:t>
      </w:r>
    </w:p>
    <w:p w:rsidR="006D044A" w:rsidRPr="006D044A" w:rsidRDefault="006D044A" w:rsidP="00F50F57">
      <w:pPr>
        <w:widowControl/>
        <w:numPr>
          <w:ilvl w:val="1"/>
          <w:numId w:val="26"/>
        </w:numPr>
        <w:spacing w:line="360" w:lineRule="auto"/>
        <w:jc w:val="both"/>
        <w:rPr>
          <w:sz w:val="26"/>
          <w:szCs w:val="26"/>
        </w:rPr>
      </w:pPr>
      <w:r w:rsidRPr="006D044A">
        <w:rPr>
          <w:sz w:val="26"/>
          <w:szCs w:val="26"/>
        </w:rPr>
        <w:t xml:space="preserve">Nếu mạng hội tụ có thể xem xét sử dụng ít hơn các </w:t>
      </w:r>
      <w:r w:rsidR="00FB5ACA">
        <w:rPr>
          <w:sz w:val="26"/>
          <w:szCs w:val="26"/>
          <w:lang w:val="en-US"/>
        </w:rPr>
        <w:t>nơron</w:t>
      </w:r>
      <w:r w:rsidR="00FB5ACA" w:rsidRPr="00F569AB">
        <w:rPr>
          <w:sz w:val="26"/>
          <w:szCs w:val="26"/>
        </w:rPr>
        <w:t xml:space="preserve"> </w:t>
      </w:r>
      <w:r w:rsidRPr="006D044A">
        <w:rPr>
          <w:sz w:val="26"/>
          <w:szCs w:val="26"/>
        </w:rPr>
        <w:t>tầng ẩn</w:t>
      </w:r>
    </w:p>
    <w:p w:rsidR="006D044A" w:rsidRPr="006D044A" w:rsidRDefault="006D044A" w:rsidP="006D044A">
      <w:pPr>
        <w:spacing w:line="360" w:lineRule="auto"/>
        <w:jc w:val="both"/>
        <w:rPr>
          <w:sz w:val="26"/>
          <w:szCs w:val="26"/>
        </w:rPr>
      </w:pPr>
      <w:r w:rsidRPr="006D044A">
        <w:rPr>
          <w:b/>
          <w:bCs/>
          <w:sz w:val="26"/>
          <w:szCs w:val="26"/>
        </w:rPr>
        <w:t>Ưu điểm, Nhược điểm</w:t>
      </w:r>
    </w:p>
    <w:p w:rsidR="006D044A" w:rsidRPr="006D044A" w:rsidRDefault="006D044A" w:rsidP="00F50F57">
      <w:pPr>
        <w:widowControl/>
        <w:numPr>
          <w:ilvl w:val="0"/>
          <w:numId w:val="28"/>
        </w:numPr>
        <w:spacing w:line="360" w:lineRule="auto"/>
        <w:jc w:val="both"/>
        <w:rPr>
          <w:sz w:val="26"/>
          <w:szCs w:val="26"/>
        </w:rPr>
      </w:pPr>
      <w:r w:rsidRPr="006D044A">
        <w:rPr>
          <w:sz w:val="26"/>
          <w:szCs w:val="26"/>
        </w:rPr>
        <w:t>Các ưu điểm</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Bản chất (về cấu trúc) hỗ trợ tính toán song song ở mức (rất) cao</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Khả năng chịu nhiễu/lỗi, nhờ kiến trúc tính toán song song</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Có thể được thiết kế để tự thích nghi (các trọng số, cấu trúc mạng)</w:t>
      </w:r>
    </w:p>
    <w:p w:rsidR="006D044A" w:rsidRPr="006D044A" w:rsidRDefault="006D044A" w:rsidP="00F50F57">
      <w:pPr>
        <w:widowControl/>
        <w:numPr>
          <w:ilvl w:val="0"/>
          <w:numId w:val="28"/>
        </w:numPr>
        <w:spacing w:line="360" w:lineRule="auto"/>
        <w:jc w:val="both"/>
        <w:rPr>
          <w:sz w:val="26"/>
          <w:szCs w:val="26"/>
        </w:rPr>
      </w:pPr>
      <w:r w:rsidRPr="006D044A">
        <w:rPr>
          <w:sz w:val="26"/>
          <w:szCs w:val="26"/>
        </w:rPr>
        <w:t>Các nhược điểm</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Không có quy tắc tổng quát để xác định cấu trúc mạng và các tham số học tối ưu cho một (lớp) bài toán nhất định</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Không có phương pháp tổng quát để đánh giá hoạt động bên trong của ANN (vì vậy, hệ thống ANN bị xem như một “hộp đen”)</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Rất khó (không thể) đưa ra giải thích cho người dùng</w:t>
      </w:r>
    </w:p>
    <w:p w:rsidR="006D044A" w:rsidRPr="006D044A" w:rsidRDefault="006D044A" w:rsidP="00F50F57">
      <w:pPr>
        <w:widowControl/>
        <w:numPr>
          <w:ilvl w:val="1"/>
          <w:numId w:val="28"/>
        </w:numPr>
        <w:spacing w:line="360" w:lineRule="auto"/>
        <w:jc w:val="both"/>
        <w:rPr>
          <w:sz w:val="26"/>
          <w:szCs w:val="26"/>
        </w:rPr>
      </w:pPr>
      <w:r w:rsidRPr="006D044A">
        <w:rPr>
          <w:sz w:val="26"/>
          <w:szCs w:val="26"/>
        </w:rPr>
        <w:t>Rất khó để dự đoán hiệu năng của hệ thống trong tương lai (khả năng khái quát hóa của hệ thống học )</w:t>
      </w:r>
    </w:p>
    <w:p w:rsidR="006D044A" w:rsidRPr="006D044A" w:rsidRDefault="006D044A" w:rsidP="006D044A">
      <w:pPr>
        <w:spacing w:line="360" w:lineRule="auto"/>
        <w:jc w:val="both"/>
        <w:rPr>
          <w:sz w:val="26"/>
          <w:szCs w:val="26"/>
        </w:rPr>
      </w:pPr>
      <w:r w:rsidRPr="006D044A">
        <w:rPr>
          <w:b/>
          <w:bCs/>
          <w:sz w:val="26"/>
          <w:szCs w:val="26"/>
        </w:rPr>
        <w:t>Khi nào?</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Mỗi ví dụ được biểu diễn bởi một tập gồm (rất) nhiều thuộc tính kiểu rời rạc hoặc kiểu số</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Miền giá trị đầu ra của hàm mục tiêu có kiểu số thực, hoặc kiểu rời rạc, hoặc kiểu vector</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Tập dữ liệu có thể chứa nhiễu/lỗi</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Dạng của hàm mục tiêu không xác định (biết) trước</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Không cần thiết (hoặc không quan trọng) phải đưa ra giải thích cho người dùng đối với các kết quả</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Chấp nhận thời gian (khá) lâu cho quá trình huấn luyện</w:t>
      </w:r>
    </w:p>
    <w:p w:rsidR="006D044A" w:rsidRPr="006D044A" w:rsidRDefault="006D044A" w:rsidP="00F50F57">
      <w:pPr>
        <w:widowControl/>
        <w:numPr>
          <w:ilvl w:val="0"/>
          <w:numId w:val="29"/>
        </w:numPr>
        <w:spacing w:line="360" w:lineRule="auto"/>
        <w:jc w:val="both"/>
        <w:rPr>
          <w:sz w:val="26"/>
          <w:szCs w:val="26"/>
        </w:rPr>
      </w:pPr>
      <w:r w:rsidRPr="006D044A">
        <w:rPr>
          <w:sz w:val="26"/>
          <w:szCs w:val="26"/>
        </w:rPr>
        <w:t>Yêu cầu thời gian (khá) nhanh cho việc phân loại/dự đoán</w:t>
      </w:r>
    </w:p>
    <w:p w:rsidR="005A3FB2" w:rsidRPr="006039DA" w:rsidRDefault="00421AF6" w:rsidP="00406613">
      <w:pPr>
        <w:pStyle w:val="Heading1"/>
        <w:rPr>
          <w:sz w:val="30"/>
          <w:szCs w:val="30"/>
          <w:lang w:val="en-US"/>
        </w:rPr>
      </w:pPr>
      <w:bookmarkStart w:id="23" w:name="_Toc341462766"/>
      <w:r>
        <w:rPr>
          <w:sz w:val="30"/>
          <w:szCs w:val="30"/>
          <w:lang w:val="en-US"/>
        </w:rPr>
        <w:lastRenderedPageBreak/>
        <w:t>NHẬN DẠ</w:t>
      </w:r>
      <w:r w:rsidR="00B03D54">
        <w:rPr>
          <w:sz w:val="30"/>
          <w:szCs w:val="30"/>
          <w:lang w:val="en-US"/>
        </w:rPr>
        <w:t>NG KÝ TỰ</w:t>
      </w:r>
      <w:r>
        <w:rPr>
          <w:sz w:val="30"/>
          <w:szCs w:val="30"/>
          <w:lang w:val="en-US"/>
        </w:rPr>
        <w:t xml:space="preserve"> SỐ VIẾT TAY</w:t>
      </w:r>
      <w:bookmarkEnd w:id="23"/>
    </w:p>
    <w:p w:rsidR="00421AF6" w:rsidRPr="000353F5" w:rsidRDefault="00E05F83" w:rsidP="000353F5">
      <w:pPr>
        <w:pStyle w:val="Heading2"/>
        <w:rPr>
          <w:szCs w:val="26"/>
          <w:lang w:val="en-US"/>
        </w:rPr>
      </w:pPr>
      <w:bookmarkStart w:id="24" w:name="_Toc341462767"/>
      <w:r w:rsidRPr="00960657">
        <w:rPr>
          <w:szCs w:val="26"/>
          <w:lang w:val="en-US"/>
        </w:rPr>
        <w:t>Giới thiệu</w:t>
      </w:r>
      <w:bookmarkEnd w:id="24"/>
    </w:p>
    <w:p w:rsidR="000353F5" w:rsidRDefault="00462ACE" w:rsidP="00960657">
      <w:pPr>
        <w:pStyle w:val="ListParagraph"/>
        <w:numPr>
          <w:ilvl w:val="1"/>
          <w:numId w:val="30"/>
        </w:numPr>
        <w:jc w:val="both"/>
      </w:pPr>
      <w:r>
        <w:t xml:space="preserve">Nhận dạng ký tự, đặc biệt là ký tự viết tay là bài toán có nhiều ứng dụng thực tiễn. </w:t>
      </w:r>
      <w:r w:rsidR="000353F5">
        <w:t xml:space="preserve">Máy tính xử lý, nhận dạng các biểu mẫu, phiếu điều tra tự động,…bằng cách này ta có thể tiết kiệm được nhiều chi phí về thời gian, công sức cũng như các chi phí khác cho việc nhập dữ liệu. </w:t>
      </w:r>
      <w:r>
        <w:t>Về mặt lý thuyết, chưa có phương pháp nào hoàn chỉnh cho các bài toán này do tính phức tạp, sự biến dạng của dữ liệu đầu vào.</w:t>
      </w:r>
    </w:p>
    <w:p w:rsidR="00462ACE" w:rsidRDefault="000353F5" w:rsidP="000353F5">
      <w:pPr>
        <w:pStyle w:val="ListParagraph"/>
        <w:ind w:left="360"/>
        <w:jc w:val="both"/>
      </w:pPr>
      <w:r>
        <w:t xml:space="preserve">Ngày nay cùng với sự phát triển về mặt lý thuyết, công nghệ, có rất nhiều hướng đi cho việc giải quyết bài toán này như: nhận dạng ký tự dựa trên cấu trúc hay cách tiếp cận khác như dùng: logic mờ, giải thuật di truyền, mô hình xác suất thống kê, mô hình mạng nơron. Đặc biệt trong những nằm gần đây mô hình mạng nơron được quan tâm nhiều do khả năng tổng hợp của mô hình và sự phát triển về tốc độ xử lý của máy tính. </w:t>
      </w:r>
    </w:p>
    <w:p w:rsidR="00421AF6" w:rsidRPr="00960657" w:rsidRDefault="00421AF6" w:rsidP="00960657">
      <w:pPr>
        <w:pStyle w:val="ListParagraph"/>
        <w:numPr>
          <w:ilvl w:val="1"/>
          <w:numId w:val="30"/>
        </w:numPr>
        <w:jc w:val="both"/>
      </w:pPr>
      <w:r w:rsidRPr="00960657">
        <w:t>Chương trình sẽ thực hiện việc tiền xử lý dữ liệu, xử lý ả</w:t>
      </w:r>
      <w:r w:rsidR="005E17C5" w:rsidRPr="00960657">
        <w:t>nh</w:t>
      </w:r>
      <w:r w:rsidRPr="00960657">
        <w:t xml:space="preserve"> trước khi cho dữ liệu vào mạng </w:t>
      </w:r>
      <w:r w:rsidR="00FB5ACA">
        <w:t>nơron</w:t>
      </w:r>
      <w:r w:rsidR="00FB5ACA" w:rsidRPr="00F569AB">
        <w:t xml:space="preserve"> </w:t>
      </w:r>
      <w:r w:rsidRPr="00960657">
        <w:t>để học (hoặc nhận dạng).</w:t>
      </w:r>
    </w:p>
    <w:p w:rsidR="00010B41" w:rsidRPr="00960657" w:rsidRDefault="00421AF6" w:rsidP="00960657">
      <w:pPr>
        <w:pStyle w:val="ListParagraph"/>
        <w:numPr>
          <w:ilvl w:val="1"/>
          <w:numId w:val="30"/>
        </w:numPr>
        <w:jc w:val="both"/>
      </w:pPr>
      <w:r w:rsidRPr="00960657">
        <w:t>Do chỉ mang tính chất demo về thuật toán học và nhận dạng, nên chương trình chỉ có một số chức năng chính, và chỉ nhận dạng được một số trong một bức ảnh (có thể là ảnh màu, tùy ý).</w:t>
      </w:r>
    </w:p>
    <w:p w:rsidR="00FF41DE" w:rsidRPr="00960657" w:rsidRDefault="00FF41DE" w:rsidP="00960657">
      <w:pPr>
        <w:pStyle w:val="Heading2"/>
        <w:rPr>
          <w:szCs w:val="26"/>
        </w:rPr>
      </w:pPr>
      <w:bookmarkStart w:id="25" w:name="_Toc341462768"/>
      <w:r w:rsidRPr="00960657">
        <w:rPr>
          <w:szCs w:val="26"/>
          <w:lang w:val="en-US"/>
        </w:rPr>
        <w:t>Phương pháp và thuật toán nhậ</w:t>
      </w:r>
      <w:r w:rsidR="00E05F83" w:rsidRPr="00960657">
        <w:rPr>
          <w:szCs w:val="26"/>
          <w:lang w:val="en-US"/>
        </w:rPr>
        <w:t xml:space="preserve">n </w:t>
      </w:r>
      <w:r w:rsidRPr="00960657">
        <w:rPr>
          <w:szCs w:val="26"/>
          <w:lang w:val="en-US"/>
        </w:rPr>
        <w:t>dạng ký tự</w:t>
      </w:r>
      <w:bookmarkEnd w:id="25"/>
    </w:p>
    <w:p w:rsidR="00E73ED5" w:rsidRPr="00960657" w:rsidRDefault="00AB7C03" w:rsidP="00960657">
      <w:pPr>
        <w:pStyle w:val="Heading3"/>
        <w:rPr>
          <w:szCs w:val="26"/>
          <w:lang w:val="fr-FR"/>
        </w:rPr>
      </w:pPr>
      <w:bookmarkStart w:id="26" w:name="_Toc341462769"/>
      <w:r w:rsidRPr="00960657">
        <w:rPr>
          <w:szCs w:val="26"/>
          <w:lang w:val="fr-FR"/>
        </w:rPr>
        <w:t>Cơ sở dữ liệu</w:t>
      </w:r>
      <w:bookmarkEnd w:id="26"/>
    </w:p>
    <w:p w:rsidR="00D13CC0" w:rsidRPr="00960657" w:rsidRDefault="00421AF6" w:rsidP="00960657">
      <w:pPr>
        <w:pStyle w:val="ListParagraph"/>
        <w:numPr>
          <w:ilvl w:val="0"/>
          <w:numId w:val="52"/>
        </w:numPr>
        <w:jc w:val="both"/>
      </w:pPr>
      <w:r w:rsidRPr="00960657">
        <w:t xml:space="preserve">Bộ dữ liệu của chương trình được lấy từ </w:t>
      </w:r>
      <w:r w:rsidRPr="00960657">
        <w:rPr>
          <w:i/>
        </w:rPr>
        <w:t>“THE MNIST DATABASE of handwritten digits”</w:t>
      </w:r>
      <w:r w:rsidRPr="00960657">
        <w:t xml:space="preserve"> (link </w:t>
      </w:r>
      <w:hyperlink r:id="rId127" w:history="1">
        <w:r w:rsidRPr="00960657">
          <w:rPr>
            <w:rStyle w:val="Hyperlink"/>
          </w:rPr>
          <w:t>http://yann.lecun.com/exdb/mnist/</w:t>
        </w:r>
      </w:hyperlink>
      <w:r w:rsidRPr="00960657">
        <w:t>).</w:t>
      </w:r>
    </w:p>
    <w:p w:rsidR="00D13CC0" w:rsidRPr="00960657" w:rsidRDefault="00421AF6" w:rsidP="00960657">
      <w:pPr>
        <w:pStyle w:val="ListParagraph"/>
        <w:numPr>
          <w:ilvl w:val="0"/>
          <w:numId w:val="52"/>
        </w:numPr>
        <w:jc w:val="both"/>
      </w:pPr>
      <w:r w:rsidRPr="00960657">
        <w:t xml:space="preserve">Với </w:t>
      </w:r>
      <w:r w:rsidRPr="00960657">
        <w:rPr>
          <w:b/>
        </w:rPr>
        <w:t>60.000</w:t>
      </w:r>
      <w:r w:rsidRPr="00960657">
        <w:t xml:space="preserve"> tập dữ liệu Training, và </w:t>
      </w:r>
      <w:r w:rsidRPr="00960657">
        <w:rPr>
          <w:b/>
        </w:rPr>
        <w:t>10.000</w:t>
      </w:r>
      <w:r w:rsidRPr="00960657">
        <w:t xml:space="preserve"> tập dữ liệu Testing.</w:t>
      </w:r>
    </w:p>
    <w:p w:rsidR="00CD5B5F" w:rsidRPr="00960657" w:rsidRDefault="00421AF6" w:rsidP="00960657">
      <w:pPr>
        <w:pStyle w:val="ListParagraph"/>
        <w:numPr>
          <w:ilvl w:val="0"/>
          <w:numId w:val="52"/>
        </w:numPr>
        <w:jc w:val="both"/>
      </w:pPr>
      <w:r w:rsidRPr="00960657">
        <w:t>Tập dữ liệu gồm có các files:</w:t>
      </w:r>
    </w:p>
    <w:p w:rsidR="00CD5B5F" w:rsidRPr="00960657" w:rsidRDefault="00CD5B5F" w:rsidP="00960657">
      <w:pPr>
        <w:pStyle w:val="ListParagraph"/>
        <w:numPr>
          <w:ilvl w:val="0"/>
          <w:numId w:val="31"/>
        </w:numPr>
        <w:jc w:val="both"/>
      </w:pPr>
      <w:r w:rsidRPr="00960657">
        <w:rPr>
          <w:b/>
        </w:rPr>
        <w:t>train-images-idx3-ubyte</w:t>
      </w:r>
      <w:r w:rsidRPr="00960657">
        <w:t xml:space="preserve">: </w:t>
      </w:r>
      <w:r w:rsidR="004D4DC4" w:rsidRPr="00960657">
        <w:tab/>
      </w:r>
      <w:r w:rsidRPr="00960657">
        <w:t>training set images (47,040,016 bytes)</w:t>
      </w:r>
    </w:p>
    <w:p w:rsidR="00CD5B5F" w:rsidRPr="00960657" w:rsidRDefault="00CD5B5F" w:rsidP="00960657">
      <w:pPr>
        <w:pStyle w:val="ListParagraph"/>
        <w:numPr>
          <w:ilvl w:val="0"/>
          <w:numId w:val="31"/>
        </w:numPr>
        <w:jc w:val="both"/>
      </w:pPr>
      <w:r w:rsidRPr="00960657">
        <w:rPr>
          <w:b/>
        </w:rPr>
        <w:t>train-labels-idx1-ubyte</w:t>
      </w:r>
      <w:r w:rsidRPr="00960657">
        <w:t xml:space="preserve">:  </w:t>
      </w:r>
      <w:r w:rsidR="004D4DC4" w:rsidRPr="00960657">
        <w:tab/>
      </w:r>
      <w:r w:rsidRPr="00960657">
        <w:t>training set labels (60,008 bytes)</w:t>
      </w:r>
    </w:p>
    <w:p w:rsidR="00CD5B5F" w:rsidRPr="00960657" w:rsidRDefault="00CD5B5F" w:rsidP="00960657">
      <w:pPr>
        <w:pStyle w:val="ListParagraph"/>
        <w:numPr>
          <w:ilvl w:val="0"/>
          <w:numId w:val="31"/>
        </w:numPr>
        <w:jc w:val="both"/>
      </w:pPr>
      <w:r w:rsidRPr="00960657">
        <w:rPr>
          <w:b/>
        </w:rPr>
        <w:t>t10k-images-idx3-ubyte</w:t>
      </w:r>
      <w:r w:rsidRPr="00960657">
        <w:t xml:space="preserve">:  </w:t>
      </w:r>
      <w:r w:rsidR="004D4DC4" w:rsidRPr="00960657">
        <w:tab/>
      </w:r>
      <w:r w:rsidRPr="00960657">
        <w:t>test set images (7,840,016 bytes)</w:t>
      </w:r>
    </w:p>
    <w:p w:rsidR="00D13CC0" w:rsidRPr="00960657" w:rsidRDefault="00CD5B5F" w:rsidP="00960657">
      <w:pPr>
        <w:pStyle w:val="ListParagraph"/>
        <w:numPr>
          <w:ilvl w:val="0"/>
          <w:numId w:val="31"/>
        </w:numPr>
        <w:jc w:val="both"/>
      </w:pPr>
      <w:r w:rsidRPr="00960657">
        <w:rPr>
          <w:b/>
        </w:rPr>
        <w:t>t10k-labels-idx1-ubyte</w:t>
      </w:r>
      <w:r w:rsidRPr="00960657">
        <w:t xml:space="preserve">:   </w:t>
      </w:r>
      <w:r w:rsidR="004D4DC4" w:rsidRPr="00960657">
        <w:tab/>
      </w:r>
      <w:r w:rsidRPr="00960657">
        <w:t>test set labels (10,008 bytes)</w:t>
      </w:r>
    </w:p>
    <w:p w:rsidR="00D13CC0" w:rsidRPr="00960657" w:rsidRDefault="00CD5B5F" w:rsidP="00960657">
      <w:pPr>
        <w:pStyle w:val="ListParagraph"/>
        <w:numPr>
          <w:ilvl w:val="0"/>
          <w:numId w:val="53"/>
        </w:numPr>
        <w:jc w:val="both"/>
      </w:pPr>
      <w:r w:rsidRPr="00960657">
        <w:lastRenderedPageBreak/>
        <w:t>Cấu trúc dữ liệu của các file này được mô tả chi tiết tại trang chủ.</w:t>
      </w:r>
    </w:p>
    <w:p w:rsidR="00D13CC0" w:rsidRPr="00960657" w:rsidRDefault="00CD5B5F" w:rsidP="00960657">
      <w:pPr>
        <w:pStyle w:val="ListParagraph"/>
        <w:numPr>
          <w:ilvl w:val="0"/>
          <w:numId w:val="53"/>
        </w:numPr>
        <w:jc w:val="both"/>
      </w:pPr>
      <w:r w:rsidRPr="00960657">
        <w:t>Download tập dữ liệu thô, và tập dữ liệu đã tiền xử lý:</w:t>
      </w:r>
    </w:p>
    <w:p w:rsidR="00024009" w:rsidRPr="00960657" w:rsidRDefault="00A80305" w:rsidP="00960657">
      <w:pPr>
        <w:pStyle w:val="ListParagraph"/>
        <w:ind w:left="360"/>
        <w:jc w:val="both"/>
        <w:rPr>
          <w:rStyle w:val="Hyperlink"/>
          <w:color w:val="auto"/>
          <w:u w:val="none"/>
        </w:rPr>
      </w:pPr>
      <w:hyperlink r:id="rId128" w:history="1">
        <w:r w:rsidR="00CD5B5F" w:rsidRPr="00960657">
          <w:rPr>
            <w:rStyle w:val="Hyperlink"/>
          </w:rPr>
          <w:t>http://www.mediafire.com/?iqxu4p82q7mpw3c</w:t>
        </w:r>
      </w:hyperlink>
    </w:p>
    <w:p w:rsidR="00CD5B5F" w:rsidRPr="00960657" w:rsidRDefault="00024009" w:rsidP="00960657">
      <w:pPr>
        <w:pStyle w:val="Heading3"/>
        <w:rPr>
          <w:szCs w:val="26"/>
          <w:lang w:val="en-US"/>
        </w:rPr>
      </w:pPr>
      <w:bookmarkStart w:id="27" w:name="_Toc341462770"/>
      <w:r w:rsidRPr="00960657">
        <w:rPr>
          <w:szCs w:val="26"/>
          <w:lang w:val="en-US"/>
        </w:rPr>
        <w:t>Phương pháp nhận dạng</w:t>
      </w:r>
      <w:bookmarkEnd w:id="27"/>
    </w:p>
    <w:p w:rsidR="0084400F" w:rsidRPr="00960657" w:rsidRDefault="0084400F" w:rsidP="00960657">
      <w:pPr>
        <w:spacing w:line="360" w:lineRule="auto"/>
        <w:jc w:val="both"/>
        <w:rPr>
          <w:sz w:val="26"/>
          <w:szCs w:val="26"/>
          <w:lang w:val="en-US"/>
        </w:rPr>
      </w:pPr>
      <w:r w:rsidRPr="00960657">
        <w:rPr>
          <w:sz w:val="26"/>
          <w:szCs w:val="26"/>
          <w:lang w:val="en-US"/>
        </w:rPr>
        <w:t>Phương pháp nhận dạng ký tự số viết tay bằng mạng nơron bao gồm các bước được mô tả như sau:</w:t>
      </w:r>
    </w:p>
    <w:p w:rsidR="00A11700" w:rsidRPr="00960657" w:rsidRDefault="009C3D48" w:rsidP="00960657">
      <w:pPr>
        <w:spacing w:line="360" w:lineRule="auto"/>
        <w:jc w:val="center"/>
        <w:rPr>
          <w:noProof/>
          <w:sz w:val="26"/>
          <w:szCs w:val="26"/>
          <w:lang w:val="en-US"/>
        </w:rPr>
      </w:pPr>
      <w:r>
        <w:rPr>
          <w:noProof/>
          <w:sz w:val="26"/>
          <w:szCs w:val="26"/>
          <w:lang w:val="en-US"/>
        </w:rPr>
        <w:drawing>
          <wp:inline distT="0" distB="0" distL="0" distR="0">
            <wp:extent cx="1788160" cy="1821815"/>
            <wp:effectExtent l="0" t="0" r="2540" b="698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88160" cy="1821815"/>
                    </a:xfrm>
                    <a:prstGeom prst="rect">
                      <a:avLst/>
                    </a:prstGeom>
                    <a:noFill/>
                    <a:ln>
                      <a:noFill/>
                    </a:ln>
                  </pic:spPr>
                </pic:pic>
              </a:graphicData>
            </a:graphic>
          </wp:inline>
        </w:drawing>
      </w:r>
    </w:p>
    <w:p w:rsidR="00A11700" w:rsidRPr="00960657" w:rsidRDefault="00A11700" w:rsidP="00960657">
      <w:pPr>
        <w:pStyle w:val="Heading4"/>
        <w:rPr>
          <w:szCs w:val="26"/>
        </w:rPr>
      </w:pPr>
      <w:r w:rsidRPr="00960657">
        <w:rPr>
          <w:szCs w:val="26"/>
        </w:rPr>
        <w:t>Thu nhận ảnh</w:t>
      </w:r>
    </w:p>
    <w:p w:rsidR="00A11700" w:rsidRPr="00960657" w:rsidRDefault="00A11700" w:rsidP="00960657">
      <w:pPr>
        <w:spacing w:line="360" w:lineRule="auto"/>
        <w:jc w:val="both"/>
        <w:rPr>
          <w:sz w:val="26"/>
          <w:szCs w:val="26"/>
          <w:lang w:val="fr-FR"/>
        </w:rPr>
      </w:pPr>
      <w:r w:rsidRPr="00960657">
        <w:rPr>
          <w:sz w:val="26"/>
          <w:szCs w:val="26"/>
          <w:lang w:val="fr-FR"/>
        </w:rPr>
        <w:t>Ảnh ký tự có thể được thu nhận bằng máy quét scanner, webcam, hoặc các thiết bị thu nhận ảnh thông dụng khác.</w:t>
      </w:r>
    </w:p>
    <w:p w:rsidR="00A11700" w:rsidRPr="00960657" w:rsidRDefault="00A11700" w:rsidP="00960657">
      <w:pPr>
        <w:pStyle w:val="Heading4"/>
        <w:rPr>
          <w:szCs w:val="26"/>
        </w:rPr>
      </w:pPr>
      <w:r w:rsidRPr="00960657">
        <w:rPr>
          <w:szCs w:val="26"/>
        </w:rPr>
        <w:t>Tiền xử lý ảnh</w:t>
      </w:r>
    </w:p>
    <w:p w:rsidR="00A11700" w:rsidRPr="00EF6B9B" w:rsidRDefault="00D13CC0" w:rsidP="00960657">
      <w:pPr>
        <w:numPr>
          <w:ilvl w:val="0"/>
          <w:numId w:val="51"/>
        </w:numPr>
        <w:spacing w:line="360" w:lineRule="auto"/>
        <w:jc w:val="both"/>
        <w:rPr>
          <w:b/>
          <w:i/>
          <w:sz w:val="26"/>
          <w:szCs w:val="26"/>
          <w:lang w:val="fr-FR"/>
        </w:rPr>
      </w:pPr>
      <w:r w:rsidRPr="00EF6B9B">
        <w:rPr>
          <w:b/>
          <w:i/>
          <w:sz w:val="26"/>
          <w:szCs w:val="26"/>
          <w:lang w:val="fr-FR"/>
        </w:rPr>
        <w:t>Tiền xử lý database</w:t>
      </w:r>
    </w:p>
    <w:p w:rsidR="00D13CC0" w:rsidRPr="00960657" w:rsidRDefault="00D13CC0" w:rsidP="00960657">
      <w:pPr>
        <w:pStyle w:val="ListParagraph"/>
        <w:numPr>
          <w:ilvl w:val="0"/>
          <w:numId w:val="54"/>
        </w:numPr>
        <w:jc w:val="both"/>
      </w:pPr>
      <w:r w:rsidRPr="00960657">
        <w:t>Do tập dữ liệu được tải về là 1 file duy nhất với định dạng được mô tả tại trang chủ. File dữ liệu này là tập hợp của 60.000 ảnh viết tay dùng cho training, và 10.000 ảnh dùng cho testing.</w:t>
      </w:r>
    </w:p>
    <w:p w:rsidR="00D13CC0" w:rsidRPr="00960657" w:rsidRDefault="00D13CC0" w:rsidP="00960657">
      <w:pPr>
        <w:pStyle w:val="ListParagraph"/>
        <w:numPr>
          <w:ilvl w:val="0"/>
          <w:numId w:val="54"/>
        </w:numPr>
        <w:jc w:val="both"/>
      </w:pPr>
      <w:r w:rsidRPr="00960657">
        <w:t>Để dễ dàng trong việc theo dõi và nhu cầu thực nghiệm, do mỗi lần chương trình training tốn khá nhiều thời gian. Nên chúng em đã viết 1 tool dùng để cắt những file dữ liệu trên thành các file ảnh riêng biệt.</w:t>
      </w:r>
    </w:p>
    <w:p w:rsidR="00D13CC0" w:rsidRPr="00960657" w:rsidRDefault="00D13CC0" w:rsidP="00960657">
      <w:pPr>
        <w:pStyle w:val="ListParagraph"/>
        <w:numPr>
          <w:ilvl w:val="0"/>
          <w:numId w:val="54"/>
        </w:numPr>
        <w:jc w:val="both"/>
      </w:pPr>
      <w:r w:rsidRPr="00960657">
        <w:t>Việc xác định file ảnh nào là số mấy thì đã được ghi kèm theo trong file “label” download về.</w:t>
      </w:r>
    </w:p>
    <w:p w:rsidR="00D13CC0" w:rsidRPr="00960657" w:rsidRDefault="00D13CC0" w:rsidP="00960657">
      <w:pPr>
        <w:pStyle w:val="ListParagraph"/>
        <w:numPr>
          <w:ilvl w:val="0"/>
          <w:numId w:val="54"/>
        </w:numPr>
        <w:jc w:val="both"/>
      </w:pPr>
      <w:r w:rsidRPr="00960657">
        <w:t>Giao diện của tool dùng để cắt file:</w:t>
      </w:r>
    </w:p>
    <w:p w:rsidR="00D13CC0" w:rsidRPr="00960657" w:rsidRDefault="009C3D48" w:rsidP="00960657">
      <w:pPr>
        <w:pStyle w:val="ListParagraph"/>
        <w:keepNext/>
        <w:ind w:left="0"/>
        <w:jc w:val="center"/>
      </w:pPr>
      <w:r>
        <w:rPr>
          <w:noProof/>
        </w:rPr>
        <w:lastRenderedPageBreak/>
        <w:drawing>
          <wp:inline distT="0" distB="0" distL="0" distR="0">
            <wp:extent cx="3528060" cy="2047240"/>
            <wp:effectExtent l="0" t="0" r="0"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28060" cy="2047240"/>
                    </a:xfrm>
                    <a:prstGeom prst="rect">
                      <a:avLst/>
                    </a:prstGeom>
                    <a:noFill/>
                    <a:ln>
                      <a:noFill/>
                    </a:ln>
                  </pic:spPr>
                </pic:pic>
              </a:graphicData>
            </a:graphic>
          </wp:inline>
        </w:drawing>
      </w:r>
    </w:p>
    <w:p w:rsidR="00D13CC0" w:rsidRPr="00960657" w:rsidRDefault="00D13CC0" w:rsidP="00960657">
      <w:pPr>
        <w:pStyle w:val="Caption"/>
        <w:spacing w:after="0" w:line="360" w:lineRule="auto"/>
        <w:jc w:val="center"/>
        <w:rPr>
          <w:sz w:val="22"/>
          <w:szCs w:val="22"/>
        </w:rPr>
      </w:pPr>
      <w:r w:rsidRPr="00960657">
        <w:rPr>
          <w:sz w:val="22"/>
          <w:szCs w:val="22"/>
        </w:rPr>
        <w:t xml:space="preserve">Chỉ đường dẫn đến file image </w:t>
      </w:r>
      <w:r w:rsidRPr="00960657">
        <w:rPr>
          <w:sz w:val="22"/>
          <w:szCs w:val="22"/>
        </w:rPr>
        <w:sym w:font="Wingdings" w:char="F0E0"/>
      </w:r>
      <w:r w:rsidRPr="00960657">
        <w:rPr>
          <w:sz w:val="22"/>
          <w:szCs w:val="22"/>
        </w:rPr>
        <w:t xml:space="preserve"> Chỉ đường dẫn đến file label </w:t>
      </w:r>
      <w:r w:rsidRPr="00960657">
        <w:rPr>
          <w:sz w:val="22"/>
          <w:szCs w:val="22"/>
        </w:rPr>
        <w:sym w:font="Wingdings" w:char="F0E0"/>
      </w:r>
      <w:r w:rsidRPr="00960657">
        <w:rPr>
          <w:sz w:val="22"/>
          <w:szCs w:val="22"/>
        </w:rPr>
        <w:t xml:space="preserve"> Chỉ nơi lưu trữ</w:t>
      </w:r>
    </w:p>
    <w:p w:rsidR="00D13CC0" w:rsidRPr="00960657" w:rsidRDefault="00D13CC0" w:rsidP="00960657">
      <w:pPr>
        <w:numPr>
          <w:ilvl w:val="0"/>
          <w:numId w:val="55"/>
        </w:numPr>
        <w:spacing w:line="360" w:lineRule="auto"/>
        <w:jc w:val="both"/>
        <w:rPr>
          <w:sz w:val="26"/>
          <w:szCs w:val="26"/>
          <w:lang w:val="fr-FR"/>
        </w:rPr>
      </w:pPr>
      <w:r w:rsidRPr="00960657">
        <w:rPr>
          <w:sz w:val="26"/>
          <w:szCs w:val="26"/>
        </w:rPr>
        <w:t>Source code của tools đã được nộp kèm theo bản báo cáo này (</w:t>
      </w:r>
      <w:r w:rsidRPr="00960657">
        <w:rPr>
          <w:b/>
          <w:sz w:val="26"/>
          <w:szCs w:val="26"/>
        </w:rPr>
        <w:t>Read Database</w:t>
      </w:r>
      <w:r w:rsidRPr="00960657">
        <w:rPr>
          <w:sz w:val="26"/>
          <w:szCs w:val="26"/>
        </w:rPr>
        <w:t>)</w:t>
      </w:r>
    </w:p>
    <w:p w:rsidR="00D13CC0" w:rsidRPr="00EF6B9B" w:rsidRDefault="00D13CC0" w:rsidP="00960657">
      <w:pPr>
        <w:numPr>
          <w:ilvl w:val="0"/>
          <w:numId w:val="51"/>
        </w:numPr>
        <w:spacing w:line="360" w:lineRule="auto"/>
        <w:jc w:val="both"/>
        <w:rPr>
          <w:b/>
          <w:i/>
          <w:sz w:val="26"/>
          <w:szCs w:val="26"/>
          <w:lang w:val="fr-FR"/>
        </w:rPr>
      </w:pPr>
      <w:r w:rsidRPr="00EF6B9B">
        <w:rPr>
          <w:b/>
          <w:i/>
          <w:sz w:val="26"/>
          <w:szCs w:val="26"/>
          <w:lang w:val="fr-FR"/>
        </w:rPr>
        <w:t>Tiền xử lý ảnh</w:t>
      </w:r>
    </w:p>
    <w:p w:rsidR="00D13CC0" w:rsidRPr="00960657" w:rsidRDefault="00D13CC0" w:rsidP="00960657">
      <w:pPr>
        <w:pStyle w:val="ListParagraph"/>
        <w:numPr>
          <w:ilvl w:val="1"/>
          <w:numId w:val="34"/>
        </w:numPr>
        <w:jc w:val="both"/>
      </w:pPr>
      <w:r w:rsidRPr="00960657">
        <w:t>Để có kết quả tốt nhất trong việc nhận dạng, thì chúng ta cần xử lý dữ liệu trước khi học (hay nhận dạng).</w:t>
      </w:r>
    </w:p>
    <w:p w:rsidR="00D13CC0" w:rsidRPr="00960657" w:rsidRDefault="00D13CC0" w:rsidP="00960657">
      <w:pPr>
        <w:pStyle w:val="ListParagraph"/>
        <w:numPr>
          <w:ilvl w:val="1"/>
          <w:numId w:val="34"/>
        </w:numPr>
        <w:jc w:val="both"/>
      </w:pPr>
      <w:r w:rsidRPr="00960657">
        <w:t>Các bước cần xử lý ảnh như sau: (do tập dữ liệu thô tải về là ảnh xám, nên ta bỏ qua bước Grayscaling)</w:t>
      </w:r>
    </w:p>
    <w:p w:rsidR="00D13CC0" w:rsidRPr="00960657" w:rsidRDefault="00D13CC0" w:rsidP="00960657">
      <w:pPr>
        <w:pStyle w:val="ListParagraph"/>
        <w:numPr>
          <w:ilvl w:val="0"/>
          <w:numId w:val="37"/>
        </w:numPr>
        <w:jc w:val="both"/>
      </w:pPr>
      <w:r w:rsidRPr="00960657">
        <w:t>Cắt bỏ các chi tiết thừa, chỉ giữ lại vùng có chứa ảnh:</w:t>
      </w:r>
    </w:p>
    <w:p w:rsidR="00D13CC0" w:rsidRPr="00960657" w:rsidRDefault="00D13CC0" w:rsidP="00960657">
      <w:pPr>
        <w:pStyle w:val="ListParagraph"/>
        <w:numPr>
          <w:ilvl w:val="0"/>
          <w:numId w:val="38"/>
        </w:numPr>
        <w:jc w:val="both"/>
      </w:pPr>
      <w:r w:rsidRPr="00960657">
        <w:t>Do chương trình thực hiện trên việc giả xử trong ảnh chỉ có một số duy nhất.</w:t>
      </w:r>
    </w:p>
    <w:p w:rsidR="00D13CC0" w:rsidRPr="00960657" w:rsidRDefault="00D13CC0" w:rsidP="00960657">
      <w:pPr>
        <w:pStyle w:val="ListParagraph"/>
        <w:numPr>
          <w:ilvl w:val="0"/>
          <w:numId w:val="38"/>
        </w:numPr>
        <w:jc w:val="both"/>
      </w:pPr>
      <w:r w:rsidRPr="00960657">
        <w:t>Xác định pixel “trên nhất”.</w:t>
      </w:r>
    </w:p>
    <w:p w:rsidR="00D13CC0" w:rsidRPr="00960657" w:rsidRDefault="00D13CC0" w:rsidP="00960657">
      <w:pPr>
        <w:pStyle w:val="ListParagraph"/>
        <w:numPr>
          <w:ilvl w:val="0"/>
          <w:numId w:val="38"/>
        </w:numPr>
        <w:jc w:val="both"/>
      </w:pPr>
      <w:r w:rsidRPr="00960657">
        <w:t>Xác định pixel “phải nhất”.</w:t>
      </w:r>
    </w:p>
    <w:p w:rsidR="00D13CC0" w:rsidRPr="00960657" w:rsidRDefault="00D13CC0" w:rsidP="00960657">
      <w:pPr>
        <w:pStyle w:val="ListParagraph"/>
        <w:numPr>
          <w:ilvl w:val="0"/>
          <w:numId w:val="38"/>
        </w:numPr>
        <w:jc w:val="both"/>
      </w:pPr>
      <w:r w:rsidRPr="00960657">
        <w:t>Xác định pixel “dưới nhất”.</w:t>
      </w:r>
    </w:p>
    <w:p w:rsidR="00D13CC0" w:rsidRPr="00960657" w:rsidRDefault="00D13CC0" w:rsidP="00960657">
      <w:pPr>
        <w:pStyle w:val="ListParagraph"/>
        <w:numPr>
          <w:ilvl w:val="0"/>
          <w:numId w:val="38"/>
        </w:numPr>
        <w:jc w:val="both"/>
      </w:pPr>
      <w:r w:rsidRPr="00960657">
        <w:t>Xác định pixel “trái nhất”.</w:t>
      </w:r>
    </w:p>
    <w:p w:rsidR="00D13CC0" w:rsidRPr="00960657" w:rsidRDefault="00D13CC0" w:rsidP="00960657">
      <w:pPr>
        <w:pStyle w:val="ListParagraph"/>
        <w:numPr>
          <w:ilvl w:val="0"/>
          <w:numId w:val="38"/>
        </w:numPr>
        <w:jc w:val="both"/>
      </w:pPr>
      <w:r w:rsidRPr="00960657">
        <w:t>Sau khi xác định xong được 4 tọa độ, thì sẽ tạo ra một hình chữ nhật, bên trong hình chữ nhật đó sẽ chứa hình ảnh.</w:t>
      </w:r>
    </w:p>
    <w:p w:rsidR="00D13CC0" w:rsidRPr="00960657" w:rsidRDefault="00D13CC0" w:rsidP="00960657">
      <w:pPr>
        <w:pStyle w:val="ListParagraph"/>
        <w:numPr>
          <w:ilvl w:val="0"/>
          <w:numId w:val="38"/>
        </w:numPr>
        <w:jc w:val="both"/>
      </w:pPr>
      <w:r w:rsidRPr="00960657">
        <w:t>Giữ lại phần bên trong hình chữ nhật, cắt bỏ phần còn lại.</w:t>
      </w:r>
    </w:p>
    <w:p w:rsidR="00D13CC0" w:rsidRPr="00960657" w:rsidRDefault="00D13CC0" w:rsidP="00960657">
      <w:pPr>
        <w:pStyle w:val="ListParagraph"/>
        <w:numPr>
          <w:ilvl w:val="0"/>
          <w:numId w:val="37"/>
        </w:numPr>
        <w:jc w:val="both"/>
      </w:pPr>
      <w:r w:rsidRPr="00960657">
        <w:t xml:space="preserve">Scale về kích thước chuẩn của mạng </w:t>
      </w:r>
      <w:r w:rsidR="00FB5ACA">
        <w:t>nơron</w:t>
      </w:r>
      <w:r w:rsidR="00FB5ACA" w:rsidRPr="00F569AB">
        <w:t xml:space="preserve"> </w:t>
      </w:r>
      <w:r w:rsidRPr="00960657">
        <w:t>là 16x16.</w:t>
      </w:r>
    </w:p>
    <w:p w:rsidR="00D13CC0" w:rsidRPr="00960657" w:rsidRDefault="00D13CC0" w:rsidP="00960657">
      <w:pPr>
        <w:pStyle w:val="ListParagraph"/>
        <w:numPr>
          <w:ilvl w:val="0"/>
          <w:numId w:val="37"/>
        </w:numPr>
        <w:jc w:val="both"/>
      </w:pPr>
      <w:r w:rsidRPr="00960657">
        <w:t>Chuyển thành ảnh nhị phân (binary image).</w:t>
      </w:r>
    </w:p>
    <w:p w:rsidR="00D13CC0" w:rsidRPr="00960657" w:rsidRDefault="00D13CC0" w:rsidP="00960657">
      <w:pPr>
        <w:pStyle w:val="ListParagraph"/>
        <w:numPr>
          <w:ilvl w:val="1"/>
          <w:numId w:val="34"/>
        </w:numPr>
        <w:jc w:val="both"/>
      </w:pPr>
      <w:r w:rsidRPr="00960657">
        <w:t>Trong tool đã đề cập bên trên thì đã đính kèm luôn việc tiền xử lý ảnh. Nên kết quả sau khi tách các file ảnh ra, chính là hình ảnh đã được xử lý.</w:t>
      </w:r>
    </w:p>
    <w:p w:rsidR="00D13CC0" w:rsidRPr="00960657" w:rsidRDefault="00D13CC0" w:rsidP="00960657">
      <w:pPr>
        <w:pStyle w:val="ListParagraph"/>
        <w:numPr>
          <w:ilvl w:val="1"/>
          <w:numId w:val="34"/>
        </w:numPr>
        <w:jc w:val="both"/>
      </w:pPr>
      <w:r w:rsidRPr="00960657">
        <w:lastRenderedPageBreak/>
        <w:t>Link download tập cơ sở dữ liệu thô, và tập dữ liệu đã cắt &amp; xử lý đã được đề cập trong phần “Giới thiệu”.</w:t>
      </w:r>
    </w:p>
    <w:p w:rsidR="00D13CC0" w:rsidRPr="00CE4919" w:rsidRDefault="00A11700" w:rsidP="00CE4919">
      <w:pPr>
        <w:pStyle w:val="Heading4"/>
        <w:rPr>
          <w:szCs w:val="26"/>
        </w:rPr>
      </w:pPr>
      <w:r w:rsidRPr="00CE4919">
        <w:rPr>
          <w:szCs w:val="26"/>
        </w:rPr>
        <w:t>Mạng nơron nhận dạng ký tự</w:t>
      </w:r>
    </w:p>
    <w:p w:rsidR="00D13CC0" w:rsidRPr="00CE4919" w:rsidRDefault="00D13CC0" w:rsidP="00CE4919">
      <w:pPr>
        <w:numPr>
          <w:ilvl w:val="0"/>
          <w:numId w:val="57"/>
        </w:numPr>
        <w:spacing w:line="360" w:lineRule="auto"/>
        <w:jc w:val="both"/>
        <w:rPr>
          <w:b/>
          <w:i/>
          <w:noProof/>
          <w:sz w:val="26"/>
          <w:szCs w:val="26"/>
          <w:lang w:val="en-US"/>
        </w:rPr>
      </w:pPr>
      <w:r w:rsidRPr="00CE4919">
        <w:rPr>
          <w:b/>
          <w:i/>
          <w:noProof/>
          <w:sz w:val="26"/>
          <w:szCs w:val="26"/>
          <w:lang w:val="en-US"/>
        </w:rPr>
        <w:t xml:space="preserve">Chọn cấu trúc mạng </w:t>
      </w:r>
      <w:r w:rsidR="007729A0">
        <w:rPr>
          <w:b/>
          <w:i/>
          <w:noProof/>
          <w:sz w:val="26"/>
          <w:szCs w:val="26"/>
          <w:lang w:val="en-US"/>
        </w:rPr>
        <w:t>nơron</w:t>
      </w:r>
    </w:p>
    <w:p w:rsidR="00D13CC0" w:rsidRDefault="006C77F1" w:rsidP="006C77F1">
      <w:pPr>
        <w:pStyle w:val="ListParagraph"/>
        <w:numPr>
          <w:ilvl w:val="1"/>
          <w:numId w:val="39"/>
        </w:numPr>
        <w:jc w:val="both"/>
      </w:pPr>
      <w:r>
        <w:t>Hiện nay, các loại mạng nơron thông dụng gồm có: mạng truyền thẳng (feed-forward), mạng hồi qui (feedback), mạng tự tổ chức (self-organizing). Mạng  truyền thẳng feed-forward bao gồm nhiều lớp các đơn vị xử lý phi tuyến (non-linear processing unit). Một vector đầu vào sẽ được đưa vào lớp vào của mạng và sau đó các tính toán được thực hiện lan truyền thẳng từ lớp vào sang các lớp ẩ</w:t>
      </w:r>
      <w:r w:rsidR="008D5A55">
        <w:t xml:space="preserve">n </w:t>
      </w:r>
      <w:r>
        <w:t>và kế</w:t>
      </w:r>
      <w:r w:rsidR="008D5A55">
        <w:t xml:space="preserve">t thúc </w:t>
      </w:r>
      <w:r>
        <w:t>ở lớp ra. Mạn</w:t>
      </w:r>
      <w:r w:rsidR="008D5A55">
        <w:t xml:space="preserve">g </w:t>
      </w:r>
      <w:r>
        <w:t>Perceptron nhiều lớp</w:t>
      </w:r>
      <w:r w:rsidR="008D5A55">
        <w:t xml:space="preserve"> </w:t>
      </w:r>
      <w:r>
        <w:t>MLP (MultiLayer Perceptron) là một trong những loại mạng truyền thẳng điển hình, được sử dụng rộng rãi trong các hệ thống nhận dạng như nhận dạng ký tự quang, chữ viết tay, nhận dạng tiếng nói…</w:t>
      </w:r>
    </w:p>
    <w:p w:rsidR="006C77F1" w:rsidRDefault="006C77F1" w:rsidP="006C77F1">
      <w:pPr>
        <w:pStyle w:val="ListParagraph"/>
        <w:numPr>
          <w:ilvl w:val="1"/>
          <w:numId w:val="39"/>
        </w:numPr>
        <w:jc w:val="both"/>
      </w:pPr>
      <w:r>
        <w:t>Trong đồ án này, chúng em thiết kế chương trình nhận dạng ký tự số viết tay sử dụng mạng MLP có 3 lớ</w:t>
      </w:r>
      <w:r w:rsidR="008D5A55">
        <w:t>p:</w:t>
      </w:r>
      <w:r w:rsidR="006B7756">
        <w:t xml:space="preserve"> lớp vào có 256 nơron tương ứng với 256 phần tử của vectơ ma trận pixel (16</w:t>
      </w:r>
      <w:r w:rsidR="006B7756">
        <w:sym w:font="Symbol" w:char="F0B4"/>
      </w:r>
      <w:r w:rsidR="006B7756">
        <w:t>16), lớp ẩn có 150 nơron và lớp ra có 10 nơron.</w:t>
      </w:r>
    </w:p>
    <w:p w:rsidR="00372DA8" w:rsidRPr="00CE4919" w:rsidRDefault="009C3D48" w:rsidP="00BA74F6">
      <w:pPr>
        <w:pStyle w:val="ListParagraph"/>
        <w:ind w:left="0"/>
        <w:jc w:val="center"/>
      </w:pPr>
      <w:r>
        <w:rPr>
          <w:noProof/>
        </w:rPr>
        <w:drawing>
          <wp:inline distT="0" distB="0" distL="0" distR="0">
            <wp:extent cx="3719195" cy="3322955"/>
            <wp:effectExtent l="0" t="0" r="0" b="0"/>
            <wp:docPr id="85" name="Picture 85" descr="10-31-2012 7-03-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0-31-2012 7-03-08 P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9195" cy="3322955"/>
                    </a:xfrm>
                    <a:prstGeom prst="rect">
                      <a:avLst/>
                    </a:prstGeom>
                    <a:noFill/>
                    <a:ln>
                      <a:noFill/>
                    </a:ln>
                  </pic:spPr>
                </pic:pic>
              </a:graphicData>
            </a:graphic>
          </wp:inline>
        </w:drawing>
      </w:r>
    </w:p>
    <w:p w:rsidR="00F20ACE" w:rsidRDefault="00F20ACE">
      <w:pPr>
        <w:widowControl/>
        <w:spacing w:line="240" w:lineRule="auto"/>
        <w:rPr>
          <w:rFonts w:eastAsia="Calibri"/>
          <w:i/>
          <w:sz w:val="26"/>
          <w:szCs w:val="26"/>
          <w:lang w:val="en-US"/>
        </w:rPr>
      </w:pPr>
      <w:r>
        <w:rPr>
          <w:i/>
        </w:rPr>
        <w:br w:type="page"/>
      </w:r>
    </w:p>
    <w:p w:rsidR="00966382" w:rsidRPr="006C5DAA" w:rsidRDefault="00966382" w:rsidP="00BD651D">
      <w:pPr>
        <w:pStyle w:val="ListParagraph"/>
        <w:numPr>
          <w:ilvl w:val="0"/>
          <w:numId w:val="58"/>
        </w:numPr>
        <w:jc w:val="both"/>
      </w:pPr>
      <w:r w:rsidRPr="006C5DAA">
        <w:rPr>
          <w:i/>
        </w:rPr>
        <w:lastRenderedPageBreak/>
        <w:t>Quá trình huấn luyện mạng</w:t>
      </w:r>
      <w:r w:rsidRPr="006C5DAA">
        <w:t>:</w:t>
      </w:r>
    </w:p>
    <w:p w:rsidR="00966382" w:rsidRPr="006C5DAA" w:rsidRDefault="00966382" w:rsidP="00966382">
      <w:pPr>
        <w:pStyle w:val="ListParagraph"/>
        <w:ind w:left="360"/>
        <w:jc w:val="both"/>
      </w:pPr>
      <w:r w:rsidRPr="006C5DAA">
        <w:t xml:space="preserve">Quá trình </w:t>
      </w:r>
      <w:r w:rsidR="009C3D48" w:rsidRPr="006C5DAA">
        <w:t>huấn luyện là quá trình học với các tập mẫu (X</w:t>
      </w:r>
      <w:r w:rsidR="009C3D48" w:rsidRPr="006C5DAA">
        <w:rPr>
          <w:vertAlign w:val="subscript"/>
        </w:rPr>
        <w:t>s</w:t>
      </w:r>
      <w:r w:rsidR="009C3D48" w:rsidRPr="006C5DAA">
        <w:t>, T</w:t>
      </w:r>
      <w:r w:rsidR="009C3D48" w:rsidRPr="006C5DAA">
        <w:rPr>
          <w:vertAlign w:val="subscript"/>
        </w:rPr>
        <w:t>s</w:t>
      </w:r>
      <w:r w:rsidR="009C3D48" w:rsidRPr="006C5DAA">
        <w:t xml:space="preserve">), s = </w:t>
      </w:r>
      <m:oMath>
        <m:acc>
          <m:accPr>
            <m:chr m:val="̅"/>
            <m:ctrlPr>
              <w:rPr>
                <w:rFonts w:ascii="Cambria Math" w:hAnsi="Cambria Math"/>
                <w:i/>
              </w:rPr>
            </m:ctrlPr>
          </m:accPr>
          <m:e>
            <m:r>
              <w:rPr>
                <w:rFonts w:ascii="Cambria Math" w:hAnsi="Cambria Math"/>
              </w:rPr>
              <m:t>1, N</m:t>
            </m:r>
          </m:e>
        </m:acc>
      </m:oMath>
      <w:r w:rsidR="006C5DAA" w:rsidRPr="006C5DAA">
        <w:t xml:space="preserve"> để điều chỉnh tập trọng số liên kết. Giải thuật huấn luyện được áp dụng trong thiết kế chương trình nhận dạng ký tự số viết tay là giải thuật lan truyền ngược sai số Back Propagation.</w:t>
      </w:r>
    </w:p>
    <w:p w:rsidR="00BD651D" w:rsidRDefault="006C5DAA" w:rsidP="006C5DAA">
      <w:pPr>
        <w:pStyle w:val="ListParagraph"/>
        <w:ind w:left="360"/>
        <w:jc w:val="both"/>
      </w:pPr>
      <w:r w:rsidRPr="002C284A">
        <w:rPr>
          <w:b/>
        </w:rPr>
        <w:t xml:space="preserve">Bước </w:t>
      </w:r>
      <w:r w:rsidR="00C03B06">
        <w:rPr>
          <w:b/>
        </w:rPr>
        <w:t>1</w:t>
      </w:r>
      <w:r>
        <w:t>: Lan truyền xuôi đầu vào X</w:t>
      </w:r>
      <w:r w:rsidRPr="006C5DAA">
        <w:rPr>
          <w:vertAlign w:val="subscript"/>
        </w:rPr>
        <w:t>s</w:t>
      </w:r>
      <w:r>
        <w:t xml:space="preserve"> = {x</w:t>
      </w:r>
      <w:r w:rsidRPr="006C5DAA">
        <w:rPr>
          <w:vertAlign w:val="subscript"/>
        </w:rPr>
        <w:t>1</w:t>
      </w:r>
      <w:r>
        <w:t>, x</w:t>
      </w:r>
      <w:r w:rsidRPr="006C5DAA">
        <w:rPr>
          <w:vertAlign w:val="subscript"/>
        </w:rPr>
        <w:t>2</w:t>
      </w:r>
      <w:r>
        <w:t>, …, x</w:t>
      </w:r>
      <w:r w:rsidRPr="006C5DAA">
        <w:rPr>
          <w:vertAlign w:val="subscript"/>
        </w:rPr>
        <w:t>n</w:t>
      </w:r>
      <w:r>
        <w:t>} qua mạng:</w:t>
      </w:r>
    </w:p>
    <w:p w:rsidR="002C284A" w:rsidRDefault="006C5DAA" w:rsidP="002C284A">
      <w:pPr>
        <w:pStyle w:val="ListParagraph"/>
        <w:numPr>
          <w:ilvl w:val="0"/>
          <w:numId w:val="59"/>
        </w:numPr>
        <w:jc w:val="both"/>
      </w:pPr>
      <w:r>
        <w:t>Đầu ra tại nơron j của lớp ẩ</w:t>
      </w:r>
      <w:r w:rsidR="003A0810">
        <w:t>n:</w:t>
      </w:r>
      <w:r w:rsidR="002C284A">
        <w:t xml:space="preserve"> y</w:t>
      </w:r>
      <w:r w:rsidR="002C284A" w:rsidRPr="002C284A">
        <w:rPr>
          <w:vertAlign w:val="subscript"/>
        </w:rPr>
        <w:t>j</w:t>
      </w:r>
      <w:r w:rsidR="004F1007">
        <w:t xml:space="preserve"> = g</w:t>
      </w:r>
      <w:r w:rsidR="00612395">
        <w:t>(</w:t>
      </w:r>
      <w:r w:rsidR="002C284A">
        <w:rPr>
          <w:position w:val="-28"/>
        </w:rPr>
        <w:object w:dxaOrig="859" w:dyaOrig="680">
          <v:shape id="_x0000_i1062" type="#_x0000_t75" style="width:43.2pt;height:33.8pt" o:ole="" fillcolor="window">
            <v:imagedata r:id="rId132" o:title=""/>
          </v:shape>
          <o:OLEObject Type="Embed" ProgID="Equation.3" ShapeID="_x0000_i1062" DrawAspect="Content" ObjectID="_1415204663" r:id="rId133"/>
        </w:object>
      </w:r>
      <w:r w:rsidR="00612395">
        <w:t>)</w:t>
      </w:r>
      <w:r w:rsidR="00C31826">
        <w:tab/>
      </w:r>
      <w:r w:rsidR="00C31826">
        <w:tab/>
      </w:r>
      <w:r w:rsidR="00C31826">
        <w:tab/>
        <w:t>(1)</w:t>
      </w:r>
    </w:p>
    <w:p w:rsidR="00C31826" w:rsidRPr="00E45A99" w:rsidRDefault="002C284A" w:rsidP="00E45A99">
      <w:pPr>
        <w:pStyle w:val="ListParagraph"/>
        <w:numPr>
          <w:ilvl w:val="0"/>
          <w:numId w:val="59"/>
        </w:numPr>
        <w:jc w:val="both"/>
      </w:pPr>
      <w:r>
        <w:t>Đầu ra tại nơron k của lớp ra: y</w:t>
      </w:r>
      <w:r w:rsidRPr="002C284A">
        <w:rPr>
          <w:vertAlign w:val="subscript"/>
        </w:rPr>
        <w:t>k</w:t>
      </w:r>
      <w:r>
        <w:t xml:space="preserve"> = g(</w:t>
      </w:r>
      <w:r w:rsidR="00C31826" w:rsidRPr="00C31826">
        <w:rPr>
          <w:position w:val="-30"/>
        </w:rPr>
        <w:object w:dxaOrig="960" w:dyaOrig="700">
          <v:shape id="_x0000_i1063" type="#_x0000_t75" style="width:48.2pt;height:35.05pt" o:ole="" fillcolor="window">
            <v:imagedata r:id="rId134" o:title=""/>
          </v:shape>
          <o:OLEObject Type="Embed" ProgID="Equation.3" ShapeID="_x0000_i1063" DrawAspect="Content" ObjectID="_1415204664" r:id="rId135"/>
        </w:object>
      </w:r>
      <w:r>
        <w:t>)</w:t>
      </w:r>
      <w:r w:rsidR="00C31826">
        <w:tab/>
      </w:r>
      <w:r w:rsidR="00C31826">
        <w:tab/>
      </w:r>
      <w:r w:rsidR="00C31826">
        <w:tab/>
        <w:t>(2)</w:t>
      </w:r>
    </w:p>
    <w:p w:rsidR="002C284A" w:rsidRDefault="002C284A" w:rsidP="006C5DAA">
      <w:pPr>
        <w:pStyle w:val="ListParagraph"/>
        <w:ind w:left="360"/>
        <w:jc w:val="both"/>
      </w:pPr>
      <w:r w:rsidRPr="00C03B06">
        <w:rPr>
          <w:b/>
        </w:rPr>
        <w:t>Bước 2:</w:t>
      </w:r>
      <w:r>
        <w:t xml:space="preserve"> Lan truyền ngược sai số</w:t>
      </w:r>
    </w:p>
    <w:p w:rsidR="000A5DF8" w:rsidRPr="000A5DF8" w:rsidRDefault="00E45A99" w:rsidP="000A5DF8">
      <w:pPr>
        <w:pStyle w:val="ListParagraph"/>
        <w:ind w:left="360"/>
        <w:jc w:val="both"/>
      </w:pPr>
      <w:r>
        <w:t>So sánh các phần tử của vectơ đầu ra thực Y</w:t>
      </w:r>
      <w:r w:rsidRPr="00E45A99">
        <w:rPr>
          <w:vertAlign w:val="subscript"/>
        </w:rPr>
        <w:t>s</w:t>
      </w:r>
      <w:r>
        <w:t xml:space="preserve"> với các phần tử tương ứng của vectơ đầu ra mẫu T</w:t>
      </w:r>
      <w:r w:rsidRPr="00E45A99">
        <w:rPr>
          <w:vertAlign w:val="subscript"/>
        </w:rPr>
        <w:t>s</w:t>
      </w:r>
      <w:r>
        <w:t xml:space="preserve"> để tính sai lệch: e</w:t>
      </w:r>
      <w:r w:rsidRPr="00E45A99">
        <w:rPr>
          <w:vertAlign w:val="subscript"/>
        </w:rPr>
        <w:t>k</w:t>
      </w:r>
      <w:r>
        <w:t xml:space="preserve"> = t</w:t>
      </w:r>
      <w:r w:rsidRPr="00E45A99">
        <w:rPr>
          <w:vertAlign w:val="subscript"/>
        </w:rPr>
        <w:t>k</w:t>
      </w:r>
      <w:r>
        <w:t xml:space="preserve"> </w:t>
      </w:r>
      <w:r>
        <w:sym w:font="Symbol" w:char="F02D"/>
      </w:r>
      <w:r>
        <w:t xml:space="preserve"> </w:t>
      </w:r>
      <w:r w:rsidRPr="000A5DF8">
        <w:t>y</w:t>
      </w:r>
      <w:r w:rsidRPr="000A5DF8">
        <w:rPr>
          <w:vertAlign w:val="subscript"/>
        </w:rPr>
        <w:t>k</w:t>
      </w:r>
    </w:p>
    <w:p w:rsidR="001D7318" w:rsidRDefault="000A5DF8" w:rsidP="001D7318">
      <w:pPr>
        <w:pStyle w:val="ListParagraph"/>
        <w:ind w:left="360"/>
        <w:jc w:val="both"/>
      </w:pPr>
      <w:r>
        <w:t xml:space="preserve">Tổng </w:t>
      </w:r>
      <w:r w:rsidRPr="000A5DF8">
        <w:t>bình</w:t>
      </w:r>
      <w:r>
        <w:t xml:space="preserve"> phương sai số của mạng ứng với mẫu học (X</w:t>
      </w:r>
      <w:r w:rsidRPr="000A5DF8">
        <w:rPr>
          <w:vertAlign w:val="subscript"/>
        </w:rPr>
        <w:t>s</w:t>
      </w:r>
      <w:r>
        <w:t>, T</w:t>
      </w:r>
      <w:r w:rsidRPr="000A5DF8">
        <w:rPr>
          <w:vertAlign w:val="subscript"/>
        </w:rPr>
        <w:t>s</w:t>
      </w:r>
      <w:r>
        <w:t>):</w:t>
      </w:r>
    </w:p>
    <w:p w:rsidR="001D7318" w:rsidRDefault="00504CCA" w:rsidP="00F838BE">
      <w:pPr>
        <w:ind w:firstLine="360"/>
        <w:jc w:val="center"/>
      </w:pPr>
      <w:r>
        <w:rPr>
          <w:noProof/>
          <w:lang w:val="en-US"/>
        </w:rPr>
        <w:drawing>
          <wp:inline distT="0" distB="0" distL="0" distR="0" wp14:anchorId="761A6A47" wp14:editId="6E6C2EAF">
            <wp:extent cx="1515600" cy="532800"/>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15600" cy="532800"/>
                    </a:xfrm>
                    <a:prstGeom prst="rect">
                      <a:avLst/>
                    </a:prstGeom>
                  </pic:spPr>
                </pic:pic>
              </a:graphicData>
            </a:graphic>
          </wp:inline>
        </w:drawing>
      </w:r>
    </w:p>
    <w:p w:rsidR="00504CCA" w:rsidRPr="00504CCA" w:rsidRDefault="00504CCA" w:rsidP="00504CCA">
      <w:pPr>
        <w:pStyle w:val="ListParagraph"/>
        <w:ind w:left="360"/>
        <w:jc w:val="both"/>
      </w:pPr>
      <w:r>
        <w:t>Thông tin về sai số được lan truyền ngược qua mạng để điều chỉnh các giá trị trọng số tại vòng lặp thứ l:</w:t>
      </w:r>
    </w:p>
    <w:p w:rsidR="00F838BE" w:rsidRDefault="00504CCA" w:rsidP="00F838BE">
      <w:pPr>
        <w:pStyle w:val="ListParagraph"/>
        <w:numPr>
          <w:ilvl w:val="0"/>
          <w:numId w:val="60"/>
        </w:numPr>
        <w:jc w:val="both"/>
      </w:pPr>
      <w:r>
        <w:t>Với liên kết giữa nơron ẩn và nơron ra:</w:t>
      </w:r>
    </w:p>
    <w:p w:rsidR="00F838BE" w:rsidRDefault="00F838BE" w:rsidP="00F838BE">
      <w:pPr>
        <w:pStyle w:val="ListParagraph"/>
        <w:ind w:left="1080"/>
        <w:jc w:val="both"/>
      </w:pPr>
      <w:r>
        <w:rPr>
          <w:noProof/>
        </w:rPr>
        <w:drawing>
          <wp:inline distT="0" distB="0" distL="0" distR="0" wp14:anchorId="2EBD91E4" wp14:editId="3992B484">
            <wp:extent cx="5065200" cy="32040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065200" cy="320400"/>
                    </a:xfrm>
                    <a:prstGeom prst="rect">
                      <a:avLst/>
                    </a:prstGeom>
                  </pic:spPr>
                </pic:pic>
              </a:graphicData>
            </a:graphic>
          </wp:inline>
        </w:drawing>
      </w:r>
    </w:p>
    <w:p w:rsidR="00F838BE" w:rsidRDefault="00F838BE" w:rsidP="00F838BE">
      <w:pPr>
        <w:pStyle w:val="ListParagraph"/>
        <w:ind w:left="1080"/>
        <w:jc w:val="both"/>
      </w:pPr>
      <w:r>
        <w:rPr>
          <w:noProof/>
        </w:rPr>
        <w:drawing>
          <wp:inline distT="0" distB="0" distL="0" distR="0" wp14:anchorId="190F5ECF" wp14:editId="7DB4DC80">
            <wp:extent cx="1764000" cy="3132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64000" cy="313200"/>
                    </a:xfrm>
                    <a:prstGeom prst="rect">
                      <a:avLst/>
                    </a:prstGeom>
                  </pic:spPr>
                </pic:pic>
              </a:graphicData>
            </a:graphic>
          </wp:inline>
        </w:drawing>
      </w:r>
    </w:p>
    <w:p w:rsidR="006046FD" w:rsidRDefault="00F838BE" w:rsidP="006046FD">
      <w:pPr>
        <w:pStyle w:val="ListParagraph"/>
        <w:ind w:left="1080"/>
        <w:jc w:val="both"/>
      </w:pPr>
      <w:r>
        <w:rPr>
          <w:noProof/>
        </w:rPr>
        <w:drawing>
          <wp:inline distT="0" distB="0" distL="0" distR="0" wp14:anchorId="18BBCDE8" wp14:editId="77D70BCE">
            <wp:extent cx="2008800" cy="298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08800" cy="298800"/>
                    </a:xfrm>
                    <a:prstGeom prst="rect">
                      <a:avLst/>
                    </a:prstGeom>
                  </pic:spPr>
                </pic:pic>
              </a:graphicData>
            </a:graphic>
          </wp:inline>
        </w:drawing>
      </w:r>
      <w:r>
        <w:tab/>
      </w:r>
    </w:p>
    <w:p w:rsidR="006046FD" w:rsidRDefault="00F838BE" w:rsidP="006046FD">
      <w:pPr>
        <w:pStyle w:val="ListParagraph"/>
        <w:numPr>
          <w:ilvl w:val="0"/>
          <w:numId w:val="60"/>
        </w:numPr>
        <w:jc w:val="both"/>
      </w:pPr>
      <w:r>
        <w:t>Với liên kết giữa nơron vào và nơron ẩn:</w:t>
      </w:r>
    </w:p>
    <w:p w:rsidR="006046FD" w:rsidRDefault="00F838BE" w:rsidP="006046FD">
      <w:pPr>
        <w:pStyle w:val="ListParagraph"/>
        <w:ind w:left="1080"/>
        <w:jc w:val="both"/>
      </w:pPr>
      <w:r>
        <w:rPr>
          <w:noProof/>
        </w:rPr>
        <w:drawing>
          <wp:inline distT="0" distB="0" distL="0" distR="0" wp14:anchorId="3A73CF0A" wp14:editId="07DA8FEC">
            <wp:extent cx="1386000" cy="2988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386000" cy="298800"/>
                    </a:xfrm>
                    <a:prstGeom prst="rect">
                      <a:avLst/>
                    </a:prstGeom>
                  </pic:spPr>
                </pic:pic>
              </a:graphicData>
            </a:graphic>
          </wp:inline>
        </w:drawing>
      </w:r>
    </w:p>
    <w:p w:rsidR="006046FD" w:rsidRDefault="00F838BE" w:rsidP="006046FD">
      <w:pPr>
        <w:pStyle w:val="ListParagraph"/>
        <w:ind w:left="1080"/>
        <w:jc w:val="both"/>
      </w:pPr>
      <w:r>
        <w:rPr>
          <w:noProof/>
        </w:rPr>
        <w:drawing>
          <wp:inline distT="0" distB="0" distL="0" distR="0" wp14:anchorId="5A2D3971" wp14:editId="14018A7B">
            <wp:extent cx="2565779" cy="55811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3836"/>
                    <a:stretch/>
                  </pic:blipFill>
                  <pic:spPr bwMode="auto">
                    <a:xfrm>
                      <a:off x="0" y="0"/>
                      <a:ext cx="2565263" cy="558000"/>
                    </a:xfrm>
                    <a:prstGeom prst="rect">
                      <a:avLst/>
                    </a:prstGeom>
                    <a:ln>
                      <a:noFill/>
                    </a:ln>
                    <a:extLst>
                      <a:ext uri="{53640926-AAD7-44D8-BBD7-CCE9431645EC}">
                        <a14:shadowObscured xmlns:a14="http://schemas.microsoft.com/office/drawing/2010/main"/>
                      </a:ext>
                    </a:extLst>
                  </pic:spPr>
                </pic:pic>
              </a:graphicData>
            </a:graphic>
          </wp:inline>
        </w:drawing>
      </w:r>
    </w:p>
    <w:p w:rsidR="00F838BE" w:rsidRDefault="00F838BE" w:rsidP="006046FD">
      <w:pPr>
        <w:pStyle w:val="ListParagraph"/>
        <w:ind w:left="1080"/>
        <w:jc w:val="both"/>
      </w:pPr>
      <w:r>
        <w:rPr>
          <w:noProof/>
        </w:rPr>
        <w:drawing>
          <wp:inline distT="0" distB="0" distL="0" distR="0" wp14:anchorId="09139C02" wp14:editId="5054B8B7">
            <wp:extent cx="1832400" cy="2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832400" cy="298800"/>
                    </a:xfrm>
                    <a:prstGeom prst="rect">
                      <a:avLst/>
                    </a:prstGeom>
                  </pic:spPr>
                </pic:pic>
              </a:graphicData>
            </a:graphic>
          </wp:inline>
        </w:drawing>
      </w:r>
    </w:p>
    <w:p w:rsidR="00F838BE" w:rsidRDefault="00F838BE" w:rsidP="001D7318">
      <w:pPr>
        <w:pStyle w:val="ListParagraph"/>
        <w:ind w:left="360"/>
        <w:jc w:val="both"/>
      </w:pPr>
      <w:r>
        <w:lastRenderedPageBreak/>
        <w:t xml:space="preserve">Sau khi hiệu chỉnh trọng số, mẫu Xs </w:t>
      </w:r>
      <w:r w:rsidR="006046FD">
        <w:t xml:space="preserve">tiếp tục được đưa vào mạng lần thứ (l+1) và tiếp tục thuật hoán hiệu chỉnh trọng số cho đến khi E &lt; </w:t>
      </w:r>
      <w:r w:rsidR="006046FD">
        <w:sym w:font="Symbol" w:char="F065"/>
      </w:r>
      <w:r w:rsidR="006046FD">
        <w:t xml:space="preserve"> cho trước hoặc số vòng lặp đạt đến mức định trước.</w:t>
      </w:r>
    </w:p>
    <w:p w:rsidR="006046FD" w:rsidRPr="001D7318" w:rsidRDefault="006046FD" w:rsidP="001D7318">
      <w:pPr>
        <w:pStyle w:val="ListParagraph"/>
        <w:ind w:left="360"/>
        <w:jc w:val="both"/>
      </w:pPr>
      <w:r>
        <w:t xml:space="preserve">Mẫu tiếp theo được đưa vào mạng và quá trình huấn luyện lặp lại như trên cho đến khi mạng học thuộc tất cả các mẫu. Lưu cấu hình mạng lại để sẵn sàng đưa vào sử dụng. </w:t>
      </w:r>
    </w:p>
    <w:p w:rsidR="00E45A99" w:rsidRDefault="00E45A99" w:rsidP="006C5DAA">
      <w:pPr>
        <w:pStyle w:val="ListParagraph"/>
        <w:ind w:left="360"/>
        <w:jc w:val="both"/>
      </w:pPr>
      <w:r>
        <w:t xml:space="preserve">Hàm kích hoạt sử dụng trong mạng Perceptron nhiều lớp là hàm sidmoid đơn cực </w:t>
      </w:r>
      <w:r>
        <w:rPr>
          <w:position w:val="-24"/>
        </w:rPr>
        <w:object w:dxaOrig="1440" w:dyaOrig="620">
          <v:shape id="_x0000_i1064" type="#_x0000_t75" style="width:1in;height:31.3pt" o:ole="" fillcolor="window">
            <v:imagedata r:id="rId143" o:title=""/>
          </v:shape>
          <o:OLEObject Type="Embed" ProgID="Equation.3" ShapeID="_x0000_i1064" DrawAspect="Content" ObjectID="_1415204665" r:id="rId144"/>
        </w:object>
      </w:r>
      <w:r>
        <w:t xml:space="preserve">(với </w:t>
      </w:r>
      <w:r>
        <w:sym w:font="Symbol" w:char="F061"/>
      </w:r>
      <w:r>
        <w:t xml:space="preserve"> = 1), đạo hàm của hàm này là g</w:t>
      </w:r>
      <w:r>
        <w:sym w:font="Symbol" w:char="F0A2"/>
      </w:r>
      <w:r>
        <w:t xml:space="preserve">(s) = g(s).(1 </w:t>
      </w:r>
      <w:r>
        <w:sym w:font="Symbol" w:char="F02D"/>
      </w:r>
      <w:r>
        <w:t xml:space="preserve"> g(s)).</w:t>
      </w:r>
    </w:p>
    <w:p w:rsidR="006046FD" w:rsidRDefault="006046FD" w:rsidP="006046FD">
      <w:pPr>
        <w:pStyle w:val="ListParagraph"/>
        <w:numPr>
          <w:ilvl w:val="0"/>
          <w:numId w:val="58"/>
        </w:numPr>
        <w:jc w:val="both"/>
      </w:pPr>
      <w:r w:rsidRPr="006046FD">
        <w:rPr>
          <w:i/>
        </w:rPr>
        <w:t>Sử dụng mạng</w:t>
      </w:r>
      <w:r>
        <w:t>:</w:t>
      </w:r>
    </w:p>
    <w:p w:rsidR="006046FD" w:rsidRPr="003A0810" w:rsidRDefault="006046FD" w:rsidP="006046FD">
      <w:pPr>
        <w:pStyle w:val="ListParagraph"/>
        <w:ind w:left="360"/>
        <w:jc w:val="both"/>
      </w:pPr>
      <w:r>
        <w:t>Mạng sau khi được huấn luyện được sử dụng như một bảng tra. Các ảnh ký tự sau bước tiền xử lý được đưa vào đầu vào mạng, đầu ra mạng là vectơ Y với các phần tử y</w:t>
      </w:r>
      <w:r w:rsidRPr="006046FD">
        <w:rPr>
          <w:vertAlign w:val="subscript"/>
        </w:rPr>
        <w:t>k</w:t>
      </w:r>
      <w:r>
        <w:t xml:space="preserve"> được tính theo công thức (1) và (2)</w:t>
      </w:r>
      <w:r w:rsidR="002A38F5">
        <w:t>.</w:t>
      </w:r>
    </w:p>
    <w:p w:rsidR="008D5A55" w:rsidRPr="00CE4919" w:rsidRDefault="008D5A55" w:rsidP="00CE4919">
      <w:pPr>
        <w:numPr>
          <w:ilvl w:val="0"/>
          <w:numId w:val="57"/>
        </w:numPr>
        <w:spacing w:line="360" w:lineRule="auto"/>
        <w:rPr>
          <w:b/>
          <w:i/>
          <w:sz w:val="26"/>
          <w:szCs w:val="26"/>
          <w:lang w:val="en-US"/>
        </w:rPr>
      </w:pPr>
      <w:r w:rsidRPr="00CE4919">
        <w:rPr>
          <w:b/>
          <w:i/>
          <w:sz w:val="26"/>
          <w:szCs w:val="26"/>
          <w:lang w:val="en-US"/>
        </w:rPr>
        <w:t>Thuật toán truyền thẳng (feed-forward)</w:t>
      </w:r>
    </w:p>
    <w:p w:rsidR="00D13CC0" w:rsidRPr="00CE4919" w:rsidRDefault="009C3D48" w:rsidP="00CE4919">
      <w:pPr>
        <w:spacing w:line="360" w:lineRule="auto"/>
        <w:jc w:val="center"/>
        <w:rPr>
          <w:sz w:val="26"/>
          <w:szCs w:val="26"/>
          <w:lang w:val="en-US"/>
        </w:rPr>
      </w:pPr>
      <w:r>
        <w:rPr>
          <w:noProof/>
          <w:color w:val="0070C0"/>
          <w:sz w:val="26"/>
          <w:szCs w:val="26"/>
          <w:lang w:val="en-US"/>
        </w:rPr>
        <w:drawing>
          <wp:inline distT="0" distB="0" distL="0" distR="0">
            <wp:extent cx="4078800" cy="4219200"/>
            <wp:effectExtent l="0" t="0" r="0" b="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78800" cy="4219200"/>
                    </a:xfrm>
                    <a:prstGeom prst="rect">
                      <a:avLst/>
                    </a:prstGeom>
                    <a:noFill/>
                    <a:ln>
                      <a:noFill/>
                    </a:ln>
                  </pic:spPr>
                </pic:pic>
              </a:graphicData>
            </a:graphic>
          </wp:inline>
        </w:drawing>
      </w:r>
    </w:p>
    <w:p w:rsidR="00D13CC0" w:rsidRPr="00CE4919" w:rsidRDefault="00BD2E9F" w:rsidP="00CE4919">
      <w:pPr>
        <w:numPr>
          <w:ilvl w:val="0"/>
          <w:numId w:val="57"/>
        </w:numPr>
        <w:spacing w:line="360" w:lineRule="auto"/>
        <w:rPr>
          <w:b/>
          <w:i/>
          <w:sz w:val="26"/>
          <w:szCs w:val="26"/>
          <w:lang w:val="en-US"/>
        </w:rPr>
      </w:pPr>
      <w:r>
        <w:rPr>
          <w:b/>
          <w:i/>
          <w:sz w:val="26"/>
          <w:szCs w:val="26"/>
          <w:lang w:val="en-US"/>
        </w:rPr>
        <w:br w:type="page"/>
      </w:r>
      <w:r w:rsidR="00D13CC0" w:rsidRPr="00CE4919">
        <w:rPr>
          <w:b/>
          <w:i/>
          <w:sz w:val="26"/>
          <w:szCs w:val="26"/>
          <w:lang w:val="en-US"/>
        </w:rPr>
        <w:lastRenderedPageBreak/>
        <w:t>Thuật toán lan truyền ngược (back-propagation)</w:t>
      </w:r>
    </w:p>
    <w:p w:rsidR="00D13CC0" w:rsidRPr="00CE4919" w:rsidRDefault="009C3D48" w:rsidP="00CE4919">
      <w:pPr>
        <w:spacing w:line="360" w:lineRule="auto"/>
        <w:jc w:val="center"/>
        <w:rPr>
          <w:sz w:val="26"/>
          <w:szCs w:val="26"/>
          <w:lang w:val="fr-FR"/>
        </w:rPr>
      </w:pPr>
      <w:r>
        <w:rPr>
          <w:noProof/>
          <w:color w:val="0070C0"/>
          <w:sz w:val="26"/>
          <w:szCs w:val="26"/>
          <w:lang w:val="en-US"/>
        </w:rPr>
        <w:drawing>
          <wp:inline distT="0" distB="0" distL="0" distR="0">
            <wp:extent cx="5317200" cy="6022800"/>
            <wp:effectExtent l="0" t="0" r="0" b="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7200" cy="6022800"/>
                    </a:xfrm>
                    <a:prstGeom prst="rect">
                      <a:avLst/>
                    </a:prstGeom>
                    <a:noFill/>
                    <a:ln>
                      <a:noFill/>
                    </a:ln>
                  </pic:spPr>
                </pic:pic>
              </a:graphicData>
            </a:graphic>
          </wp:inline>
        </w:drawing>
      </w:r>
    </w:p>
    <w:p w:rsidR="00024009" w:rsidRPr="00960657" w:rsidRDefault="00024009" w:rsidP="00CE4919">
      <w:pPr>
        <w:pStyle w:val="Heading3"/>
        <w:rPr>
          <w:szCs w:val="26"/>
          <w:lang w:val="en-US"/>
        </w:rPr>
      </w:pPr>
      <w:bookmarkStart w:id="28" w:name="_Toc341462771"/>
      <w:r w:rsidRPr="00CE4919">
        <w:rPr>
          <w:szCs w:val="26"/>
          <w:lang w:val="en-US"/>
        </w:rPr>
        <w:t>Kết quả đạt được</w:t>
      </w:r>
      <w:bookmarkEnd w:id="28"/>
    </w:p>
    <w:p w:rsidR="00BD2E9F" w:rsidRPr="00BD2E9F" w:rsidRDefault="00CD5B5F" w:rsidP="00BD2E9F">
      <w:pPr>
        <w:pStyle w:val="ListParagraph"/>
        <w:numPr>
          <w:ilvl w:val="0"/>
          <w:numId w:val="32"/>
        </w:numPr>
        <w:jc w:val="both"/>
        <w:rPr>
          <w:color w:val="0070C0"/>
        </w:rPr>
      </w:pPr>
      <w:r w:rsidRPr="00960657">
        <w:t xml:space="preserve">Do áp dụng thuật toán máy học mạng </w:t>
      </w:r>
      <w:r w:rsidR="00FB5ACA">
        <w:t>nơron</w:t>
      </w:r>
      <w:r w:rsidR="00FB5ACA" w:rsidRPr="00F569AB">
        <w:t xml:space="preserve"> </w:t>
      </w:r>
      <w:r w:rsidRPr="00960657">
        <w:t xml:space="preserve">nhân tạo, nên kết quả thu được còn phụ thuộc vào một số yếu tố như: số lượng </w:t>
      </w:r>
      <w:r w:rsidR="00FB5ACA">
        <w:t>nơron</w:t>
      </w:r>
      <w:r w:rsidR="00FB5ACA" w:rsidRPr="00F569AB">
        <w:t xml:space="preserve"> </w:t>
      </w:r>
      <w:r w:rsidRPr="00960657">
        <w:t>ở tầng ẩn (hidden layer), tốc độ học (learning rate)…</w:t>
      </w:r>
    </w:p>
    <w:p w:rsidR="00CD5B5F" w:rsidRPr="00960657" w:rsidRDefault="009604FA" w:rsidP="00960657">
      <w:pPr>
        <w:pStyle w:val="ListParagraph"/>
        <w:numPr>
          <w:ilvl w:val="0"/>
          <w:numId w:val="32"/>
        </w:numPr>
        <w:jc w:val="both"/>
        <w:rPr>
          <w:color w:val="0070C0"/>
        </w:rPr>
      </w:pPr>
      <w:r>
        <w:t>T</w:t>
      </w:r>
      <w:r w:rsidR="00CD5B5F" w:rsidRPr="00960657">
        <w:t xml:space="preserve">hực nghiệm </w:t>
      </w:r>
      <w:r>
        <w:t xml:space="preserve">với 10000 mẫu </w:t>
      </w:r>
      <w:r w:rsidR="00BD2E9F">
        <w:t>ký tự, thay đổi số lượng nơron ở lớp ẩn, kết quả thu được như sau:</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085"/>
        <w:gridCol w:w="1418"/>
        <w:gridCol w:w="1417"/>
        <w:gridCol w:w="1418"/>
        <w:gridCol w:w="1417"/>
      </w:tblGrid>
      <w:tr w:rsidR="009604FA" w:rsidTr="00711018">
        <w:tc>
          <w:tcPr>
            <w:tcW w:w="3085" w:type="dxa"/>
            <w:tcBorders>
              <w:top w:val="single" w:sz="8" w:space="0" w:color="FFFFFF"/>
              <w:left w:val="single" w:sz="8" w:space="0" w:color="FFFFFF"/>
              <w:bottom w:val="single" w:sz="24" w:space="0" w:color="FFFFFF"/>
              <w:right w:val="single" w:sz="8" w:space="0" w:color="FFFFFF"/>
            </w:tcBorders>
            <w:shd w:val="clear" w:color="auto" w:fill="9BBB59"/>
            <w:vAlign w:val="center"/>
          </w:tcPr>
          <w:p w:rsidR="009604FA" w:rsidRPr="00711018" w:rsidRDefault="009604FA" w:rsidP="00711018">
            <w:pPr>
              <w:pStyle w:val="ListParagraph"/>
              <w:ind w:left="0"/>
              <w:jc w:val="center"/>
              <w:rPr>
                <w:b/>
                <w:bCs/>
                <w:color w:val="FFFFFF"/>
              </w:rPr>
            </w:pPr>
          </w:p>
        </w:tc>
        <w:tc>
          <w:tcPr>
            <w:tcW w:w="1418" w:type="dxa"/>
            <w:tcBorders>
              <w:top w:val="single" w:sz="8" w:space="0" w:color="FFFFFF"/>
              <w:left w:val="single" w:sz="8" w:space="0" w:color="FFFFFF"/>
              <w:bottom w:val="single" w:sz="24" w:space="0" w:color="FFFFFF"/>
              <w:right w:val="single" w:sz="8" w:space="0" w:color="FFFFFF"/>
            </w:tcBorders>
            <w:shd w:val="clear" w:color="auto" w:fill="9BBB59"/>
            <w:vAlign w:val="center"/>
          </w:tcPr>
          <w:p w:rsidR="009604FA" w:rsidRPr="00711018" w:rsidRDefault="009604FA" w:rsidP="00711018">
            <w:pPr>
              <w:pStyle w:val="ListParagraph"/>
              <w:ind w:left="0"/>
              <w:jc w:val="center"/>
              <w:rPr>
                <w:b/>
                <w:bCs/>
                <w:color w:val="FFFFFF"/>
              </w:rPr>
            </w:pPr>
            <w:r w:rsidRPr="00711018">
              <w:rPr>
                <w:b/>
                <w:bCs/>
                <w:color w:val="FFFFFF"/>
              </w:rPr>
              <w:t xml:space="preserve">10 nơron </w:t>
            </w:r>
            <w:r w:rsidR="00BD2E9F" w:rsidRPr="00711018">
              <w:rPr>
                <w:b/>
                <w:bCs/>
                <w:color w:val="FFFFFF"/>
              </w:rPr>
              <w:t>lớp ẩn</w:t>
            </w:r>
          </w:p>
        </w:tc>
        <w:tc>
          <w:tcPr>
            <w:tcW w:w="1417" w:type="dxa"/>
            <w:tcBorders>
              <w:top w:val="single" w:sz="8" w:space="0" w:color="FFFFFF"/>
              <w:left w:val="single" w:sz="8" w:space="0" w:color="FFFFFF"/>
              <w:bottom w:val="single" w:sz="24" w:space="0" w:color="FFFFFF"/>
              <w:right w:val="single" w:sz="8" w:space="0" w:color="FFFFFF"/>
            </w:tcBorders>
            <w:shd w:val="clear" w:color="auto" w:fill="9BBB59"/>
            <w:vAlign w:val="center"/>
          </w:tcPr>
          <w:p w:rsidR="009604FA" w:rsidRPr="00711018" w:rsidRDefault="009604FA" w:rsidP="00711018">
            <w:pPr>
              <w:pStyle w:val="ListParagraph"/>
              <w:ind w:left="0"/>
              <w:jc w:val="center"/>
              <w:rPr>
                <w:b/>
                <w:bCs/>
                <w:color w:val="FFFFFF"/>
              </w:rPr>
            </w:pPr>
            <w:r w:rsidRPr="00711018">
              <w:rPr>
                <w:b/>
                <w:bCs/>
                <w:color w:val="FFFFFF"/>
              </w:rPr>
              <w:t>50 nơron</w:t>
            </w:r>
            <w:r w:rsidR="00BD2E9F" w:rsidRPr="00711018">
              <w:rPr>
                <w:b/>
                <w:bCs/>
                <w:color w:val="FFFFFF"/>
              </w:rPr>
              <w:t xml:space="preserve"> lớp ẩn</w:t>
            </w:r>
          </w:p>
        </w:tc>
        <w:tc>
          <w:tcPr>
            <w:tcW w:w="1418" w:type="dxa"/>
            <w:tcBorders>
              <w:top w:val="single" w:sz="8" w:space="0" w:color="FFFFFF"/>
              <w:left w:val="single" w:sz="8" w:space="0" w:color="FFFFFF"/>
              <w:bottom w:val="single" w:sz="24" w:space="0" w:color="FFFFFF"/>
              <w:right w:val="single" w:sz="8" w:space="0" w:color="FFFFFF"/>
            </w:tcBorders>
            <w:shd w:val="clear" w:color="auto" w:fill="9BBB59"/>
            <w:vAlign w:val="center"/>
          </w:tcPr>
          <w:p w:rsidR="009604FA" w:rsidRPr="00711018" w:rsidRDefault="009604FA" w:rsidP="00711018">
            <w:pPr>
              <w:pStyle w:val="ListParagraph"/>
              <w:ind w:left="0"/>
              <w:jc w:val="center"/>
              <w:rPr>
                <w:b/>
                <w:bCs/>
                <w:color w:val="FFFFFF"/>
              </w:rPr>
            </w:pPr>
            <w:r w:rsidRPr="00711018">
              <w:rPr>
                <w:b/>
                <w:bCs/>
                <w:color w:val="FFFFFF"/>
              </w:rPr>
              <w:t xml:space="preserve">100 nơron </w:t>
            </w:r>
            <w:r w:rsidR="00BD2E9F" w:rsidRPr="00711018">
              <w:rPr>
                <w:b/>
                <w:bCs/>
                <w:color w:val="FFFFFF"/>
              </w:rPr>
              <w:t>lớp ẩn</w:t>
            </w:r>
          </w:p>
        </w:tc>
        <w:tc>
          <w:tcPr>
            <w:tcW w:w="1417" w:type="dxa"/>
            <w:tcBorders>
              <w:top w:val="single" w:sz="8" w:space="0" w:color="FFFFFF"/>
              <w:left w:val="single" w:sz="8" w:space="0" w:color="FFFFFF"/>
              <w:bottom w:val="single" w:sz="24" w:space="0" w:color="FFFFFF"/>
              <w:right w:val="single" w:sz="8" w:space="0" w:color="FFFFFF"/>
            </w:tcBorders>
            <w:shd w:val="clear" w:color="auto" w:fill="9BBB59"/>
            <w:vAlign w:val="center"/>
          </w:tcPr>
          <w:p w:rsidR="009604FA" w:rsidRPr="00711018" w:rsidRDefault="009604FA" w:rsidP="00711018">
            <w:pPr>
              <w:pStyle w:val="ListParagraph"/>
              <w:ind w:left="0"/>
              <w:jc w:val="center"/>
              <w:rPr>
                <w:b/>
                <w:bCs/>
                <w:color w:val="FFFFFF"/>
              </w:rPr>
            </w:pPr>
            <w:r w:rsidRPr="00711018">
              <w:rPr>
                <w:b/>
                <w:bCs/>
                <w:color w:val="FFFFFF"/>
              </w:rPr>
              <w:t>150 nơron</w:t>
            </w:r>
            <w:r w:rsidR="00BD2E9F" w:rsidRPr="00711018">
              <w:rPr>
                <w:b/>
                <w:bCs/>
                <w:color w:val="FFFFFF"/>
              </w:rPr>
              <w:t xml:space="preserve"> lớp ẩn</w:t>
            </w:r>
          </w:p>
        </w:tc>
      </w:tr>
      <w:tr w:rsidR="009604FA" w:rsidTr="00711018">
        <w:tc>
          <w:tcPr>
            <w:tcW w:w="3085" w:type="dxa"/>
            <w:tcBorders>
              <w:top w:val="single" w:sz="8" w:space="0" w:color="FFFFFF"/>
              <w:left w:val="single" w:sz="8" w:space="0" w:color="FFFFFF"/>
              <w:right w:val="single" w:sz="24" w:space="0" w:color="FFFFFF"/>
            </w:tcBorders>
            <w:shd w:val="clear" w:color="auto" w:fill="9BBB59"/>
            <w:vAlign w:val="center"/>
          </w:tcPr>
          <w:p w:rsidR="009604FA" w:rsidRPr="00711018" w:rsidRDefault="00BD2E9F" w:rsidP="00711018">
            <w:pPr>
              <w:pStyle w:val="ListParagraph"/>
              <w:ind w:left="0"/>
              <w:rPr>
                <w:b/>
                <w:bCs/>
                <w:color w:val="FFFFFF"/>
              </w:rPr>
            </w:pPr>
            <w:r w:rsidRPr="00711018">
              <w:rPr>
                <w:b/>
                <w:bCs/>
                <w:color w:val="FFFFFF"/>
              </w:rPr>
              <w:t>Số ký tự sai</w:t>
            </w:r>
          </w:p>
        </w:tc>
        <w:tc>
          <w:tcPr>
            <w:tcW w:w="1418"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9604FA" w:rsidRDefault="0025338F" w:rsidP="00711018">
            <w:pPr>
              <w:pStyle w:val="ListParagraph"/>
              <w:ind w:left="0"/>
              <w:jc w:val="center"/>
            </w:pPr>
            <w:r>
              <w:t>1022</w:t>
            </w:r>
          </w:p>
        </w:tc>
        <w:tc>
          <w:tcPr>
            <w:tcW w:w="1417"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9604FA" w:rsidRDefault="0025338F" w:rsidP="00711018">
            <w:pPr>
              <w:pStyle w:val="ListParagraph"/>
              <w:ind w:left="0"/>
              <w:jc w:val="center"/>
            </w:pPr>
            <w:r>
              <w:t>482</w:t>
            </w:r>
          </w:p>
        </w:tc>
        <w:tc>
          <w:tcPr>
            <w:tcW w:w="1418"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9604FA" w:rsidRDefault="0025338F" w:rsidP="00711018">
            <w:pPr>
              <w:pStyle w:val="ListParagraph"/>
              <w:ind w:left="0"/>
              <w:jc w:val="center"/>
            </w:pPr>
            <w:r>
              <w:t>389</w:t>
            </w:r>
          </w:p>
        </w:tc>
        <w:tc>
          <w:tcPr>
            <w:tcW w:w="1417"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9604FA" w:rsidRDefault="0025338F" w:rsidP="00711018">
            <w:pPr>
              <w:pStyle w:val="ListParagraph"/>
              <w:ind w:left="0"/>
              <w:jc w:val="center"/>
            </w:pPr>
            <w:r>
              <w:t>329</w:t>
            </w:r>
          </w:p>
        </w:tc>
      </w:tr>
      <w:tr w:rsidR="00BD2E9F" w:rsidTr="00711018">
        <w:tc>
          <w:tcPr>
            <w:tcW w:w="3085" w:type="dxa"/>
            <w:tcBorders>
              <w:left w:val="single" w:sz="8" w:space="0" w:color="FFFFFF"/>
              <w:right w:val="single" w:sz="24" w:space="0" w:color="FFFFFF"/>
            </w:tcBorders>
            <w:shd w:val="clear" w:color="auto" w:fill="9BBB59"/>
            <w:vAlign w:val="center"/>
          </w:tcPr>
          <w:p w:rsidR="00BD2E9F" w:rsidRPr="00711018" w:rsidRDefault="00BD2E9F" w:rsidP="00711018">
            <w:pPr>
              <w:pStyle w:val="ListParagraph"/>
              <w:ind w:left="0"/>
              <w:rPr>
                <w:b/>
                <w:bCs/>
                <w:color w:val="FFFFFF"/>
              </w:rPr>
            </w:pPr>
            <w:r w:rsidRPr="00711018">
              <w:rPr>
                <w:b/>
                <w:bCs/>
                <w:color w:val="FFFFFF"/>
              </w:rPr>
              <w:t>Độ chính xác (%)</w:t>
            </w:r>
          </w:p>
        </w:tc>
        <w:tc>
          <w:tcPr>
            <w:tcW w:w="1418" w:type="dxa"/>
            <w:shd w:val="clear" w:color="auto" w:fill="E6EED5"/>
            <w:vAlign w:val="center"/>
          </w:tcPr>
          <w:p w:rsidR="00BD2E9F" w:rsidRDefault="0025338F" w:rsidP="00711018">
            <w:pPr>
              <w:pStyle w:val="ListParagraph"/>
              <w:ind w:left="0"/>
              <w:jc w:val="center"/>
            </w:pPr>
            <w:r>
              <w:t>89.78</w:t>
            </w:r>
          </w:p>
        </w:tc>
        <w:tc>
          <w:tcPr>
            <w:tcW w:w="1417" w:type="dxa"/>
            <w:shd w:val="clear" w:color="auto" w:fill="E6EED5"/>
            <w:vAlign w:val="center"/>
          </w:tcPr>
          <w:p w:rsidR="00BD2E9F" w:rsidRDefault="0025338F" w:rsidP="00711018">
            <w:pPr>
              <w:pStyle w:val="ListParagraph"/>
              <w:ind w:left="0"/>
              <w:jc w:val="center"/>
            </w:pPr>
            <w:r>
              <w:t>95.18</w:t>
            </w:r>
          </w:p>
        </w:tc>
        <w:tc>
          <w:tcPr>
            <w:tcW w:w="1418" w:type="dxa"/>
            <w:shd w:val="clear" w:color="auto" w:fill="E6EED5"/>
            <w:vAlign w:val="center"/>
          </w:tcPr>
          <w:p w:rsidR="00BD2E9F" w:rsidRDefault="0025338F" w:rsidP="00711018">
            <w:pPr>
              <w:pStyle w:val="ListParagraph"/>
              <w:ind w:left="0"/>
              <w:jc w:val="center"/>
            </w:pPr>
            <w:r>
              <w:t>96.11</w:t>
            </w:r>
          </w:p>
        </w:tc>
        <w:tc>
          <w:tcPr>
            <w:tcW w:w="1417" w:type="dxa"/>
            <w:shd w:val="clear" w:color="auto" w:fill="E6EED5"/>
            <w:vAlign w:val="center"/>
          </w:tcPr>
          <w:p w:rsidR="00BD2E9F" w:rsidRDefault="0025338F" w:rsidP="00711018">
            <w:pPr>
              <w:pStyle w:val="ListParagraph"/>
              <w:ind w:left="0"/>
              <w:jc w:val="center"/>
            </w:pPr>
            <w:r>
              <w:t>96.71</w:t>
            </w:r>
          </w:p>
        </w:tc>
      </w:tr>
      <w:tr w:rsidR="00BD2E9F" w:rsidTr="00711018">
        <w:tc>
          <w:tcPr>
            <w:tcW w:w="3085" w:type="dxa"/>
            <w:tcBorders>
              <w:top w:val="single" w:sz="8" w:space="0" w:color="FFFFFF"/>
              <w:left w:val="single" w:sz="8" w:space="0" w:color="FFFFFF"/>
              <w:bottom w:val="single" w:sz="8" w:space="0" w:color="FFFFFF"/>
              <w:right w:val="single" w:sz="24" w:space="0" w:color="FFFFFF"/>
            </w:tcBorders>
            <w:shd w:val="clear" w:color="auto" w:fill="9BBB59"/>
            <w:vAlign w:val="center"/>
          </w:tcPr>
          <w:p w:rsidR="00BD2E9F" w:rsidRPr="00711018" w:rsidRDefault="00BD2E9F" w:rsidP="00711018">
            <w:pPr>
              <w:pStyle w:val="ListParagraph"/>
              <w:ind w:left="0"/>
              <w:rPr>
                <w:b/>
                <w:bCs/>
                <w:color w:val="FFFFFF"/>
              </w:rPr>
            </w:pPr>
            <w:r w:rsidRPr="00711018">
              <w:rPr>
                <w:b/>
                <w:bCs/>
                <w:color w:val="FFFFFF"/>
              </w:rPr>
              <w:t>Tỷ lệ giống trung bình (%)</w:t>
            </w:r>
          </w:p>
        </w:tc>
        <w:tc>
          <w:tcPr>
            <w:tcW w:w="1418"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BD2E9F" w:rsidRDefault="0025338F" w:rsidP="00711018">
            <w:pPr>
              <w:pStyle w:val="ListParagraph"/>
              <w:ind w:left="0"/>
              <w:jc w:val="center"/>
            </w:pPr>
            <w:r>
              <w:t>94.92</w:t>
            </w:r>
          </w:p>
        </w:tc>
        <w:tc>
          <w:tcPr>
            <w:tcW w:w="1417"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BD2E9F" w:rsidRDefault="0025338F" w:rsidP="00711018">
            <w:pPr>
              <w:pStyle w:val="ListParagraph"/>
              <w:ind w:left="0"/>
              <w:jc w:val="center"/>
            </w:pPr>
            <w:r>
              <w:t>96.85</w:t>
            </w:r>
          </w:p>
        </w:tc>
        <w:tc>
          <w:tcPr>
            <w:tcW w:w="1418"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BD2E9F" w:rsidRDefault="0025338F" w:rsidP="00711018">
            <w:pPr>
              <w:pStyle w:val="ListParagraph"/>
              <w:ind w:left="0"/>
              <w:jc w:val="center"/>
            </w:pPr>
            <w:r>
              <w:t>96.59</w:t>
            </w:r>
          </w:p>
        </w:tc>
        <w:tc>
          <w:tcPr>
            <w:tcW w:w="1417" w:type="dxa"/>
            <w:tcBorders>
              <w:top w:val="single" w:sz="8" w:space="0" w:color="FFFFFF"/>
              <w:left w:val="single" w:sz="8" w:space="0" w:color="FFFFFF"/>
              <w:bottom w:val="single" w:sz="8" w:space="0" w:color="FFFFFF"/>
              <w:right w:val="single" w:sz="8" w:space="0" w:color="FFFFFF"/>
            </w:tcBorders>
            <w:shd w:val="clear" w:color="auto" w:fill="CDDDAC"/>
            <w:vAlign w:val="center"/>
          </w:tcPr>
          <w:p w:rsidR="00BD2E9F" w:rsidRDefault="0025338F" w:rsidP="00711018">
            <w:pPr>
              <w:pStyle w:val="ListParagraph"/>
              <w:ind w:left="0"/>
              <w:jc w:val="center"/>
            </w:pPr>
            <w:r>
              <w:t>97.72</w:t>
            </w:r>
          </w:p>
        </w:tc>
      </w:tr>
    </w:tbl>
    <w:p w:rsidR="00827F11" w:rsidRPr="00960657" w:rsidRDefault="00827F11" w:rsidP="009604FA">
      <w:pPr>
        <w:pStyle w:val="ListParagraph"/>
        <w:ind w:left="0"/>
        <w:jc w:val="both"/>
      </w:pPr>
    </w:p>
    <w:p w:rsidR="006B1D81" w:rsidRPr="00960657" w:rsidRDefault="00C42473" w:rsidP="00960657">
      <w:pPr>
        <w:pStyle w:val="Heading2"/>
        <w:rPr>
          <w:szCs w:val="26"/>
          <w:lang w:val="en-US"/>
        </w:rPr>
      </w:pPr>
      <w:bookmarkStart w:id="29" w:name="_Toc341462772"/>
      <w:r w:rsidRPr="00960657">
        <w:rPr>
          <w:szCs w:val="26"/>
          <w:lang w:val="en-US"/>
        </w:rPr>
        <w:t>Hướng dẫn sử dụng chương trình</w:t>
      </w:r>
      <w:bookmarkEnd w:id="29"/>
    </w:p>
    <w:p w:rsidR="0084575C" w:rsidRPr="00960657" w:rsidRDefault="00C42473" w:rsidP="00960657">
      <w:pPr>
        <w:pStyle w:val="Heading3"/>
        <w:rPr>
          <w:szCs w:val="26"/>
          <w:lang w:val="en-US"/>
        </w:rPr>
      </w:pPr>
      <w:bookmarkStart w:id="30" w:name="_Toc341462773"/>
      <w:r w:rsidRPr="00960657">
        <w:rPr>
          <w:szCs w:val="26"/>
          <w:lang w:val="en-US"/>
        </w:rPr>
        <w:t>Tạo chữ số viết tay</w:t>
      </w:r>
      <w:bookmarkEnd w:id="30"/>
    </w:p>
    <w:p w:rsidR="00BD7EE5" w:rsidRPr="00960657" w:rsidRDefault="00BD7EE5" w:rsidP="00960657">
      <w:pPr>
        <w:pStyle w:val="ListParagraph"/>
        <w:numPr>
          <w:ilvl w:val="1"/>
          <w:numId w:val="41"/>
        </w:numPr>
        <w:jc w:val="both"/>
        <w:rPr>
          <w:color w:val="0070C0"/>
        </w:rPr>
      </w:pPr>
      <w:r w:rsidRPr="00960657">
        <w:t>Do chương trình học hoặc nhận dạng bằng ảnh có kích thước 16x16. Nên nếu ảnh đầu vào có kích thước lớn hơn thì chương trình sẽ scale về kích thước chuẩn.</w:t>
      </w:r>
    </w:p>
    <w:p w:rsidR="00BD7EE5" w:rsidRPr="00960657" w:rsidRDefault="00BD7EE5" w:rsidP="00960657">
      <w:pPr>
        <w:pStyle w:val="ListParagraph"/>
        <w:numPr>
          <w:ilvl w:val="1"/>
          <w:numId w:val="41"/>
        </w:numPr>
        <w:jc w:val="both"/>
        <w:rPr>
          <w:color w:val="0070C0"/>
        </w:rPr>
      </w:pPr>
      <w:r w:rsidRPr="00960657">
        <w:t>Nhưng để có thể có kết quả tốt nhất, thì ảnh đầu vào nên có kích thước 300x300.</w:t>
      </w:r>
    </w:p>
    <w:p w:rsidR="00BD7EE5" w:rsidRPr="00960657" w:rsidRDefault="00BD7EE5" w:rsidP="00960657">
      <w:pPr>
        <w:pStyle w:val="ListParagraph"/>
        <w:numPr>
          <w:ilvl w:val="1"/>
          <w:numId w:val="41"/>
        </w:numPr>
        <w:jc w:val="both"/>
        <w:rPr>
          <w:color w:val="0070C0"/>
        </w:rPr>
      </w:pPr>
      <w:r w:rsidRPr="00960657">
        <w:t>Do bài toán được giả định trong trường hợp chất lượng ảnh tốt. Nên bức ảnh đầu vào nên có nền màu trắng, và nét chữ màu đen.</w:t>
      </w:r>
    </w:p>
    <w:p w:rsidR="00BD7EE5" w:rsidRPr="00960657" w:rsidRDefault="00BD7EE5" w:rsidP="00960657">
      <w:pPr>
        <w:pStyle w:val="ListParagraph"/>
        <w:numPr>
          <w:ilvl w:val="1"/>
          <w:numId w:val="41"/>
        </w:numPr>
        <w:jc w:val="both"/>
        <w:rPr>
          <w:color w:val="0070C0"/>
        </w:rPr>
      </w:pPr>
      <w:r w:rsidRPr="00960657">
        <w:t>Ảnh input có thể là định dạ</w:t>
      </w:r>
      <w:r w:rsidR="004312FB">
        <w:t>ng JPG</w:t>
      </w:r>
      <w:r w:rsidRPr="00960657">
        <w:t>, BMP.</w:t>
      </w:r>
    </w:p>
    <w:p w:rsidR="00E2113E" w:rsidRDefault="00E2113E">
      <w:pPr>
        <w:widowControl/>
        <w:spacing w:line="240" w:lineRule="auto"/>
        <w:rPr>
          <w:b/>
          <w:i/>
          <w:noProof/>
          <w:sz w:val="26"/>
          <w:szCs w:val="26"/>
          <w:lang w:val="en-US"/>
        </w:rPr>
      </w:pPr>
      <w:r>
        <w:rPr>
          <w:noProof/>
          <w:szCs w:val="26"/>
          <w:lang w:val="en-US"/>
        </w:rPr>
        <w:br w:type="page"/>
      </w:r>
    </w:p>
    <w:p w:rsidR="0084575C" w:rsidRPr="00960657" w:rsidRDefault="00C47361" w:rsidP="00960657">
      <w:pPr>
        <w:pStyle w:val="Heading3"/>
        <w:rPr>
          <w:noProof/>
          <w:szCs w:val="26"/>
          <w:lang w:val="en-US"/>
        </w:rPr>
      </w:pPr>
      <w:bookmarkStart w:id="31" w:name="_Toc341462774"/>
      <w:r w:rsidRPr="00960657">
        <w:rPr>
          <w:noProof/>
          <w:szCs w:val="26"/>
          <w:lang w:val="en-US"/>
        </w:rPr>
        <w:lastRenderedPageBreak/>
        <w:t>Dùng chương trình để nhận dạng</w:t>
      </w:r>
      <w:bookmarkEnd w:id="31"/>
    </w:p>
    <w:p w:rsidR="00C47361" w:rsidRPr="00960657" w:rsidRDefault="00C47361" w:rsidP="00960657">
      <w:pPr>
        <w:pStyle w:val="ListParagraph"/>
        <w:numPr>
          <w:ilvl w:val="0"/>
          <w:numId w:val="42"/>
        </w:numPr>
        <w:jc w:val="both"/>
        <w:rPr>
          <w:color w:val="0070C0"/>
        </w:rPr>
      </w:pPr>
      <w:r w:rsidRPr="00960657">
        <w:t>Giao diện chính của chương trình:</w:t>
      </w:r>
    </w:p>
    <w:p w:rsidR="000D4746" w:rsidRPr="00960657" w:rsidRDefault="009C3D48" w:rsidP="00EF6B9B">
      <w:pPr>
        <w:pStyle w:val="ListParagraph"/>
        <w:ind w:left="0"/>
        <w:jc w:val="center"/>
        <w:rPr>
          <w:color w:val="0070C0"/>
        </w:rPr>
      </w:pPr>
      <w:r>
        <w:rPr>
          <w:noProof/>
        </w:rPr>
        <w:drawing>
          <wp:inline distT="0" distB="0" distL="0" distR="0">
            <wp:extent cx="4149090" cy="3357245"/>
            <wp:effectExtent l="0" t="0" r="3810" b="0"/>
            <wp:docPr id="88" name="Picture 88" descr="SNAGHTML8e0b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NAGHTML8e0be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49090" cy="3357245"/>
                    </a:xfrm>
                    <a:prstGeom prst="rect">
                      <a:avLst/>
                    </a:prstGeom>
                    <a:noFill/>
                    <a:ln>
                      <a:noFill/>
                    </a:ln>
                  </pic:spPr>
                </pic:pic>
              </a:graphicData>
            </a:graphic>
          </wp:inline>
        </w:drawing>
      </w:r>
    </w:p>
    <w:p w:rsidR="00C47361" w:rsidRPr="00960657" w:rsidRDefault="00C47361" w:rsidP="00960657">
      <w:pPr>
        <w:pStyle w:val="ListParagraph"/>
        <w:numPr>
          <w:ilvl w:val="0"/>
          <w:numId w:val="42"/>
        </w:numPr>
        <w:jc w:val="both"/>
        <w:rPr>
          <w:color w:val="0070C0"/>
        </w:rPr>
      </w:pPr>
      <w:r w:rsidRPr="00960657">
        <w:t>Bấm vào “Load Bitmap Image” để thực hiện load ảnh đầu vào:</w:t>
      </w:r>
    </w:p>
    <w:p w:rsidR="000D4746" w:rsidRPr="00960657" w:rsidRDefault="009C3D48" w:rsidP="00EF6B9B">
      <w:pPr>
        <w:pStyle w:val="ListParagraph"/>
        <w:ind w:left="0"/>
        <w:jc w:val="center"/>
        <w:rPr>
          <w:color w:val="0070C0"/>
        </w:rPr>
      </w:pPr>
      <w:r>
        <w:rPr>
          <w:noProof/>
        </w:rPr>
        <w:drawing>
          <wp:inline distT="0" distB="0" distL="0" distR="0">
            <wp:extent cx="4149090" cy="3357245"/>
            <wp:effectExtent l="0" t="0" r="3810" b="0"/>
            <wp:docPr id="89" name="Picture 89" descr="SNAGHTML932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NAGHTML9326c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49090" cy="3357245"/>
                    </a:xfrm>
                    <a:prstGeom prst="rect">
                      <a:avLst/>
                    </a:prstGeom>
                    <a:noFill/>
                    <a:ln>
                      <a:noFill/>
                    </a:ln>
                  </pic:spPr>
                </pic:pic>
              </a:graphicData>
            </a:graphic>
          </wp:inline>
        </w:drawing>
      </w:r>
    </w:p>
    <w:p w:rsidR="00C47361" w:rsidRPr="00960657" w:rsidRDefault="00C47361" w:rsidP="00960657">
      <w:pPr>
        <w:pStyle w:val="ListParagraph"/>
        <w:numPr>
          <w:ilvl w:val="0"/>
          <w:numId w:val="42"/>
        </w:numPr>
        <w:jc w:val="both"/>
        <w:rPr>
          <w:color w:val="0070C0"/>
        </w:rPr>
      </w:pPr>
      <w:r w:rsidRPr="00960657">
        <w:t xml:space="preserve">Nếu muốn thêm bức ảnh vào tập dữ liệu training, thì đầu tiên phải chọn kết quả của bức ảnh (do đây là học có giám sát), sau đó nhấn </w:t>
      </w:r>
      <w:r w:rsidRPr="00960657">
        <w:rPr>
          <w:b/>
        </w:rPr>
        <w:t>“Thêm vào database”</w:t>
      </w:r>
      <w:r w:rsidRPr="00960657">
        <w:t>.</w:t>
      </w:r>
    </w:p>
    <w:p w:rsidR="00C47361" w:rsidRPr="00960657" w:rsidRDefault="00C47361" w:rsidP="00960657">
      <w:pPr>
        <w:pStyle w:val="ListParagraph"/>
        <w:numPr>
          <w:ilvl w:val="0"/>
          <w:numId w:val="42"/>
        </w:numPr>
        <w:jc w:val="both"/>
        <w:rPr>
          <w:color w:val="0070C0"/>
        </w:rPr>
      </w:pPr>
      <w:r w:rsidRPr="00960657">
        <w:lastRenderedPageBreak/>
        <w:t xml:space="preserve">Để cho chương trình học lại, nhấn vào </w:t>
      </w:r>
      <w:r w:rsidRPr="00960657">
        <w:rPr>
          <w:b/>
        </w:rPr>
        <w:t>“Retraining”</w:t>
      </w:r>
      <w:r w:rsidRPr="00960657">
        <w:t xml:space="preserve">. Quá trình này diễn ra tương đối lâu (đối với tập dữ liệu 60.000 mẫu, 150 </w:t>
      </w:r>
      <w:r w:rsidR="00951B61">
        <w:t>nơron</w:t>
      </w:r>
      <w:r w:rsidRPr="00960657">
        <w:t xml:space="preserve"> tầng ẩn, thì thời gian học khoảng 5 tiếng).</w:t>
      </w:r>
    </w:p>
    <w:p w:rsidR="00C47361" w:rsidRPr="00960657" w:rsidRDefault="00C47361" w:rsidP="00960657">
      <w:pPr>
        <w:pStyle w:val="ListParagraph"/>
        <w:numPr>
          <w:ilvl w:val="0"/>
          <w:numId w:val="42"/>
        </w:numPr>
        <w:jc w:val="both"/>
        <w:rPr>
          <w:color w:val="0070C0"/>
        </w:rPr>
      </w:pPr>
      <w:r w:rsidRPr="00960657">
        <w:t xml:space="preserve">Nhấn vào nút </w:t>
      </w:r>
      <w:r w:rsidRPr="00960657">
        <w:rPr>
          <w:b/>
        </w:rPr>
        <w:t>“Nhận dạng”</w:t>
      </w:r>
      <w:r w:rsidRPr="00960657">
        <w:t xml:space="preserve"> để thực hiện việc nhận dạng số (thao tác này diễn ra rất nhanh):</w:t>
      </w:r>
    </w:p>
    <w:p w:rsidR="000D4746" w:rsidRPr="00960657" w:rsidRDefault="009C3D48" w:rsidP="00EF6B9B">
      <w:pPr>
        <w:pStyle w:val="ListParagraph"/>
        <w:ind w:left="0"/>
        <w:jc w:val="center"/>
        <w:rPr>
          <w:color w:val="0070C0"/>
        </w:rPr>
      </w:pPr>
      <w:r>
        <w:rPr>
          <w:noProof/>
        </w:rPr>
        <w:drawing>
          <wp:inline distT="0" distB="0" distL="0" distR="0">
            <wp:extent cx="2136140" cy="1289685"/>
            <wp:effectExtent l="0" t="0" r="0" b="5715"/>
            <wp:docPr id="90" name="Picture 90" descr="SNAGHTML93a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NAGHTML93ad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36140" cy="1289685"/>
                    </a:xfrm>
                    <a:prstGeom prst="rect">
                      <a:avLst/>
                    </a:prstGeom>
                    <a:noFill/>
                    <a:ln>
                      <a:noFill/>
                    </a:ln>
                  </pic:spPr>
                </pic:pic>
              </a:graphicData>
            </a:graphic>
          </wp:inline>
        </w:drawing>
      </w:r>
    </w:p>
    <w:p w:rsidR="00C47361" w:rsidRPr="00960657" w:rsidRDefault="00C47361" w:rsidP="00960657">
      <w:pPr>
        <w:pStyle w:val="Heading3"/>
        <w:rPr>
          <w:szCs w:val="26"/>
          <w:lang w:val="en-US"/>
        </w:rPr>
      </w:pPr>
      <w:bookmarkStart w:id="32" w:name="_Toc341462775"/>
      <w:r w:rsidRPr="00960657">
        <w:rPr>
          <w:szCs w:val="26"/>
          <w:lang w:val="en-US"/>
        </w:rPr>
        <w:t>Nhận xét</w:t>
      </w:r>
      <w:bookmarkEnd w:id="32"/>
    </w:p>
    <w:p w:rsidR="00C47361" w:rsidRPr="00960657" w:rsidRDefault="00C47361" w:rsidP="00960657">
      <w:pPr>
        <w:pStyle w:val="ListParagraph"/>
        <w:numPr>
          <w:ilvl w:val="0"/>
          <w:numId w:val="43"/>
        </w:numPr>
        <w:jc w:val="both"/>
        <w:rPr>
          <w:color w:val="0070C0"/>
        </w:rPr>
      </w:pPr>
      <w:r w:rsidRPr="00960657">
        <w:t xml:space="preserve">Để dễ dàng so sánh các kết quả thực nghiệm với nhau. </w:t>
      </w:r>
      <w:r w:rsidR="00B25C25">
        <w:t>Chúng e</w:t>
      </w:r>
      <w:r w:rsidRPr="00960657">
        <w:t>m đã thử 4 trường hợp ở tầng ẩn:</w:t>
      </w:r>
    </w:p>
    <w:p w:rsidR="00C47361" w:rsidRPr="00960657" w:rsidRDefault="00C47361" w:rsidP="00960657">
      <w:pPr>
        <w:pStyle w:val="ListParagraph"/>
        <w:numPr>
          <w:ilvl w:val="0"/>
          <w:numId w:val="44"/>
        </w:numPr>
        <w:jc w:val="both"/>
        <w:rPr>
          <w:color w:val="0070C0"/>
        </w:rPr>
      </w:pPr>
      <w:r w:rsidRPr="00960657">
        <w:t>10 hidden neural</w:t>
      </w:r>
    </w:p>
    <w:p w:rsidR="00C47361" w:rsidRPr="00960657" w:rsidRDefault="00C47361" w:rsidP="00960657">
      <w:pPr>
        <w:pStyle w:val="ListParagraph"/>
        <w:numPr>
          <w:ilvl w:val="0"/>
          <w:numId w:val="44"/>
        </w:numPr>
        <w:jc w:val="both"/>
        <w:rPr>
          <w:color w:val="0070C0"/>
        </w:rPr>
      </w:pPr>
      <w:r w:rsidRPr="00960657">
        <w:t>50 hidden neural</w:t>
      </w:r>
    </w:p>
    <w:p w:rsidR="00C47361" w:rsidRPr="00960657" w:rsidRDefault="00C47361" w:rsidP="00960657">
      <w:pPr>
        <w:pStyle w:val="ListParagraph"/>
        <w:numPr>
          <w:ilvl w:val="0"/>
          <w:numId w:val="44"/>
        </w:numPr>
        <w:jc w:val="both"/>
        <w:rPr>
          <w:color w:val="0070C0"/>
        </w:rPr>
      </w:pPr>
      <w:r w:rsidRPr="00960657">
        <w:t>100 hidden neural</w:t>
      </w:r>
    </w:p>
    <w:p w:rsidR="00C47361" w:rsidRPr="00960657" w:rsidRDefault="00C47361" w:rsidP="00960657">
      <w:pPr>
        <w:pStyle w:val="ListParagraph"/>
        <w:numPr>
          <w:ilvl w:val="0"/>
          <w:numId w:val="44"/>
        </w:numPr>
        <w:jc w:val="both"/>
        <w:rPr>
          <w:color w:val="0070C0"/>
        </w:rPr>
      </w:pPr>
      <w:r w:rsidRPr="00960657">
        <w:t>150 hidden neural</w:t>
      </w:r>
    </w:p>
    <w:p w:rsidR="00C47361" w:rsidRPr="00960657" w:rsidRDefault="00C47361" w:rsidP="00960657">
      <w:pPr>
        <w:pStyle w:val="ListParagraph"/>
        <w:numPr>
          <w:ilvl w:val="0"/>
          <w:numId w:val="43"/>
        </w:numPr>
        <w:jc w:val="both"/>
        <w:rPr>
          <w:color w:val="0070C0"/>
        </w:rPr>
      </w:pPr>
      <w:r w:rsidRPr="00960657">
        <w:t xml:space="preserve">Kết quả cho thấy, nếu số lượng </w:t>
      </w:r>
      <w:r w:rsidR="00FB5ACA">
        <w:t>nơron</w:t>
      </w:r>
      <w:r w:rsidR="00FB5ACA" w:rsidRPr="00F569AB">
        <w:t xml:space="preserve"> </w:t>
      </w:r>
      <w:r w:rsidRPr="00960657">
        <w:t>ở tầng ẩn càng cao, thì khả năng thuật toán bị overfit càng cao. (cụ thể trong trường hợp 150 và 100 hidden neural).</w:t>
      </w:r>
    </w:p>
    <w:p w:rsidR="00C47361" w:rsidRPr="00960657" w:rsidRDefault="00C47361" w:rsidP="00960657">
      <w:pPr>
        <w:pStyle w:val="ListParagraph"/>
        <w:numPr>
          <w:ilvl w:val="0"/>
          <w:numId w:val="43"/>
        </w:numPr>
        <w:jc w:val="both"/>
        <w:rPr>
          <w:color w:val="0070C0"/>
        </w:rPr>
      </w:pPr>
      <w:r w:rsidRPr="00960657">
        <w:t xml:space="preserve">Do tập dữ liệu khá lớn, và số lượng </w:t>
      </w:r>
      <w:r w:rsidR="00FB5ACA">
        <w:t>nơron</w:t>
      </w:r>
      <w:r w:rsidR="00FB5ACA" w:rsidRPr="00F569AB">
        <w:t xml:space="preserve"> </w:t>
      </w:r>
      <w:r w:rsidRPr="00960657">
        <w:t>cao, nên đôi khi nhận dạng sẽ cho ra kết quả “tỷ lệ giống:</w:t>
      </w:r>
      <w:r w:rsidR="002C3BA5">
        <w:t xml:space="preserve"> 100%”, đ</w:t>
      </w:r>
      <w:r w:rsidRPr="00960657">
        <w:t xml:space="preserve">ôi khi lại nhận dạng sai (ví dụ: nhận số 1 </w:t>
      </w:r>
      <w:r w:rsidRPr="00960657">
        <w:sym w:font="Wingdings" w:char="F0E0"/>
      </w:r>
      <w:r w:rsidRPr="00960657">
        <w:t xml:space="preserve"> 9)</w:t>
      </w:r>
    </w:p>
    <w:p w:rsidR="00C47361" w:rsidRPr="00960657" w:rsidRDefault="00C47361" w:rsidP="00960657">
      <w:pPr>
        <w:pStyle w:val="ListParagraph"/>
        <w:numPr>
          <w:ilvl w:val="0"/>
          <w:numId w:val="43"/>
        </w:numPr>
        <w:jc w:val="both"/>
        <w:rPr>
          <w:color w:val="0070C0"/>
        </w:rPr>
      </w:pPr>
      <w:r w:rsidRPr="00960657">
        <w:t>Nhưng nếu lượng hidden neural quá ít (ví dụ 10 hidden neural) thì tỉ lệ nhận dạng chính xác không cao lắ</w:t>
      </w:r>
      <w:r w:rsidR="002C3BA5">
        <w:t>m</w:t>
      </w:r>
      <w:r w:rsidRPr="00960657">
        <w:t>.</w:t>
      </w:r>
    </w:p>
    <w:p w:rsidR="00C47361" w:rsidRPr="00960657" w:rsidRDefault="00C47361" w:rsidP="00960657">
      <w:pPr>
        <w:pStyle w:val="ListParagraph"/>
        <w:numPr>
          <w:ilvl w:val="0"/>
          <w:numId w:val="43"/>
        </w:numPr>
        <w:jc w:val="both"/>
        <w:rPr>
          <w:color w:val="0070C0"/>
        </w:rPr>
      </w:pPr>
      <w:r w:rsidRPr="00960657">
        <w:t>Trong ví dụ cụ thể như sau, cùng cho 4 trường hợp nhận dạng số 1, thì kết quả cho ra như sau:</w:t>
      </w:r>
    </w:p>
    <w:p w:rsidR="000D4746" w:rsidRPr="00960657" w:rsidRDefault="009C3D48" w:rsidP="00EF6B9B">
      <w:pPr>
        <w:pStyle w:val="ListParagraph"/>
        <w:ind w:left="0"/>
        <w:jc w:val="center"/>
        <w:rPr>
          <w:color w:val="0070C0"/>
        </w:rPr>
      </w:pPr>
      <w:r>
        <w:rPr>
          <w:noProof/>
          <w:color w:val="0070C0"/>
        </w:rPr>
        <w:lastRenderedPageBreak/>
        <w:drawing>
          <wp:inline distT="0" distB="0" distL="0" distR="0">
            <wp:extent cx="1712595" cy="1712595"/>
            <wp:effectExtent l="0" t="0" r="1905" b="1905"/>
            <wp:docPr id="91" name="Picture 44" descr="Description: E:\_HCMUS\_May Hoc\_Seminar\_Final_New\Release\__Handwrite-Number-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E:\_HCMUS\_May Hoc\_Seminar\_Final_New\Release\__Handwrite-Number-Test\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2595" cy="1712595"/>
                    </a:xfrm>
                    <a:prstGeom prst="rect">
                      <a:avLst/>
                    </a:prstGeom>
                    <a:noFill/>
                    <a:ln>
                      <a:noFill/>
                    </a:ln>
                  </pic:spPr>
                </pic:pic>
              </a:graphicData>
            </a:graphic>
          </wp:inline>
        </w:drawing>
      </w:r>
    </w:p>
    <w:p w:rsidR="00C47361" w:rsidRPr="00960657" w:rsidRDefault="00C47361" w:rsidP="00960657">
      <w:pPr>
        <w:pStyle w:val="ListParagraph"/>
        <w:numPr>
          <w:ilvl w:val="0"/>
          <w:numId w:val="45"/>
        </w:numPr>
        <w:jc w:val="both"/>
        <w:rPr>
          <w:color w:val="0070C0"/>
        </w:rPr>
      </w:pPr>
      <w:r w:rsidRPr="00960657">
        <w:t>10 hidden neural:</w:t>
      </w:r>
    </w:p>
    <w:p w:rsidR="00951B61" w:rsidRPr="00960657" w:rsidRDefault="009C3D48" w:rsidP="00EF6B9B">
      <w:pPr>
        <w:pStyle w:val="ListParagraph"/>
        <w:ind w:left="0"/>
        <w:jc w:val="center"/>
        <w:rPr>
          <w:color w:val="0070C0"/>
        </w:rPr>
      </w:pPr>
      <w:r>
        <w:rPr>
          <w:noProof/>
        </w:rPr>
        <w:drawing>
          <wp:inline distT="0" distB="0" distL="0" distR="0">
            <wp:extent cx="2005965" cy="1207770"/>
            <wp:effectExtent l="0" t="0" r="0" b="0"/>
            <wp:docPr id="92" name="Picture 92" descr="SNAGHTML955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NAGHTML955e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5965" cy="1207770"/>
                    </a:xfrm>
                    <a:prstGeom prst="rect">
                      <a:avLst/>
                    </a:prstGeom>
                    <a:noFill/>
                    <a:ln>
                      <a:noFill/>
                    </a:ln>
                  </pic:spPr>
                </pic:pic>
              </a:graphicData>
            </a:graphic>
          </wp:inline>
        </w:drawing>
      </w:r>
    </w:p>
    <w:p w:rsidR="00C47361" w:rsidRPr="00960657" w:rsidRDefault="00C47361" w:rsidP="00960657">
      <w:pPr>
        <w:pStyle w:val="ListParagraph"/>
        <w:numPr>
          <w:ilvl w:val="0"/>
          <w:numId w:val="45"/>
        </w:numPr>
        <w:jc w:val="both"/>
        <w:rPr>
          <w:color w:val="0070C0"/>
        </w:rPr>
      </w:pPr>
      <w:r w:rsidRPr="00960657">
        <w:t>50 hidden neural:</w:t>
      </w:r>
    </w:p>
    <w:p w:rsidR="000D4746" w:rsidRPr="00960657" w:rsidRDefault="009C3D48" w:rsidP="00EF6B9B">
      <w:pPr>
        <w:pStyle w:val="ListParagraph"/>
        <w:ind w:left="0"/>
        <w:jc w:val="center"/>
        <w:rPr>
          <w:color w:val="0070C0"/>
        </w:rPr>
      </w:pPr>
      <w:r>
        <w:rPr>
          <w:noProof/>
        </w:rPr>
        <w:drawing>
          <wp:inline distT="0" distB="0" distL="0" distR="0">
            <wp:extent cx="1917700" cy="1207770"/>
            <wp:effectExtent l="0" t="0" r="6350" b="0"/>
            <wp:docPr id="93" name="Picture 93" descr="SNAGHTML964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NAGHTML964e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7700" cy="1207770"/>
                    </a:xfrm>
                    <a:prstGeom prst="rect">
                      <a:avLst/>
                    </a:prstGeom>
                    <a:noFill/>
                    <a:ln>
                      <a:noFill/>
                    </a:ln>
                  </pic:spPr>
                </pic:pic>
              </a:graphicData>
            </a:graphic>
          </wp:inline>
        </w:drawing>
      </w:r>
    </w:p>
    <w:p w:rsidR="00C47361" w:rsidRPr="00960657" w:rsidRDefault="00C47361" w:rsidP="00960657">
      <w:pPr>
        <w:pStyle w:val="ListParagraph"/>
        <w:numPr>
          <w:ilvl w:val="0"/>
          <w:numId w:val="45"/>
        </w:numPr>
        <w:jc w:val="both"/>
        <w:rPr>
          <w:color w:val="0070C0"/>
        </w:rPr>
      </w:pPr>
      <w:r w:rsidRPr="00960657">
        <w:t>100 hidden neural:</w:t>
      </w:r>
    </w:p>
    <w:p w:rsidR="000D4746" w:rsidRPr="00960657" w:rsidRDefault="009C3D48" w:rsidP="00EF6B9B">
      <w:pPr>
        <w:pStyle w:val="ListParagraph"/>
        <w:ind w:left="0"/>
        <w:jc w:val="center"/>
        <w:rPr>
          <w:color w:val="0070C0"/>
        </w:rPr>
      </w:pPr>
      <w:r>
        <w:rPr>
          <w:noProof/>
        </w:rPr>
        <w:drawing>
          <wp:inline distT="0" distB="0" distL="0" distR="0">
            <wp:extent cx="2094865" cy="1207770"/>
            <wp:effectExtent l="0" t="0" r="635" b="0"/>
            <wp:docPr id="94" name="Picture 94" descr="SNAGHTML971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NAGHTML971ff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94865" cy="1207770"/>
                    </a:xfrm>
                    <a:prstGeom prst="rect">
                      <a:avLst/>
                    </a:prstGeom>
                    <a:noFill/>
                    <a:ln>
                      <a:noFill/>
                    </a:ln>
                  </pic:spPr>
                </pic:pic>
              </a:graphicData>
            </a:graphic>
          </wp:inline>
        </w:drawing>
      </w:r>
    </w:p>
    <w:p w:rsidR="006B1D81" w:rsidRPr="00960657" w:rsidRDefault="00C47361" w:rsidP="00960657">
      <w:pPr>
        <w:pStyle w:val="ListParagraph"/>
        <w:numPr>
          <w:ilvl w:val="0"/>
          <w:numId w:val="45"/>
        </w:numPr>
        <w:jc w:val="both"/>
        <w:rPr>
          <w:color w:val="0070C0"/>
        </w:rPr>
      </w:pPr>
      <w:r w:rsidRPr="00960657">
        <w:t>150 hidden neural:</w:t>
      </w:r>
    </w:p>
    <w:p w:rsidR="008D365C" w:rsidRPr="00164138" w:rsidRDefault="009C3D48" w:rsidP="00164138">
      <w:pPr>
        <w:pStyle w:val="ListParagraph"/>
        <w:ind w:left="0"/>
        <w:jc w:val="center"/>
        <w:rPr>
          <w:color w:val="0070C0"/>
        </w:rPr>
      </w:pPr>
      <w:r>
        <w:rPr>
          <w:noProof/>
        </w:rPr>
        <w:drawing>
          <wp:inline distT="0" distB="0" distL="0" distR="0">
            <wp:extent cx="2005965" cy="1207770"/>
            <wp:effectExtent l="0" t="0" r="0" b="0"/>
            <wp:docPr id="95" name="Picture 95" descr="SNAGHTML97c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NAGHTML97c0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05965" cy="1207770"/>
                    </a:xfrm>
                    <a:prstGeom prst="rect">
                      <a:avLst/>
                    </a:prstGeom>
                    <a:noFill/>
                    <a:ln>
                      <a:noFill/>
                    </a:ln>
                  </pic:spPr>
                </pic:pic>
              </a:graphicData>
            </a:graphic>
          </wp:inline>
        </w:drawing>
      </w:r>
    </w:p>
    <w:p w:rsidR="005A3FB2" w:rsidRPr="004231C1" w:rsidRDefault="005A3FB2" w:rsidP="005A3FB2">
      <w:pPr>
        <w:pStyle w:val="Heading0"/>
        <w:jc w:val="center"/>
        <w:rPr>
          <w:sz w:val="36"/>
          <w:szCs w:val="36"/>
          <w:lang w:val="en-US"/>
        </w:rPr>
      </w:pPr>
      <w:r>
        <w:rPr>
          <w:lang w:val="en-US"/>
        </w:rPr>
        <w:br w:type="page"/>
      </w:r>
      <w:bookmarkStart w:id="33" w:name="_Toc341462776"/>
      <w:r w:rsidR="002E40E0">
        <w:rPr>
          <w:sz w:val="36"/>
          <w:szCs w:val="36"/>
          <w:lang w:val="en-US"/>
        </w:rPr>
        <w:lastRenderedPageBreak/>
        <w:t>TRẢ LỜI MỘT SỐ CÂU HỎI</w:t>
      </w:r>
      <w:bookmarkEnd w:id="33"/>
    </w:p>
    <w:p w:rsidR="00883562" w:rsidRPr="00883562" w:rsidRDefault="00883562" w:rsidP="00F50F57">
      <w:pPr>
        <w:numPr>
          <w:ilvl w:val="0"/>
          <w:numId w:val="3"/>
        </w:numPr>
        <w:spacing w:line="360" w:lineRule="auto"/>
        <w:ind w:left="389" w:hangingChars="149" w:hanging="389"/>
        <w:jc w:val="both"/>
        <w:rPr>
          <w:b/>
          <w:sz w:val="26"/>
          <w:szCs w:val="26"/>
          <w:lang w:val="en-US"/>
        </w:rPr>
      </w:pPr>
      <w:bookmarkStart w:id="34" w:name="_Toc318937125"/>
      <w:r w:rsidRPr="00883562">
        <w:rPr>
          <w:b/>
          <w:sz w:val="26"/>
          <w:szCs w:val="26"/>
        </w:rPr>
        <w:t>Sau khi học xong, tập dữ liệu có thể bỏ được không</w:t>
      </w:r>
      <w:r w:rsidRPr="00883562">
        <w:rPr>
          <w:b/>
          <w:sz w:val="26"/>
          <w:szCs w:val="26"/>
          <w:lang w:val="en-US"/>
        </w:rPr>
        <w:t xml:space="preserve"> </w:t>
      </w:r>
      <w:r w:rsidRPr="00883562">
        <w:rPr>
          <w:b/>
          <w:sz w:val="26"/>
          <w:szCs w:val="26"/>
        </w:rPr>
        <w:t>?</w:t>
      </w:r>
      <w:bookmarkEnd w:id="34"/>
    </w:p>
    <w:p w:rsidR="00883562" w:rsidRPr="00883562" w:rsidRDefault="00883562" w:rsidP="00F50F57">
      <w:pPr>
        <w:pStyle w:val="ListParagraph"/>
        <w:numPr>
          <w:ilvl w:val="0"/>
          <w:numId w:val="46"/>
        </w:numPr>
        <w:ind w:left="387" w:hangingChars="149" w:hanging="387"/>
        <w:jc w:val="both"/>
        <w:rPr>
          <w:b/>
          <w:color w:val="0070C0"/>
        </w:rPr>
      </w:pPr>
      <w:r w:rsidRPr="00883562">
        <w:t>Sau khi học xong, tập dữ liệu có thể bỏ được.</w:t>
      </w:r>
    </w:p>
    <w:p w:rsidR="00883562" w:rsidRPr="00883562" w:rsidRDefault="00883562" w:rsidP="00F50F57">
      <w:pPr>
        <w:pStyle w:val="ListParagraph"/>
        <w:numPr>
          <w:ilvl w:val="0"/>
          <w:numId w:val="46"/>
        </w:numPr>
        <w:ind w:left="387" w:hangingChars="149" w:hanging="387"/>
        <w:jc w:val="both"/>
        <w:rPr>
          <w:b/>
          <w:color w:val="0070C0"/>
        </w:rPr>
      </w:pPr>
      <w:r w:rsidRPr="00883562">
        <w:t>Nhưng sau này nế</w:t>
      </w:r>
      <w:r w:rsidR="00007E7E">
        <w:t>u muố</w:t>
      </w:r>
      <w:r w:rsidRPr="00883562">
        <w:t>n học lại thì sẽ không có dữ liệu để học, hoặc phải cung cấp tập dữ liệu khác.</w:t>
      </w:r>
    </w:p>
    <w:p w:rsidR="00883562" w:rsidRPr="00883562" w:rsidRDefault="00883562" w:rsidP="00F50F57">
      <w:pPr>
        <w:numPr>
          <w:ilvl w:val="0"/>
          <w:numId w:val="3"/>
        </w:numPr>
        <w:spacing w:line="360" w:lineRule="auto"/>
        <w:ind w:left="389" w:hangingChars="149" w:hanging="389"/>
        <w:jc w:val="both"/>
        <w:rPr>
          <w:b/>
          <w:sz w:val="26"/>
          <w:szCs w:val="26"/>
          <w:lang w:val="en-US"/>
        </w:rPr>
      </w:pPr>
      <w:bookmarkStart w:id="35" w:name="_Toc318937126"/>
      <w:r w:rsidRPr="00883562">
        <w:rPr>
          <w:b/>
          <w:sz w:val="26"/>
          <w:szCs w:val="26"/>
        </w:rPr>
        <w:t>Sau khi training thì kết quả cho ra là gì</w:t>
      </w:r>
      <w:r w:rsidRPr="00883562">
        <w:rPr>
          <w:b/>
          <w:sz w:val="26"/>
          <w:szCs w:val="26"/>
          <w:lang w:val="en-US"/>
        </w:rPr>
        <w:t xml:space="preserve"> </w:t>
      </w:r>
      <w:r w:rsidRPr="00883562">
        <w:rPr>
          <w:b/>
          <w:sz w:val="26"/>
          <w:szCs w:val="26"/>
        </w:rPr>
        <w:t>?</w:t>
      </w:r>
      <w:bookmarkEnd w:id="35"/>
    </w:p>
    <w:p w:rsidR="00883562" w:rsidRPr="00883562" w:rsidRDefault="00883562" w:rsidP="00F50F57">
      <w:pPr>
        <w:pStyle w:val="ListParagraph"/>
        <w:numPr>
          <w:ilvl w:val="0"/>
          <w:numId w:val="47"/>
        </w:numPr>
        <w:ind w:left="387" w:hangingChars="149" w:hanging="387"/>
        <w:jc w:val="both"/>
        <w:rPr>
          <w:b/>
          <w:color w:val="0070C0"/>
        </w:rPr>
      </w:pPr>
      <w:r w:rsidRPr="00883562">
        <w:t>Kết quả sau khi training chính là tập hợp các trọng số w.</w:t>
      </w:r>
    </w:p>
    <w:p w:rsidR="00883562" w:rsidRPr="00883562" w:rsidRDefault="00883562" w:rsidP="00F50F57">
      <w:pPr>
        <w:pStyle w:val="ListParagraph"/>
        <w:numPr>
          <w:ilvl w:val="0"/>
          <w:numId w:val="47"/>
        </w:numPr>
        <w:ind w:left="387" w:hangingChars="149" w:hanging="387"/>
        <w:jc w:val="both"/>
        <w:rPr>
          <w:b/>
          <w:color w:val="0070C0"/>
        </w:rPr>
      </w:pPr>
      <w:r w:rsidRPr="00883562">
        <w:t>Cụ thể trong chương trình này, thì đó là tập các trọng số input và trọng số output.</w:t>
      </w:r>
    </w:p>
    <w:p w:rsidR="00883562" w:rsidRPr="00883562" w:rsidRDefault="00883562" w:rsidP="00F50F57">
      <w:pPr>
        <w:numPr>
          <w:ilvl w:val="0"/>
          <w:numId w:val="3"/>
        </w:numPr>
        <w:spacing w:line="360" w:lineRule="auto"/>
        <w:ind w:left="389" w:hangingChars="149" w:hanging="389"/>
        <w:jc w:val="both"/>
        <w:rPr>
          <w:b/>
          <w:sz w:val="26"/>
          <w:szCs w:val="26"/>
          <w:lang w:val="en-US"/>
        </w:rPr>
      </w:pPr>
      <w:bookmarkStart w:id="36" w:name="_Toc318937127"/>
      <w:r w:rsidRPr="00883562">
        <w:rPr>
          <w:b/>
          <w:sz w:val="26"/>
          <w:szCs w:val="26"/>
        </w:rPr>
        <w:t>Thêm một hình ảnh vào tập dữ liệu, chương trình có cần học lại từ đầu</w:t>
      </w:r>
      <w:r w:rsidRPr="00883562">
        <w:rPr>
          <w:b/>
          <w:sz w:val="26"/>
          <w:szCs w:val="26"/>
          <w:lang w:val="en-US"/>
        </w:rPr>
        <w:t xml:space="preserve"> </w:t>
      </w:r>
      <w:r w:rsidRPr="00883562">
        <w:rPr>
          <w:b/>
          <w:sz w:val="26"/>
          <w:szCs w:val="26"/>
        </w:rPr>
        <w:t>?</w:t>
      </w:r>
      <w:bookmarkEnd w:id="36"/>
    </w:p>
    <w:p w:rsidR="00883562" w:rsidRPr="00883562" w:rsidRDefault="00883562" w:rsidP="00F50F57">
      <w:pPr>
        <w:pStyle w:val="ListParagraph"/>
        <w:numPr>
          <w:ilvl w:val="0"/>
          <w:numId w:val="48"/>
        </w:numPr>
        <w:ind w:left="387" w:hangingChars="149" w:hanging="387"/>
        <w:jc w:val="both"/>
        <w:rPr>
          <w:color w:val="0070C0"/>
        </w:rPr>
      </w:pPr>
      <w:r w:rsidRPr="00883562">
        <w:t>Nếu thêm một hình ảnh vào tập dữ liệu. Sau đó cho chương trình học lại, thì chương trình sẽ phải học lại từ đầu. (đây là do em chọn mô hình mạng 3 lớp, nhiều ngõ ra).</w:t>
      </w:r>
    </w:p>
    <w:p w:rsidR="00951B61" w:rsidRDefault="00883562" w:rsidP="00951B61">
      <w:pPr>
        <w:pStyle w:val="ListParagraph"/>
        <w:numPr>
          <w:ilvl w:val="0"/>
          <w:numId w:val="48"/>
        </w:numPr>
        <w:ind w:left="387" w:hangingChars="149" w:hanging="387"/>
        <w:jc w:val="both"/>
        <w:rPr>
          <w:color w:val="0070C0"/>
        </w:rPr>
      </w:pPr>
      <w:r w:rsidRPr="00883562">
        <w:t>Có cách chọn mô hình khác mà không cần phải học lại tất cả từ đầu như thế.</w:t>
      </w:r>
    </w:p>
    <w:p w:rsidR="00883562" w:rsidRPr="00951B61" w:rsidRDefault="00883562" w:rsidP="00951B61">
      <w:pPr>
        <w:pStyle w:val="ListParagraph"/>
        <w:ind w:left="387"/>
        <w:jc w:val="both"/>
        <w:rPr>
          <w:color w:val="0070C0"/>
        </w:rPr>
      </w:pPr>
      <w:r w:rsidRPr="00883562">
        <w:t>Đó l</w:t>
      </w:r>
      <w:r w:rsidR="00951B61">
        <w:t>à</w:t>
      </w:r>
      <w:r w:rsidRPr="00883562">
        <w:t xml:space="preserve"> chọn mạng </w:t>
      </w:r>
      <w:r w:rsidR="00FB5ACA">
        <w:t>nơron</w:t>
      </w:r>
      <w:r w:rsidR="00FB5ACA" w:rsidRPr="00F569AB">
        <w:t xml:space="preserve"> </w:t>
      </w:r>
      <w:r w:rsidRPr="00883562">
        <w:t>3 lớp, 1 ngõ ra. Khi đó, khi thêm 1 số nào đó vào tập dữ liệu, thì chỉ cần học lại đối với số đó mà thôi, không ảnh hưởng đến các số khác (tức là các số khác không cần học lại).</w:t>
      </w:r>
    </w:p>
    <w:p w:rsidR="00883562" w:rsidRPr="00883562" w:rsidRDefault="00883562" w:rsidP="00F50F57">
      <w:pPr>
        <w:pStyle w:val="ListParagraph"/>
        <w:numPr>
          <w:ilvl w:val="0"/>
          <w:numId w:val="48"/>
        </w:numPr>
        <w:ind w:left="387" w:hangingChars="149" w:hanging="387"/>
        <w:jc w:val="both"/>
        <w:rPr>
          <w:color w:val="0070C0"/>
        </w:rPr>
      </w:pPr>
      <w:r w:rsidRPr="00883562">
        <w:t>Do việc training tốn rất nhiều thời gian, nhưng việc nhận dạng lại rất nhanh, do đó, khi nhận dạng, ta chỉ cần duyệt qua toàn bộ mạng (thao tác này rất nhanh).</w:t>
      </w:r>
    </w:p>
    <w:p w:rsidR="00883562" w:rsidRPr="00883562" w:rsidRDefault="00883562" w:rsidP="00F50F57">
      <w:pPr>
        <w:numPr>
          <w:ilvl w:val="0"/>
          <w:numId w:val="3"/>
        </w:numPr>
        <w:spacing w:line="360" w:lineRule="auto"/>
        <w:ind w:left="389" w:hangingChars="149" w:hanging="389"/>
        <w:jc w:val="both"/>
        <w:rPr>
          <w:b/>
          <w:sz w:val="26"/>
          <w:szCs w:val="26"/>
          <w:lang w:val="en-US"/>
        </w:rPr>
      </w:pPr>
      <w:bookmarkStart w:id="37" w:name="_Toc318937128"/>
      <w:r w:rsidRPr="00883562">
        <w:rPr>
          <w:b/>
          <w:sz w:val="26"/>
          <w:szCs w:val="26"/>
        </w:rPr>
        <w:t>Học càng nhiều càng tốt có đúng hay không</w:t>
      </w:r>
      <w:r w:rsidRPr="00883562">
        <w:rPr>
          <w:b/>
          <w:sz w:val="26"/>
          <w:szCs w:val="26"/>
          <w:lang w:val="en-US"/>
        </w:rPr>
        <w:t xml:space="preserve"> </w:t>
      </w:r>
      <w:r w:rsidRPr="00883562">
        <w:rPr>
          <w:b/>
          <w:sz w:val="26"/>
          <w:szCs w:val="26"/>
        </w:rPr>
        <w:t>?</w:t>
      </w:r>
      <w:bookmarkEnd w:id="37"/>
    </w:p>
    <w:p w:rsidR="00883562" w:rsidRPr="00883562" w:rsidRDefault="00883562" w:rsidP="00F50F57">
      <w:pPr>
        <w:pStyle w:val="ListParagraph"/>
        <w:numPr>
          <w:ilvl w:val="0"/>
          <w:numId w:val="49"/>
        </w:numPr>
        <w:ind w:left="387" w:hangingChars="149" w:hanging="387"/>
        <w:jc w:val="both"/>
        <w:rPr>
          <w:b/>
          <w:color w:val="0070C0"/>
        </w:rPr>
      </w:pPr>
      <w:r w:rsidRPr="00883562">
        <w:t xml:space="preserve">Đặc tính của mạng </w:t>
      </w:r>
      <w:r w:rsidR="00FB5ACA">
        <w:t>nơron</w:t>
      </w:r>
      <w:r w:rsidR="00FB5ACA" w:rsidRPr="00F569AB">
        <w:t xml:space="preserve"> </w:t>
      </w:r>
      <w:r w:rsidRPr="00883562">
        <w:t>là học càng nhiều, thì kết quả nhận dạng càng chính xác.</w:t>
      </w:r>
    </w:p>
    <w:p w:rsidR="00883562" w:rsidRPr="00883562" w:rsidRDefault="00883562" w:rsidP="00F50F57">
      <w:pPr>
        <w:pStyle w:val="ListParagraph"/>
        <w:numPr>
          <w:ilvl w:val="0"/>
          <w:numId w:val="49"/>
        </w:numPr>
        <w:ind w:left="387" w:hangingChars="149" w:hanging="387"/>
        <w:jc w:val="both"/>
        <w:rPr>
          <w:b/>
          <w:color w:val="0070C0"/>
        </w:rPr>
      </w:pPr>
      <w:r w:rsidRPr="00883562">
        <w:t>Nhưng điều đó không hoàn toàn đúng. Vì khi học tới 1 mức nào đó, thì chương trình sẽ bị bão hòa. Khi này sẽ dễ xảy ra tình trạng overfit.</w:t>
      </w:r>
    </w:p>
    <w:p w:rsidR="009C1B66" w:rsidRPr="00883562" w:rsidRDefault="00883562" w:rsidP="00F50F57">
      <w:pPr>
        <w:pStyle w:val="ListParagraph"/>
        <w:numPr>
          <w:ilvl w:val="0"/>
          <w:numId w:val="49"/>
        </w:numPr>
        <w:ind w:left="387" w:hangingChars="149" w:hanging="387"/>
        <w:jc w:val="both"/>
        <w:rPr>
          <w:b/>
          <w:color w:val="0070C0"/>
        </w:rPr>
      </w:pPr>
      <w:r w:rsidRPr="00883562">
        <w:t xml:space="preserve">Thậm chí khi này sẽ không còn nhiều sự khác biệt giữa các chữ số, mà chúng sẽ giống giống nhau </w:t>
      </w:r>
      <w:r w:rsidRPr="00883562">
        <w:sym w:font="Wingdings" w:char="F0E0"/>
      </w:r>
      <w:r w:rsidRPr="00883562">
        <w:t xml:space="preserve"> gây ra việc xác định không còn chính xác nữa.</w:t>
      </w:r>
    </w:p>
    <w:p w:rsidR="000059C8" w:rsidRPr="00883562" w:rsidRDefault="000059C8" w:rsidP="00883562">
      <w:pPr>
        <w:spacing w:line="360" w:lineRule="auto"/>
        <w:jc w:val="both"/>
        <w:rPr>
          <w:sz w:val="26"/>
          <w:szCs w:val="26"/>
          <w:lang w:val="en-US"/>
        </w:rPr>
      </w:pPr>
      <w:r w:rsidRPr="00883562">
        <w:rPr>
          <w:sz w:val="26"/>
          <w:szCs w:val="26"/>
          <w:lang w:val="en-US"/>
        </w:rPr>
        <w:t xml:space="preserve"> </w:t>
      </w:r>
    </w:p>
    <w:p w:rsidR="007F6C8E" w:rsidRPr="00415401" w:rsidRDefault="005A3FB2" w:rsidP="00415401">
      <w:pPr>
        <w:pStyle w:val="Heading0"/>
        <w:jc w:val="center"/>
        <w:rPr>
          <w:sz w:val="36"/>
          <w:szCs w:val="36"/>
          <w:lang w:val="en-US"/>
        </w:rPr>
      </w:pPr>
      <w:r>
        <w:rPr>
          <w:lang w:val="en-US"/>
        </w:rPr>
        <w:br w:type="page"/>
      </w:r>
      <w:bookmarkStart w:id="38" w:name="_Toc324443062"/>
      <w:bookmarkStart w:id="39" w:name="_Toc325545307"/>
      <w:bookmarkStart w:id="40" w:name="_Toc341462777"/>
      <w:r w:rsidRPr="004231C1">
        <w:rPr>
          <w:sz w:val="36"/>
          <w:szCs w:val="36"/>
          <w:lang w:val="en-US"/>
        </w:rPr>
        <w:lastRenderedPageBreak/>
        <w:t>TÀI LIỆU THAM KHẢO</w:t>
      </w:r>
      <w:bookmarkEnd w:id="38"/>
      <w:bookmarkEnd w:id="39"/>
      <w:bookmarkEnd w:id="40"/>
    </w:p>
    <w:p w:rsidR="00ED54A2" w:rsidRDefault="00ED54A2" w:rsidP="00F6320D">
      <w:pPr>
        <w:numPr>
          <w:ilvl w:val="0"/>
          <w:numId w:val="4"/>
        </w:numPr>
        <w:spacing w:line="360" w:lineRule="auto"/>
        <w:jc w:val="both"/>
        <w:rPr>
          <w:sz w:val="26"/>
          <w:szCs w:val="26"/>
          <w:lang w:val="en-US"/>
        </w:rPr>
      </w:pPr>
      <w:r w:rsidRPr="00ED54A2">
        <w:rPr>
          <w:sz w:val="26"/>
          <w:szCs w:val="26"/>
          <w:lang w:val="en-US"/>
        </w:rPr>
        <w:t>Thomas Bräunl</w:t>
      </w:r>
      <w:r>
        <w:rPr>
          <w:sz w:val="26"/>
          <w:szCs w:val="26"/>
          <w:lang w:val="en-US"/>
        </w:rPr>
        <w:t xml:space="preserve">, </w:t>
      </w:r>
      <w:r w:rsidRPr="00F6320D">
        <w:rPr>
          <w:i/>
          <w:sz w:val="26"/>
          <w:szCs w:val="26"/>
          <w:lang w:val="en-US"/>
        </w:rPr>
        <w:t>Embedded Robotics Mobile Robot Design and Applications with Embedded Systems</w:t>
      </w:r>
      <w:r w:rsidR="00F6320D">
        <w:rPr>
          <w:sz w:val="26"/>
          <w:szCs w:val="26"/>
          <w:lang w:val="en-US"/>
        </w:rPr>
        <w:t>, Springer</w:t>
      </w:r>
    </w:p>
    <w:p w:rsidR="0062257A" w:rsidRPr="00F6320D" w:rsidRDefault="00F6320D" w:rsidP="00F6320D">
      <w:pPr>
        <w:numPr>
          <w:ilvl w:val="0"/>
          <w:numId w:val="4"/>
        </w:numPr>
        <w:spacing w:line="360" w:lineRule="auto"/>
        <w:jc w:val="both"/>
        <w:rPr>
          <w:sz w:val="26"/>
          <w:szCs w:val="26"/>
          <w:lang w:val="en-US"/>
        </w:rPr>
      </w:pPr>
      <w:r>
        <w:rPr>
          <w:sz w:val="26"/>
          <w:szCs w:val="26"/>
        </w:rPr>
        <w:t>Yann LeCun, Léon Bottou, Yoshua Bengio, and Patrick Haffner</w:t>
      </w:r>
      <w:r>
        <w:rPr>
          <w:sz w:val="26"/>
          <w:szCs w:val="26"/>
          <w:lang w:val="en-US"/>
        </w:rPr>
        <w:t xml:space="preserve">, </w:t>
      </w:r>
      <w:r w:rsidR="00883562" w:rsidRPr="00F6320D">
        <w:rPr>
          <w:i/>
          <w:sz w:val="26"/>
          <w:szCs w:val="26"/>
        </w:rPr>
        <w:t>Gra</w:t>
      </w:r>
      <w:r w:rsidRPr="00F6320D">
        <w:rPr>
          <w:i/>
          <w:sz w:val="26"/>
          <w:szCs w:val="26"/>
        </w:rPr>
        <w:t>dient-</w:t>
      </w:r>
      <w:r w:rsidRPr="00F6320D">
        <w:rPr>
          <w:i/>
          <w:sz w:val="26"/>
          <w:szCs w:val="26"/>
          <w:lang w:val="en-US"/>
        </w:rPr>
        <w:t>B</w:t>
      </w:r>
      <w:r w:rsidRPr="00F6320D">
        <w:rPr>
          <w:i/>
          <w:sz w:val="26"/>
          <w:szCs w:val="26"/>
        </w:rPr>
        <w:t xml:space="preserve">ased </w:t>
      </w:r>
      <w:r w:rsidRPr="00F6320D">
        <w:rPr>
          <w:i/>
          <w:sz w:val="26"/>
          <w:szCs w:val="26"/>
          <w:lang w:val="en-US"/>
        </w:rPr>
        <w:t>L</w:t>
      </w:r>
      <w:r w:rsidRPr="00F6320D">
        <w:rPr>
          <w:i/>
          <w:sz w:val="26"/>
          <w:szCs w:val="26"/>
        </w:rPr>
        <w:t xml:space="preserve">earning </w:t>
      </w:r>
      <w:r w:rsidRPr="00F6320D">
        <w:rPr>
          <w:i/>
          <w:sz w:val="26"/>
          <w:szCs w:val="26"/>
          <w:lang w:val="en-US"/>
        </w:rPr>
        <w:t>A</w:t>
      </w:r>
      <w:r w:rsidRPr="00F6320D">
        <w:rPr>
          <w:i/>
          <w:sz w:val="26"/>
          <w:szCs w:val="26"/>
        </w:rPr>
        <w:t xml:space="preserve">pplied </w:t>
      </w:r>
      <w:r w:rsidRPr="00F6320D">
        <w:rPr>
          <w:i/>
          <w:sz w:val="26"/>
          <w:szCs w:val="26"/>
          <w:lang w:val="en-US"/>
        </w:rPr>
        <w:t>T</w:t>
      </w:r>
      <w:r w:rsidRPr="00F6320D">
        <w:rPr>
          <w:i/>
          <w:sz w:val="26"/>
          <w:szCs w:val="26"/>
        </w:rPr>
        <w:t xml:space="preserve">o </w:t>
      </w:r>
      <w:r w:rsidRPr="00F6320D">
        <w:rPr>
          <w:i/>
          <w:sz w:val="26"/>
          <w:szCs w:val="26"/>
          <w:lang w:val="en-US"/>
        </w:rPr>
        <w:t>D</w:t>
      </w:r>
      <w:r w:rsidRPr="00F6320D">
        <w:rPr>
          <w:i/>
          <w:sz w:val="26"/>
          <w:szCs w:val="26"/>
        </w:rPr>
        <w:t xml:space="preserve">ocument </w:t>
      </w:r>
      <w:r w:rsidRPr="00F6320D">
        <w:rPr>
          <w:i/>
          <w:sz w:val="26"/>
          <w:szCs w:val="26"/>
          <w:lang w:val="en-US"/>
        </w:rPr>
        <w:t>R</w:t>
      </w:r>
      <w:r w:rsidRPr="00F6320D">
        <w:rPr>
          <w:i/>
          <w:sz w:val="26"/>
          <w:szCs w:val="26"/>
        </w:rPr>
        <w:t>ecognition</w:t>
      </w:r>
      <w:r w:rsidR="00883562" w:rsidRPr="00F6320D">
        <w:rPr>
          <w:sz w:val="26"/>
          <w:szCs w:val="26"/>
        </w:rPr>
        <w:t>.</w:t>
      </w:r>
    </w:p>
    <w:p w:rsidR="005A3FB2" w:rsidRDefault="006A0B31" w:rsidP="00F50F57">
      <w:pPr>
        <w:numPr>
          <w:ilvl w:val="0"/>
          <w:numId w:val="4"/>
        </w:numPr>
        <w:spacing w:line="360" w:lineRule="auto"/>
        <w:jc w:val="both"/>
        <w:rPr>
          <w:sz w:val="26"/>
          <w:szCs w:val="26"/>
          <w:lang w:val="en-US"/>
        </w:rPr>
      </w:pPr>
      <w:r>
        <w:rPr>
          <w:sz w:val="26"/>
          <w:szCs w:val="26"/>
          <w:lang w:val="en-US"/>
        </w:rPr>
        <w:t xml:space="preserve">Nguyễn Nhật Quang, </w:t>
      </w:r>
      <w:r w:rsidRPr="006A0B31">
        <w:rPr>
          <w:i/>
          <w:sz w:val="26"/>
          <w:szCs w:val="26"/>
          <w:lang w:val="en-US"/>
        </w:rPr>
        <w:t>Học máy</w:t>
      </w:r>
    </w:p>
    <w:p w:rsidR="00883562" w:rsidRDefault="00883562" w:rsidP="00883562">
      <w:pPr>
        <w:spacing w:line="360" w:lineRule="auto"/>
        <w:jc w:val="both"/>
        <w:rPr>
          <w:sz w:val="26"/>
          <w:szCs w:val="26"/>
          <w:lang w:val="en-US"/>
        </w:rPr>
      </w:pPr>
    </w:p>
    <w:p w:rsidR="007F6C8E" w:rsidRPr="00141CDE" w:rsidRDefault="00883562" w:rsidP="00F50F57">
      <w:pPr>
        <w:numPr>
          <w:ilvl w:val="0"/>
          <w:numId w:val="50"/>
        </w:numPr>
        <w:spacing w:line="360" w:lineRule="auto"/>
        <w:jc w:val="both"/>
        <w:rPr>
          <w:sz w:val="26"/>
          <w:szCs w:val="26"/>
          <w:lang w:val="en-US"/>
        </w:rPr>
      </w:pPr>
      <w:r>
        <w:rPr>
          <w:sz w:val="26"/>
          <w:szCs w:val="26"/>
        </w:rPr>
        <w:t xml:space="preserve">Link download reference: </w:t>
      </w:r>
      <w:hyperlink r:id="rId155" w:history="1">
        <w:r w:rsidRPr="00DC0B9B">
          <w:rPr>
            <w:rStyle w:val="Hyperlink"/>
            <w:sz w:val="26"/>
            <w:szCs w:val="26"/>
          </w:rPr>
          <w:t>http://www.mediafire.com/?rmydhj81dmxr262</w:t>
        </w:r>
      </w:hyperlink>
    </w:p>
    <w:p w:rsidR="005A3FB2" w:rsidRPr="00693B8C" w:rsidRDefault="005A3FB2" w:rsidP="00D13CC0">
      <w:pPr>
        <w:spacing w:line="360" w:lineRule="auto"/>
        <w:rPr>
          <w:i/>
          <w:lang w:val="en-US"/>
        </w:rPr>
      </w:pPr>
    </w:p>
    <w:sectPr w:rsidR="005A3FB2" w:rsidRPr="00693B8C" w:rsidSect="009C0E59">
      <w:headerReference w:type="default" r:id="rId156"/>
      <w:footerReference w:type="default" r:id="rId157"/>
      <w:pgSz w:w="11907" w:h="16840" w:code="9"/>
      <w:pgMar w:top="1985" w:right="1134" w:bottom="1701" w:left="1985"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305" w:rsidRDefault="00A80305">
      <w:r>
        <w:separator/>
      </w:r>
    </w:p>
  </w:endnote>
  <w:endnote w:type="continuationSeparator" w:id="0">
    <w:p w:rsidR="00A80305" w:rsidRDefault="00A80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DAA" w:rsidRDefault="006C5DAA"/>
  <w:p w:rsidR="006C5DAA" w:rsidRPr="00197CB6" w:rsidRDefault="006C5DAA">
    <w:pPr>
      <w:pStyle w:val="FooterOdd"/>
      <w:rPr>
        <w:sz w:val="22"/>
        <w:szCs w:val="22"/>
      </w:rPr>
    </w:pPr>
    <w:r w:rsidRPr="00197CB6">
      <w:rPr>
        <w:sz w:val="22"/>
        <w:szCs w:val="22"/>
      </w:rPr>
      <w:t xml:space="preserve">Trang </w:t>
    </w:r>
    <w:r w:rsidRPr="00197CB6">
      <w:rPr>
        <w:sz w:val="22"/>
        <w:szCs w:val="22"/>
      </w:rPr>
      <w:fldChar w:fldCharType="begin"/>
    </w:r>
    <w:r w:rsidRPr="00197CB6">
      <w:rPr>
        <w:sz w:val="22"/>
        <w:szCs w:val="22"/>
      </w:rPr>
      <w:instrText xml:space="preserve"> PAGE   \* MERGEFORMAT </w:instrText>
    </w:r>
    <w:r w:rsidRPr="00197CB6">
      <w:rPr>
        <w:sz w:val="22"/>
        <w:szCs w:val="22"/>
      </w:rPr>
      <w:fldChar w:fldCharType="separate"/>
    </w:r>
    <w:r w:rsidR="00C454FD">
      <w:rPr>
        <w:noProof/>
        <w:sz w:val="22"/>
        <w:szCs w:val="22"/>
      </w:rPr>
      <w:t>2</w:t>
    </w:r>
    <w:r w:rsidRPr="00197CB6">
      <w:rPr>
        <w:noProof/>
        <w:sz w:val="22"/>
        <w:szCs w:val="22"/>
      </w:rPr>
      <w:fldChar w:fldCharType="end"/>
    </w:r>
  </w:p>
  <w:p w:rsidR="006C5DAA" w:rsidRPr="00A70AB0" w:rsidRDefault="006C5DAA">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305" w:rsidRDefault="00A80305">
      <w:r>
        <w:separator/>
      </w:r>
    </w:p>
  </w:footnote>
  <w:footnote w:type="continuationSeparator" w:id="0">
    <w:p w:rsidR="00A80305" w:rsidRDefault="00A803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DAA" w:rsidRDefault="006C5DAA">
    <w:pPr>
      <w:pStyle w:val="Header"/>
      <w:jc w:val="center"/>
    </w:pPr>
    <w:r>
      <w:fldChar w:fldCharType="begin"/>
    </w:r>
    <w:r>
      <w:instrText xml:space="preserve"> PAGE   \* MERGEFORMAT </w:instrText>
    </w:r>
    <w:r>
      <w:fldChar w:fldCharType="separate"/>
    </w:r>
    <w:r>
      <w:rPr>
        <w:noProof/>
      </w:rPr>
      <w:t>ii</w:t>
    </w:r>
    <w:r>
      <w:rPr>
        <w:noProof/>
      </w:rPr>
      <w:fldChar w:fldCharType="end"/>
    </w:r>
  </w:p>
  <w:p w:rsidR="006C5DAA" w:rsidRPr="005F25E1" w:rsidRDefault="006C5DAA" w:rsidP="005F25E1">
    <w:pPr>
      <w:pStyle w:val="Header"/>
      <w:tabs>
        <w:tab w:val="clear" w:pos="8640"/>
        <w:tab w:val="right" w:pos="9356"/>
      </w:tabs>
      <w:rPr>
        <w:szCs w:val="24"/>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5DAA" w:rsidRPr="00197CB6" w:rsidRDefault="006C5DAA" w:rsidP="00197CB6">
    <w:pPr>
      <w:pStyle w:val="HeaderEven"/>
      <w:rPr>
        <w:sz w:val="22"/>
        <w:szCs w:val="22"/>
      </w:rPr>
    </w:pPr>
    <w:r w:rsidRPr="00197CB6">
      <w:rPr>
        <w:color w:val="auto"/>
        <w:sz w:val="22"/>
        <w:szCs w:val="22"/>
      </w:rPr>
      <w:t>Handwritten Number Recognition using Artificial Neural Network</w:t>
    </w:r>
  </w:p>
  <w:p w:rsidR="006C5DAA" w:rsidRPr="00A70AB0" w:rsidRDefault="006C5DAA" w:rsidP="00A70A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4F5"/>
      </v:shape>
    </w:pict>
  </w:numPicBullet>
  <w:abstractNum w:abstractNumId="0">
    <w:nsid w:val="FFFFFFFB"/>
    <w:multiLevelType w:val="multilevel"/>
    <w:tmpl w:val="248C8A64"/>
    <w:lvl w:ilvl="0">
      <w:start w:val="1"/>
      <w:numFmt w:val="decimal"/>
      <w:pStyle w:val="Heading1"/>
      <w:lvlText w:val="CHƯƠNG %1:"/>
      <w:lvlJc w:val="left"/>
      <w:pPr>
        <w:ind w:left="340" w:hanging="340"/>
      </w:pPr>
      <w:rPr>
        <w:rFonts w:hint="default"/>
        <w:bCs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0" w:firstLine="0"/>
      </w:pPr>
      <w:rPr>
        <w:rFonts w:ascii="Times New Roman" w:hAnsi="Times New Roman" w:cs="Times New Roman" w:hint="default"/>
        <w:sz w:val="26"/>
        <w:szCs w:val="26"/>
      </w:rPr>
    </w:lvl>
    <w:lvl w:ilvl="2">
      <w:start w:val="1"/>
      <w:numFmt w:val="decimal"/>
      <w:pStyle w:val="Heading3"/>
      <w:lvlText w:val="%1.%2.%3"/>
      <w:lvlJc w:val="left"/>
      <w:pPr>
        <w:ind w:left="0" w:firstLine="0"/>
      </w:pPr>
      <w:rPr>
        <w:rFonts w:ascii="Times New Roman" w:hAnsi="Times New Roman" w:cs="Times New Roman" w:hint="default"/>
        <w:b/>
        <w:bCs w:val="0"/>
        <w:i/>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0" w:firstLine="0"/>
      </w:pPr>
      <w:rPr>
        <w:rFonts w:hint="default"/>
        <w:i/>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04633F2"/>
    <w:multiLevelType w:val="hybridMultilevel"/>
    <w:tmpl w:val="0D8AA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79530A"/>
    <w:multiLevelType w:val="hybridMultilevel"/>
    <w:tmpl w:val="B7EC73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AA3816"/>
    <w:multiLevelType w:val="hybridMultilevel"/>
    <w:tmpl w:val="CE38DA74"/>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A3B376C"/>
    <w:multiLevelType w:val="hybridMultilevel"/>
    <w:tmpl w:val="ACF4A0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83607D"/>
    <w:multiLevelType w:val="hybridMultilevel"/>
    <w:tmpl w:val="EFA63E6C"/>
    <w:lvl w:ilvl="0" w:tplc="DA20AC1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5106AA"/>
    <w:multiLevelType w:val="hybridMultilevel"/>
    <w:tmpl w:val="88F6C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972E53"/>
    <w:multiLevelType w:val="hybridMultilevel"/>
    <w:tmpl w:val="EED01F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FD132C"/>
    <w:multiLevelType w:val="hybridMultilevel"/>
    <w:tmpl w:val="4A82C86A"/>
    <w:lvl w:ilvl="0" w:tplc="B4EA11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0C42F2"/>
    <w:multiLevelType w:val="hybridMultilevel"/>
    <w:tmpl w:val="F69A33C2"/>
    <w:lvl w:ilvl="0" w:tplc="DA20AC1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4C6C95"/>
    <w:multiLevelType w:val="hybridMultilevel"/>
    <w:tmpl w:val="AC8289A8"/>
    <w:lvl w:ilvl="0" w:tplc="DA20AC1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5413F8"/>
    <w:multiLevelType w:val="hybridMultilevel"/>
    <w:tmpl w:val="8064F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D61EAD"/>
    <w:multiLevelType w:val="hybridMultilevel"/>
    <w:tmpl w:val="00FAB788"/>
    <w:lvl w:ilvl="0" w:tplc="04090001">
      <w:start w:val="1"/>
      <w:numFmt w:val="bullet"/>
      <w:lvlText w:val=""/>
      <w:lvlJc w:val="left"/>
      <w:pPr>
        <w:tabs>
          <w:tab w:val="num" w:pos="720"/>
        </w:tabs>
        <w:ind w:left="720" w:hanging="360"/>
      </w:pPr>
      <w:rPr>
        <w:rFonts w:ascii="Symbol" w:hAnsi="Symbol" w:hint="default"/>
      </w:rPr>
    </w:lvl>
    <w:lvl w:ilvl="1" w:tplc="D2FE07D0" w:tentative="1">
      <w:start w:val="1"/>
      <w:numFmt w:val="bullet"/>
      <w:lvlText w:val=""/>
      <w:lvlJc w:val="left"/>
      <w:pPr>
        <w:tabs>
          <w:tab w:val="num" w:pos="1440"/>
        </w:tabs>
        <w:ind w:left="1440" w:hanging="360"/>
      </w:pPr>
      <w:rPr>
        <w:rFonts w:ascii="Wingdings" w:hAnsi="Wingdings" w:hint="default"/>
      </w:rPr>
    </w:lvl>
    <w:lvl w:ilvl="2" w:tplc="F2BA82DA" w:tentative="1">
      <w:start w:val="1"/>
      <w:numFmt w:val="bullet"/>
      <w:lvlText w:val=""/>
      <w:lvlJc w:val="left"/>
      <w:pPr>
        <w:tabs>
          <w:tab w:val="num" w:pos="2160"/>
        </w:tabs>
        <w:ind w:left="2160" w:hanging="360"/>
      </w:pPr>
      <w:rPr>
        <w:rFonts w:ascii="Wingdings" w:hAnsi="Wingdings" w:hint="default"/>
      </w:rPr>
    </w:lvl>
    <w:lvl w:ilvl="3" w:tplc="74A0C0DE" w:tentative="1">
      <w:start w:val="1"/>
      <w:numFmt w:val="bullet"/>
      <w:lvlText w:val=""/>
      <w:lvlJc w:val="left"/>
      <w:pPr>
        <w:tabs>
          <w:tab w:val="num" w:pos="2880"/>
        </w:tabs>
        <w:ind w:left="2880" w:hanging="360"/>
      </w:pPr>
      <w:rPr>
        <w:rFonts w:ascii="Wingdings" w:hAnsi="Wingdings" w:hint="default"/>
      </w:rPr>
    </w:lvl>
    <w:lvl w:ilvl="4" w:tplc="B8703458" w:tentative="1">
      <w:start w:val="1"/>
      <w:numFmt w:val="bullet"/>
      <w:lvlText w:val=""/>
      <w:lvlJc w:val="left"/>
      <w:pPr>
        <w:tabs>
          <w:tab w:val="num" w:pos="3600"/>
        </w:tabs>
        <w:ind w:left="3600" w:hanging="360"/>
      </w:pPr>
      <w:rPr>
        <w:rFonts w:ascii="Wingdings" w:hAnsi="Wingdings" w:hint="default"/>
      </w:rPr>
    </w:lvl>
    <w:lvl w:ilvl="5" w:tplc="929CF23E" w:tentative="1">
      <w:start w:val="1"/>
      <w:numFmt w:val="bullet"/>
      <w:lvlText w:val=""/>
      <w:lvlJc w:val="left"/>
      <w:pPr>
        <w:tabs>
          <w:tab w:val="num" w:pos="4320"/>
        </w:tabs>
        <w:ind w:left="4320" w:hanging="360"/>
      </w:pPr>
      <w:rPr>
        <w:rFonts w:ascii="Wingdings" w:hAnsi="Wingdings" w:hint="default"/>
      </w:rPr>
    </w:lvl>
    <w:lvl w:ilvl="6" w:tplc="FD6CAEB8" w:tentative="1">
      <w:start w:val="1"/>
      <w:numFmt w:val="bullet"/>
      <w:lvlText w:val=""/>
      <w:lvlJc w:val="left"/>
      <w:pPr>
        <w:tabs>
          <w:tab w:val="num" w:pos="5040"/>
        </w:tabs>
        <w:ind w:left="5040" w:hanging="360"/>
      </w:pPr>
      <w:rPr>
        <w:rFonts w:ascii="Wingdings" w:hAnsi="Wingdings" w:hint="default"/>
      </w:rPr>
    </w:lvl>
    <w:lvl w:ilvl="7" w:tplc="37F0733A" w:tentative="1">
      <w:start w:val="1"/>
      <w:numFmt w:val="bullet"/>
      <w:lvlText w:val=""/>
      <w:lvlJc w:val="left"/>
      <w:pPr>
        <w:tabs>
          <w:tab w:val="num" w:pos="5760"/>
        </w:tabs>
        <w:ind w:left="5760" w:hanging="360"/>
      </w:pPr>
      <w:rPr>
        <w:rFonts w:ascii="Wingdings" w:hAnsi="Wingdings" w:hint="default"/>
      </w:rPr>
    </w:lvl>
    <w:lvl w:ilvl="8" w:tplc="D7B0154A" w:tentative="1">
      <w:start w:val="1"/>
      <w:numFmt w:val="bullet"/>
      <w:lvlText w:val=""/>
      <w:lvlJc w:val="left"/>
      <w:pPr>
        <w:tabs>
          <w:tab w:val="num" w:pos="6480"/>
        </w:tabs>
        <w:ind w:left="6480" w:hanging="360"/>
      </w:pPr>
      <w:rPr>
        <w:rFonts w:ascii="Wingdings" w:hAnsi="Wingdings" w:hint="default"/>
      </w:rPr>
    </w:lvl>
  </w:abstractNum>
  <w:abstractNum w:abstractNumId="13">
    <w:nsid w:val="17EC7300"/>
    <w:multiLevelType w:val="hybridMultilevel"/>
    <w:tmpl w:val="3DD20334"/>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D4346FB"/>
    <w:multiLevelType w:val="hybridMultilevel"/>
    <w:tmpl w:val="A9CC8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B36E0A"/>
    <w:multiLevelType w:val="hybridMultilevel"/>
    <w:tmpl w:val="52E6B1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B76D85"/>
    <w:multiLevelType w:val="hybridMultilevel"/>
    <w:tmpl w:val="CAD28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214F1E"/>
    <w:multiLevelType w:val="hybridMultilevel"/>
    <w:tmpl w:val="DAA8D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59256B"/>
    <w:multiLevelType w:val="hybridMultilevel"/>
    <w:tmpl w:val="79008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311939"/>
    <w:multiLevelType w:val="hybridMultilevel"/>
    <w:tmpl w:val="50E006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0E461B4"/>
    <w:multiLevelType w:val="hybridMultilevel"/>
    <w:tmpl w:val="B16059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1943048"/>
    <w:multiLevelType w:val="hybridMultilevel"/>
    <w:tmpl w:val="E76226DA"/>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29B19FD"/>
    <w:multiLevelType w:val="hybridMultilevel"/>
    <w:tmpl w:val="149875FA"/>
    <w:lvl w:ilvl="0" w:tplc="04090017">
      <w:start w:val="1"/>
      <w:numFmt w:val="lowerLetter"/>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9F77756"/>
    <w:multiLevelType w:val="hybridMultilevel"/>
    <w:tmpl w:val="6B0C2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2D123F"/>
    <w:multiLevelType w:val="hybridMultilevel"/>
    <w:tmpl w:val="8DDA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987FB6"/>
    <w:multiLevelType w:val="hybridMultilevel"/>
    <w:tmpl w:val="EC6ED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3A2859"/>
    <w:multiLevelType w:val="hybridMultilevel"/>
    <w:tmpl w:val="3F88C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50D28"/>
    <w:multiLevelType w:val="hybridMultilevel"/>
    <w:tmpl w:val="E3306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B61541"/>
    <w:multiLevelType w:val="hybridMultilevel"/>
    <w:tmpl w:val="1C8C6756"/>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D8163A"/>
    <w:multiLevelType w:val="hybridMultilevel"/>
    <w:tmpl w:val="7A6E2D3A"/>
    <w:lvl w:ilvl="0" w:tplc="3FAE7C9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3152DC6"/>
    <w:multiLevelType w:val="hybridMultilevel"/>
    <w:tmpl w:val="69BA797C"/>
    <w:lvl w:ilvl="0" w:tplc="997EEDB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80483A"/>
    <w:multiLevelType w:val="hybridMultilevel"/>
    <w:tmpl w:val="687839F2"/>
    <w:lvl w:ilvl="0" w:tplc="3FAE7C9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8244BF0"/>
    <w:multiLevelType w:val="hybridMultilevel"/>
    <w:tmpl w:val="D62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852EEB"/>
    <w:multiLevelType w:val="hybridMultilevel"/>
    <w:tmpl w:val="458C5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70031A"/>
    <w:multiLevelType w:val="hybridMultilevel"/>
    <w:tmpl w:val="6F50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FC7672"/>
    <w:multiLevelType w:val="hybridMultilevel"/>
    <w:tmpl w:val="715C4344"/>
    <w:lvl w:ilvl="0" w:tplc="3FAE7C9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E085A2F"/>
    <w:multiLevelType w:val="hybridMultilevel"/>
    <w:tmpl w:val="06568382"/>
    <w:lvl w:ilvl="0" w:tplc="58FC51E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EE61CEF"/>
    <w:multiLevelType w:val="hybridMultilevel"/>
    <w:tmpl w:val="5E20754E"/>
    <w:lvl w:ilvl="0" w:tplc="DA20AC1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3727B6A"/>
    <w:multiLevelType w:val="hybridMultilevel"/>
    <w:tmpl w:val="8D2C7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B45FED"/>
    <w:multiLevelType w:val="hybridMultilevel"/>
    <w:tmpl w:val="819A8408"/>
    <w:lvl w:ilvl="0" w:tplc="43C2D288">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FE4A874" w:tentative="1">
      <w:start w:val="1"/>
      <w:numFmt w:val="bullet"/>
      <w:lvlText w:val=""/>
      <w:lvlJc w:val="left"/>
      <w:pPr>
        <w:tabs>
          <w:tab w:val="num" w:pos="2160"/>
        </w:tabs>
        <w:ind w:left="2160" w:hanging="360"/>
      </w:pPr>
      <w:rPr>
        <w:rFonts w:ascii="Wingdings" w:hAnsi="Wingdings" w:hint="default"/>
      </w:rPr>
    </w:lvl>
    <w:lvl w:ilvl="3" w:tplc="DA34AB3C" w:tentative="1">
      <w:start w:val="1"/>
      <w:numFmt w:val="bullet"/>
      <w:lvlText w:val=""/>
      <w:lvlJc w:val="left"/>
      <w:pPr>
        <w:tabs>
          <w:tab w:val="num" w:pos="2880"/>
        </w:tabs>
        <w:ind w:left="2880" w:hanging="360"/>
      </w:pPr>
      <w:rPr>
        <w:rFonts w:ascii="Wingdings" w:hAnsi="Wingdings" w:hint="default"/>
      </w:rPr>
    </w:lvl>
    <w:lvl w:ilvl="4" w:tplc="9F82BEC8" w:tentative="1">
      <w:start w:val="1"/>
      <w:numFmt w:val="bullet"/>
      <w:lvlText w:val=""/>
      <w:lvlJc w:val="left"/>
      <w:pPr>
        <w:tabs>
          <w:tab w:val="num" w:pos="3600"/>
        </w:tabs>
        <w:ind w:left="3600" w:hanging="360"/>
      </w:pPr>
      <w:rPr>
        <w:rFonts w:ascii="Wingdings" w:hAnsi="Wingdings" w:hint="default"/>
      </w:rPr>
    </w:lvl>
    <w:lvl w:ilvl="5" w:tplc="7444DD2E" w:tentative="1">
      <w:start w:val="1"/>
      <w:numFmt w:val="bullet"/>
      <w:lvlText w:val=""/>
      <w:lvlJc w:val="left"/>
      <w:pPr>
        <w:tabs>
          <w:tab w:val="num" w:pos="4320"/>
        </w:tabs>
        <w:ind w:left="4320" w:hanging="360"/>
      </w:pPr>
      <w:rPr>
        <w:rFonts w:ascii="Wingdings" w:hAnsi="Wingdings" w:hint="default"/>
      </w:rPr>
    </w:lvl>
    <w:lvl w:ilvl="6" w:tplc="A86017F4" w:tentative="1">
      <w:start w:val="1"/>
      <w:numFmt w:val="bullet"/>
      <w:lvlText w:val=""/>
      <w:lvlJc w:val="left"/>
      <w:pPr>
        <w:tabs>
          <w:tab w:val="num" w:pos="5040"/>
        </w:tabs>
        <w:ind w:left="5040" w:hanging="360"/>
      </w:pPr>
      <w:rPr>
        <w:rFonts w:ascii="Wingdings" w:hAnsi="Wingdings" w:hint="default"/>
      </w:rPr>
    </w:lvl>
    <w:lvl w:ilvl="7" w:tplc="298E7634" w:tentative="1">
      <w:start w:val="1"/>
      <w:numFmt w:val="bullet"/>
      <w:lvlText w:val=""/>
      <w:lvlJc w:val="left"/>
      <w:pPr>
        <w:tabs>
          <w:tab w:val="num" w:pos="5760"/>
        </w:tabs>
        <w:ind w:left="5760" w:hanging="360"/>
      </w:pPr>
      <w:rPr>
        <w:rFonts w:ascii="Wingdings" w:hAnsi="Wingdings" w:hint="default"/>
      </w:rPr>
    </w:lvl>
    <w:lvl w:ilvl="8" w:tplc="1CA2CAB2" w:tentative="1">
      <w:start w:val="1"/>
      <w:numFmt w:val="bullet"/>
      <w:lvlText w:val=""/>
      <w:lvlJc w:val="left"/>
      <w:pPr>
        <w:tabs>
          <w:tab w:val="num" w:pos="6480"/>
        </w:tabs>
        <w:ind w:left="6480" w:hanging="360"/>
      </w:pPr>
      <w:rPr>
        <w:rFonts w:ascii="Wingdings" w:hAnsi="Wingdings" w:hint="default"/>
      </w:rPr>
    </w:lvl>
  </w:abstractNum>
  <w:abstractNum w:abstractNumId="40">
    <w:nsid w:val="53C9132C"/>
    <w:multiLevelType w:val="hybridMultilevel"/>
    <w:tmpl w:val="23FE4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D90A79"/>
    <w:multiLevelType w:val="hybridMultilevel"/>
    <w:tmpl w:val="D2E88402"/>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7203BEC"/>
    <w:multiLevelType w:val="hybridMultilevel"/>
    <w:tmpl w:val="B1CC7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44">
    <w:nsid w:val="617B09E7"/>
    <w:multiLevelType w:val="hybridMultilevel"/>
    <w:tmpl w:val="8B16361C"/>
    <w:lvl w:ilvl="0" w:tplc="ED9C27F6">
      <w:start w:val="1"/>
      <w:numFmt w:val="upperRoman"/>
      <w:lvlText w:val="%1."/>
      <w:lvlJc w:val="left"/>
      <w:pPr>
        <w:ind w:left="990" w:hanging="720"/>
      </w:pPr>
      <w:rPr>
        <w:rFonts w:hint="default"/>
        <w:color w:val="0070C0"/>
      </w:rPr>
    </w:lvl>
    <w:lvl w:ilvl="1" w:tplc="DA20AC10">
      <w:start w:val="1"/>
      <w:numFmt w:val="bullet"/>
      <w:lvlText w:val=""/>
      <w:lvlJc w:val="left"/>
      <w:pPr>
        <w:ind w:left="360" w:hanging="360"/>
      </w:pPr>
      <w:rPr>
        <w:rFonts w:ascii="Wingdings" w:hAnsi="Wingdings" w:hint="default"/>
        <w:color w:val="auto"/>
      </w:rPr>
    </w:lvl>
    <w:lvl w:ilvl="2" w:tplc="3FAE7C9A">
      <w:start w:val="1"/>
      <w:numFmt w:val="bullet"/>
      <w:lvlText w:val=""/>
      <w:lvlJc w:val="left"/>
      <w:pPr>
        <w:ind w:left="2160" w:hanging="180"/>
      </w:pPr>
      <w:rPr>
        <w:rFonts w:ascii="Symbol" w:hAnsi="Symbol" w:hint="default"/>
        <w:color w:val="auto"/>
      </w:rPr>
    </w:lvl>
    <w:lvl w:ilvl="3" w:tplc="DD04740A">
      <w:start w:val="1"/>
      <w:numFmt w:val="bullet"/>
      <w:lvlText w:val="-"/>
      <w:lvlJc w:val="left"/>
      <w:pPr>
        <w:ind w:left="2880" w:hanging="360"/>
      </w:pPr>
      <w:rPr>
        <w:rFonts w:ascii="Times New Roman" w:eastAsia="Calibri" w:hAnsi="Times New Roman" w:cs="Times New Roman" w:hint="default"/>
      </w:rPr>
    </w:lvl>
    <w:lvl w:ilvl="4" w:tplc="DD04740A">
      <w:start w:val="1"/>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3F20D08"/>
    <w:multiLevelType w:val="hybridMultilevel"/>
    <w:tmpl w:val="1E18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ED1EF5"/>
    <w:multiLevelType w:val="hybridMultilevel"/>
    <w:tmpl w:val="B854EB86"/>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6A77294"/>
    <w:multiLevelType w:val="hybridMultilevel"/>
    <w:tmpl w:val="E1DC3C26"/>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67626997"/>
    <w:multiLevelType w:val="hybridMultilevel"/>
    <w:tmpl w:val="1584C708"/>
    <w:lvl w:ilvl="0" w:tplc="3FAE7C9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B231C6"/>
    <w:multiLevelType w:val="hybridMultilevel"/>
    <w:tmpl w:val="6D0866B8"/>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nsid w:val="715B6FC1"/>
    <w:multiLevelType w:val="hybridMultilevel"/>
    <w:tmpl w:val="1C0C6588"/>
    <w:lvl w:ilvl="0" w:tplc="DA20AC10">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7562010D"/>
    <w:multiLevelType w:val="hybridMultilevel"/>
    <w:tmpl w:val="8B16361C"/>
    <w:lvl w:ilvl="0" w:tplc="ED9C27F6">
      <w:start w:val="1"/>
      <w:numFmt w:val="upperRoman"/>
      <w:lvlText w:val="%1."/>
      <w:lvlJc w:val="left"/>
      <w:pPr>
        <w:ind w:left="990" w:hanging="720"/>
      </w:pPr>
      <w:rPr>
        <w:rFonts w:hint="default"/>
        <w:color w:val="0070C0"/>
      </w:rPr>
    </w:lvl>
    <w:lvl w:ilvl="1" w:tplc="DA20AC10">
      <w:start w:val="1"/>
      <w:numFmt w:val="bullet"/>
      <w:lvlText w:val=""/>
      <w:lvlJc w:val="left"/>
      <w:pPr>
        <w:ind w:left="360" w:hanging="360"/>
      </w:pPr>
      <w:rPr>
        <w:rFonts w:ascii="Wingdings" w:hAnsi="Wingdings" w:hint="default"/>
        <w:color w:val="auto"/>
      </w:rPr>
    </w:lvl>
    <w:lvl w:ilvl="2" w:tplc="3FAE7C9A">
      <w:start w:val="1"/>
      <w:numFmt w:val="bullet"/>
      <w:lvlText w:val=""/>
      <w:lvlJc w:val="left"/>
      <w:pPr>
        <w:ind w:left="2160" w:hanging="180"/>
      </w:pPr>
      <w:rPr>
        <w:rFonts w:ascii="Symbol" w:hAnsi="Symbol" w:hint="default"/>
        <w:color w:val="auto"/>
      </w:rPr>
    </w:lvl>
    <w:lvl w:ilvl="3" w:tplc="DD04740A">
      <w:start w:val="1"/>
      <w:numFmt w:val="bullet"/>
      <w:lvlText w:val="-"/>
      <w:lvlJc w:val="left"/>
      <w:pPr>
        <w:ind w:left="2880" w:hanging="360"/>
      </w:pPr>
      <w:rPr>
        <w:rFonts w:ascii="Times New Roman" w:eastAsia="Calibri" w:hAnsi="Times New Roman" w:cs="Times New Roman" w:hint="default"/>
      </w:rPr>
    </w:lvl>
    <w:lvl w:ilvl="4" w:tplc="DD04740A">
      <w:start w:val="1"/>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6C94B8D"/>
    <w:multiLevelType w:val="hybridMultilevel"/>
    <w:tmpl w:val="8B16361C"/>
    <w:lvl w:ilvl="0" w:tplc="ED9C27F6">
      <w:start w:val="1"/>
      <w:numFmt w:val="upperRoman"/>
      <w:lvlText w:val="%1."/>
      <w:lvlJc w:val="left"/>
      <w:pPr>
        <w:ind w:left="990" w:hanging="720"/>
      </w:pPr>
      <w:rPr>
        <w:rFonts w:hint="default"/>
        <w:color w:val="0070C0"/>
      </w:rPr>
    </w:lvl>
    <w:lvl w:ilvl="1" w:tplc="DA20AC10">
      <w:start w:val="1"/>
      <w:numFmt w:val="bullet"/>
      <w:lvlText w:val=""/>
      <w:lvlJc w:val="left"/>
      <w:pPr>
        <w:ind w:left="360" w:hanging="360"/>
      </w:pPr>
      <w:rPr>
        <w:rFonts w:ascii="Wingdings" w:hAnsi="Wingdings" w:hint="default"/>
        <w:color w:val="auto"/>
      </w:rPr>
    </w:lvl>
    <w:lvl w:ilvl="2" w:tplc="3FAE7C9A">
      <w:start w:val="1"/>
      <w:numFmt w:val="bullet"/>
      <w:lvlText w:val=""/>
      <w:lvlJc w:val="left"/>
      <w:pPr>
        <w:ind w:left="606" w:hanging="180"/>
      </w:pPr>
      <w:rPr>
        <w:rFonts w:ascii="Symbol" w:hAnsi="Symbol" w:hint="default"/>
        <w:color w:val="auto"/>
      </w:rPr>
    </w:lvl>
    <w:lvl w:ilvl="3" w:tplc="DD04740A">
      <w:start w:val="1"/>
      <w:numFmt w:val="bullet"/>
      <w:lvlText w:val="-"/>
      <w:lvlJc w:val="left"/>
      <w:pPr>
        <w:ind w:left="2880" w:hanging="360"/>
      </w:pPr>
      <w:rPr>
        <w:rFonts w:ascii="Times New Roman" w:eastAsia="Calibri" w:hAnsi="Times New Roman" w:cs="Times New Roman" w:hint="default"/>
      </w:rPr>
    </w:lvl>
    <w:lvl w:ilvl="4" w:tplc="DD04740A">
      <w:start w:val="1"/>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6F30F09"/>
    <w:multiLevelType w:val="hybridMultilevel"/>
    <w:tmpl w:val="4588B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3D695F"/>
    <w:multiLevelType w:val="hybridMultilevel"/>
    <w:tmpl w:val="7FB6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DC53597"/>
    <w:multiLevelType w:val="hybridMultilevel"/>
    <w:tmpl w:val="38C42A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E474331"/>
    <w:multiLevelType w:val="hybridMultilevel"/>
    <w:tmpl w:val="DA78B31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EC770E7"/>
    <w:multiLevelType w:val="hybridMultilevel"/>
    <w:tmpl w:val="B58EB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3A254F"/>
    <w:multiLevelType w:val="hybridMultilevel"/>
    <w:tmpl w:val="1E145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F5F288E"/>
    <w:multiLevelType w:val="hybridMultilevel"/>
    <w:tmpl w:val="1416FC5E"/>
    <w:lvl w:ilvl="0" w:tplc="ED9C27F6">
      <w:start w:val="1"/>
      <w:numFmt w:val="upperRoman"/>
      <w:lvlText w:val="%1."/>
      <w:lvlJc w:val="left"/>
      <w:pPr>
        <w:ind w:left="990" w:hanging="720"/>
      </w:pPr>
      <w:rPr>
        <w:rFonts w:hint="default"/>
        <w:color w:val="0070C0"/>
      </w:rPr>
    </w:lvl>
    <w:lvl w:ilvl="1" w:tplc="DA20AC10">
      <w:start w:val="1"/>
      <w:numFmt w:val="bullet"/>
      <w:lvlText w:val=""/>
      <w:lvlJc w:val="left"/>
      <w:pPr>
        <w:ind w:left="360" w:hanging="360"/>
      </w:pPr>
      <w:rPr>
        <w:rFonts w:ascii="Wingdings" w:hAnsi="Wingdings" w:hint="default"/>
        <w:color w:val="auto"/>
      </w:rPr>
    </w:lvl>
    <w:lvl w:ilvl="2" w:tplc="3FAE7C9A">
      <w:start w:val="1"/>
      <w:numFmt w:val="bullet"/>
      <w:lvlText w:val=""/>
      <w:lvlJc w:val="left"/>
      <w:pPr>
        <w:ind w:left="2160" w:hanging="180"/>
      </w:pPr>
      <w:rPr>
        <w:rFonts w:ascii="Symbol" w:hAnsi="Symbol" w:hint="default"/>
        <w:color w:val="auto"/>
      </w:rPr>
    </w:lvl>
    <w:lvl w:ilvl="3" w:tplc="0409000F">
      <w:start w:val="1"/>
      <w:numFmt w:val="decimal"/>
      <w:lvlText w:val="%4."/>
      <w:lvlJc w:val="left"/>
      <w:pPr>
        <w:ind w:left="2880" w:hanging="360"/>
      </w:pPr>
    </w:lvl>
    <w:lvl w:ilvl="4" w:tplc="DD04740A">
      <w:start w:val="1"/>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3"/>
  </w:num>
  <w:num w:numId="3">
    <w:abstractNumId w:val="20"/>
  </w:num>
  <w:num w:numId="4">
    <w:abstractNumId w:val="8"/>
  </w:num>
  <w:num w:numId="5">
    <w:abstractNumId w:val="48"/>
  </w:num>
  <w:num w:numId="6">
    <w:abstractNumId w:val="34"/>
  </w:num>
  <w:num w:numId="7">
    <w:abstractNumId w:val="24"/>
  </w:num>
  <w:num w:numId="8">
    <w:abstractNumId w:val="32"/>
  </w:num>
  <w:num w:numId="9">
    <w:abstractNumId w:val="38"/>
  </w:num>
  <w:num w:numId="10">
    <w:abstractNumId w:val="26"/>
  </w:num>
  <w:num w:numId="11">
    <w:abstractNumId w:val="54"/>
  </w:num>
  <w:num w:numId="12">
    <w:abstractNumId w:val="14"/>
  </w:num>
  <w:num w:numId="13">
    <w:abstractNumId w:val="53"/>
  </w:num>
  <w:num w:numId="14">
    <w:abstractNumId w:val="15"/>
  </w:num>
  <w:num w:numId="15">
    <w:abstractNumId w:val="18"/>
  </w:num>
  <w:num w:numId="16">
    <w:abstractNumId w:val="40"/>
  </w:num>
  <w:num w:numId="17">
    <w:abstractNumId w:val="42"/>
  </w:num>
  <w:num w:numId="18">
    <w:abstractNumId w:val="33"/>
  </w:num>
  <w:num w:numId="19">
    <w:abstractNumId w:val="27"/>
  </w:num>
  <w:num w:numId="20">
    <w:abstractNumId w:val="58"/>
  </w:num>
  <w:num w:numId="21">
    <w:abstractNumId w:val="6"/>
  </w:num>
  <w:num w:numId="22">
    <w:abstractNumId w:val="17"/>
  </w:num>
  <w:num w:numId="23">
    <w:abstractNumId w:val="23"/>
  </w:num>
  <w:num w:numId="24">
    <w:abstractNumId w:val="12"/>
  </w:num>
  <w:num w:numId="25">
    <w:abstractNumId w:val="39"/>
  </w:num>
  <w:num w:numId="26">
    <w:abstractNumId w:val="25"/>
  </w:num>
  <w:num w:numId="27">
    <w:abstractNumId w:val="16"/>
  </w:num>
  <w:num w:numId="28">
    <w:abstractNumId w:val="11"/>
  </w:num>
  <w:num w:numId="29">
    <w:abstractNumId w:val="1"/>
  </w:num>
  <w:num w:numId="30">
    <w:abstractNumId w:val="59"/>
  </w:num>
  <w:num w:numId="31">
    <w:abstractNumId w:val="49"/>
  </w:num>
  <w:num w:numId="32">
    <w:abstractNumId w:val="28"/>
  </w:num>
  <w:num w:numId="33">
    <w:abstractNumId w:val="45"/>
  </w:num>
  <w:num w:numId="34">
    <w:abstractNumId w:val="52"/>
  </w:num>
  <w:num w:numId="35">
    <w:abstractNumId w:val="56"/>
  </w:num>
  <w:num w:numId="36">
    <w:abstractNumId w:val="13"/>
  </w:num>
  <w:num w:numId="37">
    <w:abstractNumId w:val="7"/>
  </w:num>
  <w:num w:numId="38">
    <w:abstractNumId w:val="36"/>
  </w:num>
  <w:num w:numId="39">
    <w:abstractNumId w:val="44"/>
  </w:num>
  <w:num w:numId="40">
    <w:abstractNumId w:val="31"/>
  </w:num>
  <w:num w:numId="41">
    <w:abstractNumId w:val="51"/>
  </w:num>
  <w:num w:numId="42">
    <w:abstractNumId w:val="47"/>
  </w:num>
  <w:num w:numId="43">
    <w:abstractNumId w:val="46"/>
  </w:num>
  <w:num w:numId="44">
    <w:abstractNumId w:val="35"/>
  </w:num>
  <w:num w:numId="45">
    <w:abstractNumId w:val="29"/>
  </w:num>
  <w:num w:numId="46">
    <w:abstractNumId w:val="5"/>
  </w:num>
  <w:num w:numId="47">
    <w:abstractNumId w:val="9"/>
  </w:num>
  <w:num w:numId="48">
    <w:abstractNumId w:val="10"/>
  </w:num>
  <w:num w:numId="49">
    <w:abstractNumId w:val="37"/>
  </w:num>
  <w:num w:numId="50">
    <w:abstractNumId w:val="30"/>
  </w:num>
  <w:num w:numId="51">
    <w:abstractNumId w:val="57"/>
  </w:num>
  <w:num w:numId="52">
    <w:abstractNumId w:val="50"/>
  </w:num>
  <w:num w:numId="53">
    <w:abstractNumId w:val="21"/>
  </w:num>
  <w:num w:numId="54">
    <w:abstractNumId w:val="55"/>
  </w:num>
  <w:num w:numId="55">
    <w:abstractNumId w:val="3"/>
  </w:num>
  <w:num w:numId="56">
    <w:abstractNumId w:val="22"/>
  </w:num>
  <w:num w:numId="57">
    <w:abstractNumId w:val="4"/>
  </w:num>
  <w:num w:numId="58">
    <w:abstractNumId w:val="41"/>
  </w:num>
  <w:num w:numId="59">
    <w:abstractNumId w:val="2"/>
  </w:num>
  <w:num w:numId="60">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DE8"/>
    <w:rsid w:val="0000016D"/>
    <w:rsid w:val="00001536"/>
    <w:rsid w:val="000017E4"/>
    <w:rsid w:val="00002EE0"/>
    <w:rsid w:val="00004E12"/>
    <w:rsid w:val="000058A5"/>
    <w:rsid w:val="000059C8"/>
    <w:rsid w:val="000063D0"/>
    <w:rsid w:val="0000641B"/>
    <w:rsid w:val="00007523"/>
    <w:rsid w:val="00007E7E"/>
    <w:rsid w:val="0001023E"/>
    <w:rsid w:val="00010B41"/>
    <w:rsid w:val="00010E64"/>
    <w:rsid w:val="000113CC"/>
    <w:rsid w:val="0001241E"/>
    <w:rsid w:val="00012FA4"/>
    <w:rsid w:val="00015B34"/>
    <w:rsid w:val="000171B9"/>
    <w:rsid w:val="00017515"/>
    <w:rsid w:val="000176B8"/>
    <w:rsid w:val="00017BD9"/>
    <w:rsid w:val="00020DC9"/>
    <w:rsid w:val="000216C8"/>
    <w:rsid w:val="00021CAB"/>
    <w:rsid w:val="0002260C"/>
    <w:rsid w:val="00022841"/>
    <w:rsid w:val="00024009"/>
    <w:rsid w:val="00024721"/>
    <w:rsid w:val="00024830"/>
    <w:rsid w:val="00024C3C"/>
    <w:rsid w:val="00024ECA"/>
    <w:rsid w:val="000267E4"/>
    <w:rsid w:val="00027004"/>
    <w:rsid w:val="00027BED"/>
    <w:rsid w:val="00030F67"/>
    <w:rsid w:val="00031BA3"/>
    <w:rsid w:val="000321C0"/>
    <w:rsid w:val="00032AA1"/>
    <w:rsid w:val="00032EAA"/>
    <w:rsid w:val="00033E0E"/>
    <w:rsid w:val="00034F16"/>
    <w:rsid w:val="000353F5"/>
    <w:rsid w:val="0003601E"/>
    <w:rsid w:val="000370D3"/>
    <w:rsid w:val="00037C4B"/>
    <w:rsid w:val="000410D4"/>
    <w:rsid w:val="00041219"/>
    <w:rsid w:val="000412EE"/>
    <w:rsid w:val="000430F7"/>
    <w:rsid w:val="00043B09"/>
    <w:rsid w:val="00044226"/>
    <w:rsid w:val="0004467A"/>
    <w:rsid w:val="00045683"/>
    <w:rsid w:val="00046064"/>
    <w:rsid w:val="00046C09"/>
    <w:rsid w:val="00050172"/>
    <w:rsid w:val="0005075A"/>
    <w:rsid w:val="00051B3E"/>
    <w:rsid w:val="00052D87"/>
    <w:rsid w:val="000539F2"/>
    <w:rsid w:val="00053BF7"/>
    <w:rsid w:val="00054712"/>
    <w:rsid w:val="00054BBE"/>
    <w:rsid w:val="00055088"/>
    <w:rsid w:val="000569E0"/>
    <w:rsid w:val="00056E7E"/>
    <w:rsid w:val="00056FBD"/>
    <w:rsid w:val="00057279"/>
    <w:rsid w:val="00057629"/>
    <w:rsid w:val="00057ADF"/>
    <w:rsid w:val="0006011C"/>
    <w:rsid w:val="00060395"/>
    <w:rsid w:val="00060EEC"/>
    <w:rsid w:val="00061AD4"/>
    <w:rsid w:val="000658E9"/>
    <w:rsid w:val="00066023"/>
    <w:rsid w:val="00066981"/>
    <w:rsid w:val="000675ED"/>
    <w:rsid w:val="00067760"/>
    <w:rsid w:val="000701CC"/>
    <w:rsid w:val="00070EB8"/>
    <w:rsid w:val="00071910"/>
    <w:rsid w:val="0007207B"/>
    <w:rsid w:val="00072E35"/>
    <w:rsid w:val="00074210"/>
    <w:rsid w:val="00075D77"/>
    <w:rsid w:val="00076EB2"/>
    <w:rsid w:val="000772F1"/>
    <w:rsid w:val="00077BC3"/>
    <w:rsid w:val="00077CD8"/>
    <w:rsid w:val="00080BF0"/>
    <w:rsid w:val="00080EF2"/>
    <w:rsid w:val="00082102"/>
    <w:rsid w:val="00082BEF"/>
    <w:rsid w:val="0008679D"/>
    <w:rsid w:val="000871A4"/>
    <w:rsid w:val="0008724D"/>
    <w:rsid w:val="0009250B"/>
    <w:rsid w:val="00092FAF"/>
    <w:rsid w:val="00093060"/>
    <w:rsid w:val="00093205"/>
    <w:rsid w:val="000944B5"/>
    <w:rsid w:val="000946B6"/>
    <w:rsid w:val="000948A5"/>
    <w:rsid w:val="0009547D"/>
    <w:rsid w:val="00095822"/>
    <w:rsid w:val="00095901"/>
    <w:rsid w:val="00096AFA"/>
    <w:rsid w:val="00096D4F"/>
    <w:rsid w:val="000974CA"/>
    <w:rsid w:val="000A09C7"/>
    <w:rsid w:val="000A0E36"/>
    <w:rsid w:val="000A1E33"/>
    <w:rsid w:val="000A3218"/>
    <w:rsid w:val="000A3220"/>
    <w:rsid w:val="000A4134"/>
    <w:rsid w:val="000A5A5B"/>
    <w:rsid w:val="000A5DF8"/>
    <w:rsid w:val="000A60A7"/>
    <w:rsid w:val="000A629B"/>
    <w:rsid w:val="000A6BCD"/>
    <w:rsid w:val="000B03D9"/>
    <w:rsid w:val="000B08C3"/>
    <w:rsid w:val="000B162B"/>
    <w:rsid w:val="000B2039"/>
    <w:rsid w:val="000B27BD"/>
    <w:rsid w:val="000B3950"/>
    <w:rsid w:val="000B49F5"/>
    <w:rsid w:val="000B5232"/>
    <w:rsid w:val="000B540C"/>
    <w:rsid w:val="000B592E"/>
    <w:rsid w:val="000B5D8A"/>
    <w:rsid w:val="000B61AF"/>
    <w:rsid w:val="000B6A57"/>
    <w:rsid w:val="000B7906"/>
    <w:rsid w:val="000C0CA8"/>
    <w:rsid w:val="000C1531"/>
    <w:rsid w:val="000C18EA"/>
    <w:rsid w:val="000C20C8"/>
    <w:rsid w:val="000C2B11"/>
    <w:rsid w:val="000C367A"/>
    <w:rsid w:val="000C3ADF"/>
    <w:rsid w:val="000C4ED3"/>
    <w:rsid w:val="000C6979"/>
    <w:rsid w:val="000C6B97"/>
    <w:rsid w:val="000C7103"/>
    <w:rsid w:val="000C74FB"/>
    <w:rsid w:val="000C7793"/>
    <w:rsid w:val="000D0C7B"/>
    <w:rsid w:val="000D12AF"/>
    <w:rsid w:val="000D1635"/>
    <w:rsid w:val="000D2404"/>
    <w:rsid w:val="000D289E"/>
    <w:rsid w:val="000D2D4B"/>
    <w:rsid w:val="000D361A"/>
    <w:rsid w:val="000D4370"/>
    <w:rsid w:val="000D4537"/>
    <w:rsid w:val="000D4746"/>
    <w:rsid w:val="000D4B34"/>
    <w:rsid w:val="000D5070"/>
    <w:rsid w:val="000D5F79"/>
    <w:rsid w:val="000D736B"/>
    <w:rsid w:val="000D76B5"/>
    <w:rsid w:val="000D79A6"/>
    <w:rsid w:val="000E0848"/>
    <w:rsid w:val="000E1DC6"/>
    <w:rsid w:val="000E2B85"/>
    <w:rsid w:val="000E39A0"/>
    <w:rsid w:val="000E3A0E"/>
    <w:rsid w:val="000E48D4"/>
    <w:rsid w:val="000E5F91"/>
    <w:rsid w:val="000E6EA2"/>
    <w:rsid w:val="000E7F22"/>
    <w:rsid w:val="000F1C1F"/>
    <w:rsid w:val="000F3498"/>
    <w:rsid w:val="000F4A21"/>
    <w:rsid w:val="000F4D1A"/>
    <w:rsid w:val="000F5585"/>
    <w:rsid w:val="000F5D4A"/>
    <w:rsid w:val="000F7823"/>
    <w:rsid w:val="00101EA1"/>
    <w:rsid w:val="00103628"/>
    <w:rsid w:val="00103F46"/>
    <w:rsid w:val="00104332"/>
    <w:rsid w:val="00104519"/>
    <w:rsid w:val="00104796"/>
    <w:rsid w:val="0010563C"/>
    <w:rsid w:val="001060E3"/>
    <w:rsid w:val="00106C97"/>
    <w:rsid w:val="00106D23"/>
    <w:rsid w:val="001072EA"/>
    <w:rsid w:val="00107BD6"/>
    <w:rsid w:val="00110536"/>
    <w:rsid w:val="001106E7"/>
    <w:rsid w:val="00110DE5"/>
    <w:rsid w:val="00110FAF"/>
    <w:rsid w:val="001113BB"/>
    <w:rsid w:val="001113FC"/>
    <w:rsid w:val="00111E41"/>
    <w:rsid w:val="00112863"/>
    <w:rsid w:val="00112B49"/>
    <w:rsid w:val="001130F7"/>
    <w:rsid w:val="001152F2"/>
    <w:rsid w:val="00115E0C"/>
    <w:rsid w:val="00116528"/>
    <w:rsid w:val="0011687C"/>
    <w:rsid w:val="00116CAE"/>
    <w:rsid w:val="00116DD5"/>
    <w:rsid w:val="001170B2"/>
    <w:rsid w:val="001201FA"/>
    <w:rsid w:val="00120D7B"/>
    <w:rsid w:val="0012109F"/>
    <w:rsid w:val="00121321"/>
    <w:rsid w:val="00121AB5"/>
    <w:rsid w:val="00121C96"/>
    <w:rsid w:val="00121D84"/>
    <w:rsid w:val="00121E2C"/>
    <w:rsid w:val="001249AD"/>
    <w:rsid w:val="00124DA5"/>
    <w:rsid w:val="001250E1"/>
    <w:rsid w:val="001257FA"/>
    <w:rsid w:val="001265D8"/>
    <w:rsid w:val="001278F8"/>
    <w:rsid w:val="00131365"/>
    <w:rsid w:val="00131526"/>
    <w:rsid w:val="00132669"/>
    <w:rsid w:val="00132C22"/>
    <w:rsid w:val="001336C7"/>
    <w:rsid w:val="001345E6"/>
    <w:rsid w:val="0013489E"/>
    <w:rsid w:val="001351D6"/>
    <w:rsid w:val="00136C2B"/>
    <w:rsid w:val="001371B2"/>
    <w:rsid w:val="00137DD6"/>
    <w:rsid w:val="0014008D"/>
    <w:rsid w:val="001410BE"/>
    <w:rsid w:val="00141CDE"/>
    <w:rsid w:val="0014205B"/>
    <w:rsid w:val="00142072"/>
    <w:rsid w:val="001431DA"/>
    <w:rsid w:val="00144000"/>
    <w:rsid w:val="00144F19"/>
    <w:rsid w:val="00146713"/>
    <w:rsid w:val="00150B90"/>
    <w:rsid w:val="00151398"/>
    <w:rsid w:val="00151B7B"/>
    <w:rsid w:val="0015226A"/>
    <w:rsid w:val="0015265C"/>
    <w:rsid w:val="00153C65"/>
    <w:rsid w:val="001542D9"/>
    <w:rsid w:val="00154AC4"/>
    <w:rsid w:val="00154B41"/>
    <w:rsid w:val="00156A71"/>
    <w:rsid w:val="00157FB0"/>
    <w:rsid w:val="00160BD5"/>
    <w:rsid w:val="00161819"/>
    <w:rsid w:val="00161A77"/>
    <w:rsid w:val="00161AE0"/>
    <w:rsid w:val="00162BA5"/>
    <w:rsid w:val="00162E09"/>
    <w:rsid w:val="00163B0A"/>
    <w:rsid w:val="00163B23"/>
    <w:rsid w:val="00164138"/>
    <w:rsid w:val="00164C77"/>
    <w:rsid w:val="00166793"/>
    <w:rsid w:val="00167671"/>
    <w:rsid w:val="00167AA7"/>
    <w:rsid w:val="00167D25"/>
    <w:rsid w:val="00170164"/>
    <w:rsid w:val="00170C22"/>
    <w:rsid w:val="00171A88"/>
    <w:rsid w:val="00172C9F"/>
    <w:rsid w:val="00174BB8"/>
    <w:rsid w:val="00174E6A"/>
    <w:rsid w:val="00175C8A"/>
    <w:rsid w:val="00177BC5"/>
    <w:rsid w:val="00180192"/>
    <w:rsid w:val="001802E6"/>
    <w:rsid w:val="00180856"/>
    <w:rsid w:val="00180F68"/>
    <w:rsid w:val="0018194C"/>
    <w:rsid w:val="0018266A"/>
    <w:rsid w:val="0018308D"/>
    <w:rsid w:val="0018355E"/>
    <w:rsid w:val="001840D2"/>
    <w:rsid w:val="001851FA"/>
    <w:rsid w:val="00185A26"/>
    <w:rsid w:val="00185EEE"/>
    <w:rsid w:val="001866FC"/>
    <w:rsid w:val="00186DFA"/>
    <w:rsid w:val="00187E8A"/>
    <w:rsid w:val="00190B6F"/>
    <w:rsid w:val="001914E7"/>
    <w:rsid w:val="00193224"/>
    <w:rsid w:val="001960AD"/>
    <w:rsid w:val="00197720"/>
    <w:rsid w:val="00197CB6"/>
    <w:rsid w:val="001A1266"/>
    <w:rsid w:val="001A141D"/>
    <w:rsid w:val="001A1CFE"/>
    <w:rsid w:val="001A3477"/>
    <w:rsid w:val="001A355D"/>
    <w:rsid w:val="001A3775"/>
    <w:rsid w:val="001A4B54"/>
    <w:rsid w:val="001A5646"/>
    <w:rsid w:val="001A617A"/>
    <w:rsid w:val="001A659F"/>
    <w:rsid w:val="001A678B"/>
    <w:rsid w:val="001A68A1"/>
    <w:rsid w:val="001B07CC"/>
    <w:rsid w:val="001B0AC7"/>
    <w:rsid w:val="001B0E47"/>
    <w:rsid w:val="001B11C2"/>
    <w:rsid w:val="001B1944"/>
    <w:rsid w:val="001B2D71"/>
    <w:rsid w:val="001B2FF8"/>
    <w:rsid w:val="001B44E3"/>
    <w:rsid w:val="001B6A44"/>
    <w:rsid w:val="001B71B0"/>
    <w:rsid w:val="001B7ABB"/>
    <w:rsid w:val="001B7C48"/>
    <w:rsid w:val="001C038D"/>
    <w:rsid w:val="001C076C"/>
    <w:rsid w:val="001C09CA"/>
    <w:rsid w:val="001C17B6"/>
    <w:rsid w:val="001C2052"/>
    <w:rsid w:val="001C29DB"/>
    <w:rsid w:val="001C3774"/>
    <w:rsid w:val="001C3871"/>
    <w:rsid w:val="001C4B1B"/>
    <w:rsid w:val="001C5914"/>
    <w:rsid w:val="001C797B"/>
    <w:rsid w:val="001C7B42"/>
    <w:rsid w:val="001D042B"/>
    <w:rsid w:val="001D17AE"/>
    <w:rsid w:val="001D2247"/>
    <w:rsid w:val="001D2726"/>
    <w:rsid w:val="001D30CD"/>
    <w:rsid w:val="001D402A"/>
    <w:rsid w:val="001D4258"/>
    <w:rsid w:val="001D4C7A"/>
    <w:rsid w:val="001D5741"/>
    <w:rsid w:val="001D6414"/>
    <w:rsid w:val="001D6BF0"/>
    <w:rsid w:val="001D6CA4"/>
    <w:rsid w:val="001D7318"/>
    <w:rsid w:val="001D77D7"/>
    <w:rsid w:val="001E1283"/>
    <w:rsid w:val="001E4014"/>
    <w:rsid w:val="001E46E9"/>
    <w:rsid w:val="001E4C9C"/>
    <w:rsid w:val="001E4EFD"/>
    <w:rsid w:val="001E57E7"/>
    <w:rsid w:val="001E5BC9"/>
    <w:rsid w:val="001E6BD8"/>
    <w:rsid w:val="001E7235"/>
    <w:rsid w:val="001F3BE7"/>
    <w:rsid w:val="001F3DD7"/>
    <w:rsid w:val="001F42FB"/>
    <w:rsid w:val="001F4AE0"/>
    <w:rsid w:val="001F4B25"/>
    <w:rsid w:val="001F4D41"/>
    <w:rsid w:val="001F4F9A"/>
    <w:rsid w:val="001F6504"/>
    <w:rsid w:val="00200B85"/>
    <w:rsid w:val="00201AD3"/>
    <w:rsid w:val="00201D91"/>
    <w:rsid w:val="00202D40"/>
    <w:rsid w:val="00203408"/>
    <w:rsid w:val="00203439"/>
    <w:rsid w:val="0020444B"/>
    <w:rsid w:val="0020503D"/>
    <w:rsid w:val="00205168"/>
    <w:rsid w:val="00206BF2"/>
    <w:rsid w:val="00207F82"/>
    <w:rsid w:val="002100A1"/>
    <w:rsid w:val="00210C48"/>
    <w:rsid w:val="00211149"/>
    <w:rsid w:val="0021134B"/>
    <w:rsid w:val="0021192C"/>
    <w:rsid w:val="00212C48"/>
    <w:rsid w:val="002154AB"/>
    <w:rsid w:val="002159B7"/>
    <w:rsid w:val="00217753"/>
    <w:rsid w:val="0021783E"/>
    <w:rsid w:val="00217D06"/>
    <w:rsid w:val="00217FA1"/>
    <w:rsid w:val="00220604"/>
    <w:rsid w:val="00223BF6"/>
    <w:rsid w:val="00224210"/>
    <w:rsid w:val="00224290"/>
    <w:rsid w:val="00227D25"/>
    <w:rsid w:val="00232863"/>
    <w:rsid w:val="0023342D"/>
    <w:rsid w:val="002339C4"/>
    <w:rsid w:val="0023469D"/>
    <w:rsid w:val="0023522D"/>
    <w:rsid w:val="00235A9A"/>
    <w:rsid w:val="00235E30"/>
    <w:rsid w:val="00236192"/>
    <w:rsid w:val="00236A7B"/>
    <w:rsid w:val="00237442"/>
    <w:rsid w:val="00237ADC"/>
    <w:rsid w:val="00240F37"/>
    <w:rsid w:val="0024206F"/>
    <w:rsid w:val="0024226D"/>
    <w:rsid w:val="002424AB"/>
    <w:rsid w:val="0024268B"/>
    <w:rsid w:val="00243254"/>
    <w:rsid w:val="00243B7A"/>
    <w:rsid w:val="0024408D"/>
    <w:rsid w:val="00244629"/>
    <w:rsid w:val="002447A1"/>
    <w:rsid w:val="00245A02"/>
    <w:rsid w:val="00245B92"/>
    <w:rsid w:val="0024778C"/>
    <w:rsid w:val="0025338F"/>
    <w:rsid w:val="00253684"/>
    <w:rsid w:val="00255325"/>
    <w:rsid w:val="00255E20"/>
    <w:rsid w:val="00255E26"/>
    <w:rsid w:val="00256532"/>
    <w:rsid w:val="00256CE2"/>
    <w:rsid w:val="002602D1"/>
    <w:rsid w:val="0026038D"/>
    <w:rsid w:val="00260A2E"/>
    <w:rsid w:val="00261CE4"/>
    <w:rsid w:val="00261FE8"/>
    <w:rsid w:val="00262D99"/>
    <w:rsid w:val="00264E60"/>
    <w:rsid w:val="00265884"/>
    <w:rsid w:val="002670B1"/>
    <w:rsid w:val="002673AD"/>
    <w:rsid w:val="00270BAE"/>
    <w:rsid w:val="00271CA9"/>
    <w:rsid w:val="00273488"/>
    <w:rsid w:val="002736FA"/>
    <w:rsid w:val="0027378C"/>
    <w:rsid w:val="002739A4"/>
    <w:rsid w:val="00273A38"/>
    <w:rsid w:val="00274E20"/>
    <w:rsid w:val="00275783"/>
    <w:rsid w:val="00277847"/>
    <w:rsid w:val="00280B6F"/>
    <w:rsid w:val="00280E95"/>
    <w:rsid w:val="002812BE"/>
    <w:rsid w:val="0028157C"/>
    <w:rsid w:val="00281FB4"/>
    <w:rsid w:val="00282456"/>
    <w:rsid w:val="0028268A"/>
    <w:rsid w:val="00282C59"/>
    <w:rsid w:val="00283649"/>
    <w:rsid w:val="00283765"/>
    <w:rsid w:val="002846A9"/>
    <w:rsid w:val="00284BDE"/>
    <w:rsid w:val="00284D73"/>
    <w:rsid w:val="002869F5"/>
    <w:rsid w:val="00286EFD"/>
    <w:rsid w:val="0028748A"/>
    <w:rsid w:val="00287866"/>
    <w:rsid w:val="002879FE"/>
    <w:rsid w:val="00287DCF"/>
    <w:rsid w:val="00293BCB"/>
    <w:rsid w:val="002943D8"/>
    <w:rsid w:val="002947A4"/>
    <w:rsid w:val="00294CFA"/>
    <w:rsid w:val="002950D2"/>
    <w:rsid w:val="002951EF"/>
    <w:rsid w:val="00296BE5"/>
    <w:rsid w:val="00297009"/>
    <w:rsid w:val="002A0A13"/>
    <w:rsid w:val="002A2015"/>
    <w:rsid w:val="002A2945"/>
    <w:rsid w:val="002A3413"/>
    <w:rsid w:val="002A38F5"/>
    <w:rsid w:val="002A76FD"/>
    <w:rsid w:val="002B0602"/>
    <w:rsid w:val="002B06F1"/>
    <w:rsid w:val="002B1BA4"/>
    <w:rsid w:val="002B23A8"/>
    <w:rsid w:val="002B2AD3"/>
    <w:rsid w:val="002B43FB"/>
    <w:rsid w:val="002B4F7F"/>
    <w:rsid w:val="002B55B4"/>
    <w:rsid w:val="002B5682"/>
    <w:rsid w:val="002B6504"/>
    <w:rsid w:val="002B6DE1"/>
    <w:rsid w:val="002B6EC7"/>
    <w:rsid w:val="002C2704"/>
    <w:rsid w:val="002C284A"/>
    <w:rsid w:val="002C3782"/>
    <w:rsid w:val="002C3987"/>
    <w:rsid w:val="002C3B07"/>
    <w:rsid w:val="002C3BA5"/>
    <w:rsid w:val="002C473B"/>
    <w:rsid w:val="002C4ACB"/>
    <w:rsid w:val="002C58D9"/>
    <w:rsid w:val="002C5980"/>
    <w:rsid w:val="002C5D8C"/>
    <w:rsid w:val="002C7154"/>
    <w:rsid w:val="002C7F1D"/>
    <w:rsid w:val="002D09AB"/>
    <w:rsid w:val="002D1ABE"/>
    <w:rsid w:val="002D23DA"/>
    <w:rsid w:val="002D4BF9"/>
    <w:rsid w:val="002D4D59"/>
    <w:rsid w:val="002D4E53"/>
    <w:rsid w:val="002D58B6"/>
    <w:rsid w:val="002D6F46"/>
    <w:rsid w:val="002D731E"/>
    <w:rsid w:val="002E1500"/>
    <w:rsid w:val="002E1930"/>
    <w:rsid w:val="002E1DCF"/>
    <w:rsid w:val="002E21A3"/>
    <w:rsid w:val="002E2343"/>
    <w:rsid w:val="002E29B0"/>
    <w:rsid w:val="002E3835"/>
    <w:rsid w:val="002E3E3E"/>
    <w:rsid w:val="002E40E0"/>
    <w:rsid w:val="002E59E2"/>
    <w:rsid w:val="002E5FC5"/>
    <w:rsid w:val="002E699D"/>
    <w:rsid w:val="002E74BB"/>
    <w:rsid w:val="002E7AAD"/>
    <w:rsid w:val="002F096D"/>
    <w:rsid w:val="002F145C"/>
    <w:rsid w:val="002F1E1B"/>
    <w:rsid w:val="002F2401"/>
    <w:rsid w:val="002F2582"/>
    <w:rsid w:val="002F29A2"/>
    <w:rsid w:val="002F4D4C"/>
    <w:rsid w:val="002F53DD"/>
    <w:rsid w:val="002F53DF"/>
    <w:rsid w:val="002F581A"/>
    <w:rsid w:val="002F6A29"/>
    <w:rsid w:val="002F731C"/>
    <w:rsid w:val="002F7C8B"/>
    <w:rsid w:val="003005A0"/>
    <w:rsid w:val="003012BE"/>
    <w:rsid w:val="003013E2"/>
    <w:rsid w:val="003017E5"/>
    <w:rsid w:val="00305386"/>
    <w:rsid w:val="003071F2"/>
    <w:rsid w:val="00310140"/>
    <w:rsid w:val="00310CD0"/>
    <w:rsid w:val="00311238"/>
    <w:rsid w:val="00312A9F"/>
    <w:rsid w:val="00313DA8"/>
    <w:rsid w:val="00313EB5"/>
    <w:rsid w:val="0031439D"/>
    <w:rsid w:val="00314581"/>
    <w:rsid w:val="00315373"/>
    <w:rsid w:val="00315D18"/>
    <w:rsid w:val="00316D9C"/>
    <w:rsid w:val="00320F5F"/>
    <w:rsid w:val="00320F6A"/>
    <w:rsid w:val="0032156E"/>
    <w:rsid w:val="003218DF"/>
    <w:rsid w:val="00321E10"/>
    <w:rsid w:val="00322379"/>
    <w:rsid w:val="00322D0E"/>
    <w:rsid w:val="00322EB0"/>
    <w:rsid w:val="0032791C"/>
    <w:rsid w:val="003300DB"/>
    <w:rsid w:val="0033022F"/>
    <w:rsid w:val="0033061A"/>
    <w:rsid w:val="00331008"/>
    <w:rsid w:val="00331B56"/>
    <w:rsid w:val="00331DB4"/>
    <w:rsid w:val="003327CF"/>
    <w:rsid w:val="003330C7"/>
    <w:rsid w:val="0033385F"/>
    <w:rsid w:val="00334089"/>
    <w:rsid w:val="003351B4"/>
    <w:rsid w:val="0033571A"/>
    <w:rsid w:val="0033587A"/>
    <w:rsid w:val="00336562"/>
    <w:rsid w:val="00336763"/>
    <w:rsid w:val="00336EDA"/>
    <w:rsid w:val="003374CF"/>
    <w:rsid w:val="00337982"/>
    <w:rsid w:val="003404DB"/>
    <w:rsid w:val="003409EA"/>
    <w:rsid w:val="00341103"/>
    <w:rsid w:val="00342ACD"/>
    <w:rsid w:val="00342E2E"/>
    <w:rsid w:val="0034339A"/>
    <w:rsid w:val="003447EA"/>
    <w:rsid w:val="003448BA"/>
    <w:rsid w:val="00344A65"/>
    <w:rsid w:val="00345C0A"/>
    <w:rsid w:val="00345E6E"/>
    <w:rsid w:val="003460CC"/>
    <w:rsid w:val="0034666A"/>
    <w:rsid w:val="0035010E"/>
    <w:rsid w:val="00350128"/>
    <w:rsid w:val="00350F78"/>
    <w:rsid w:val="00351B82"/>
    <w:rsid w:val="00351CE6"/>
    <w:rsid w:val="00352018"/>
    <w:rsid w:val="003526EC"/>
    <w:rsid w:val="003528E4"/>
    <w:rsid w:val="00353476"/>
    <w:rsid w:val="00353A44"/>
    <w:rsid w:val="00354E66"/>
    <w:rsid w:val="00356DA1"/>
    <w:rsid w:val="00357846"/>
    <w:rsid w:val="00360844"/>
    <w:rsid w:val="00360ABE"/>
    <w:rsid w:val="0036154C"/>
    <w:rsid w:val="00362991"/>
    <w:rsid w:val="00363B14"/>
    <w:rsid w:val="00363CDC"/>
    <w:rsid w:val="0036730F"/>
    <w:rsid w:val="00367F79"/>
    <w:rsid w:val="0037171A"/>
    <w:rsid w:val="0037291D"/>
    <w:rsid w:val="00372DA8"/>
    <w:rsid w:val="00372F72"/>
    <w:rsid w:val="00374090"/>
    <w:rsid w:val="00381000"/>
    <w:rsid w:val="00381728"/>
    <w:rsid w:val="00381AAE"/>
    <w:rsid w:val="00381DA0"/>
    <w:rsid w:val="003822C3"/>
    <w:rsid w:val="00382BAB"/>
    <w:rsid w:val="003838A0"/>
    <w:rsid w:val="00385CB9"/>
    <w:rsid w:val="00386939"/>
    <w:rsid w:val="00387040"/>
    <w:rsid w:val="00387B3A"/>
    <w:rsid w:val="003903C9"/>
    <w:rsid w:val="00392039"/>
    <w:rsid w:val="0039468F"/>
    <w:rsid w:val="00394B52"/>
    <w:rsid w:val="003953E1"/>
    <w:rsid w:val="00395462"/>
    <w:rsid w:val="00395927"/>
    <w:rsid w:val="00395CEE"/>
    <w:rsid w:val="00395E1C"/>
    <w:rsid w:val="0039795A"/>
    <w:rsid w:val="00397C2E"/>
    <w:rsid w:val="00397DE7"/>
    <w:rsid w:val="003A0810"/>
    <w:rsid w:val="003A0DC9"/>
    <w:rsid w:val="003A0F4A"/>
    <w:rsid w:val="003A1174"/>
    <w:rsid w:val="003A1277"/>
    <w:rsid w:val="003A3810"/>
    <w:rsid w:val="003A4A0A"/>
    <w:rsid w:val="003A51B5"/>
    <w:rsid w:val="003A69EC"/>
    <w:rsid w:val="003B289E"/>
    <w:rsid w:val="003B2B2A"/>
    <w:rsid w:val="003B326B"/>
    <w:rsid w:val="003B3369"/>
    <w:rsid w:val="003B3B10"/>
    <w:rsid w:val="003B3B23"/>
    <w:rsid w:val="003B459B"/>
    <w:rsid w:val="003B5BF6"/>
    <w:rsid w:val="003B6497"/>
    <w:rsid w:val="003B6C92"/>
    <w:rsid w:val="003B6D89"/>
    <w:rsid w:val="003B75E3"/>
    <w:rsid w:val="003B7A05"/>
    <w:rsid w:val="003B7A22"/>
    <w:rsid w:val="003C0131"/>
    <w:rsid w:val="003C058A"/>
    <w:rsid w:val="003C0F49"/>
    <w:rsid w:val="003C109D"/>
    <w:rsid w:val="003C296F"/>
    <w:rsid w:val="003C467B"/>
    <w:rsid w:val="003C65DC"/>
    <w:rsid w:val="003C7101"/>
    <w:rsid w:val="003C7496"/>
    <w:rsid w:val="003D0ECC"/>
    <w:rsid w:val="003D113F"/>
    <w:rsid w:val="003D1921"/>
    <w:rsid w:val="003D2ADD"/>
    <w:rsid w:val="003D370E"/>
    <w:rsid w:val="003D3EF7"/>
    <w:rsid w:val="003D4002"/>
    <w:rsid w:val="003D4287"/>
    <w:rsid w:val="003D4458"/>
    <w:rsid w:val="003D49F2"/>
    <w:rsid w:val="003D5884"/>
    <w:rsid w:val="003D5B3E"/>
    <w:rsid w:val="003D68BD"/>
    <w:rsid w:val="003D7DEC"/>
    <w:rsid w:val="003E2B63"/>
    <w:rsid w:val="003E310F"/>
    <w:rsid w:val="003E38DE"/>
    <w:rsid w:val="003E394C"/>
    <w:rsid w:val="003E4DD9"/>
    <w:rsid w:val="003E50E5"/>
    <w:rsid w:val="003E5C89"/>
    <w:rsid w:val="003E6C8C"/>
    <w:rsid w:val="003E6FF4"/>
    <w:rsid w:val="003F05DD"/>
    <w:rsid w:val="003F089D"/>
    <w:rsid w:val="003F0B04"/>
    <w:rsid w:val="003F0F39"/>
    <w:rsid w:val="003F1C9C"/>
    <w:rsid w:val="003F2458"/>
    <w:rsid w:val="003F3655"/>
    <w:rsid w:val="003F3A4D"/>
    <w:rsid w:val="003F3EA4"/>
    <w:rsid w:val="003F4927"/>
    <w:rsid w:val="003F4C77"/>
    <w:rsid w:val="003F6B23"/>
    <w:rsid w:val="003F6B5B"/>
    <w:rsid w:val="003F7FB4"/>
    <w:rsid w:val="00400364"/>
    <w:rsid w:val="00400652"/>
    <w:rsid w:val="00400DFE"/>
    <w:rsid w:val="004012A8"/>
    <w:rsid w:val="004012D6"/>
    <w:rsid w:val="004035C2"/>
    <w:rsid w:val="00404BAD"/>
    <w:rsid w:val="00406040"/>
    <w:rsid w:val="00406613"/>
    <w:rsid w:val="004073E9"/>
    <w:rsid w:val="00407D79"/>
    <w:rsid w:val="00410BC6"/>
    <w:rsid w:val="00410BD6"/>
    <w:rsid w:val="00411969"/>
    <w:rsid w:val="004129C7"/>
    <w:rsid w:val="00413F86"/>
    <w:rsid w:val="004147AA"/>
    <w:rsid w:val="00415401"/>
    <w:rsid w:val="00415EB6"/>
    <w:rsid w:val="0041619D"/>
    <w:rsid w:val="00416C2E"/>
    <w:rsid w:val="00417706"/>
    <w:rsid w:val="00417799"/>
    <w:rsid w:val="00417D2F"/>
    <w:rsid w:val="00417D4F"/>
    <w:rsid w:val="00420319"/>
    <w:rsid w:val="004206AE"/>
    <w:rsid w:val="00420FD2"/>
    <w:rsid w:val="004218F3"/>
    <w:rsid w:val="00421AF6"/>
    <w:rsid w:val="00422B55"/>
    <w:rsid w:val="004231C1"/>
    <w:rsid w:val="00425481"/>
    <w:rsid w:val="00425EB2"/>
    <w:rsid w:val="0042711E"/>
    <w:rsid w:val="004312FB"/>
    <w:rsid w:val="00434093"/>
    <w:rsid w:val="004346F1"/>
    <w:rsid w:val="004348F7"/>
    <w:rsid w:val="0043490A"/>
    <w:rsid w:val="00435014"/>
    <w:rsid w:val="0043522C"/>
    <w:rsid w:val="00436922"/>
    <w:rsid w:val="00436F43"/>
    <w:rsid w:val="0043752E"/>
    <w:rsid w:val="00440BB3"/>
    <w:rsid w:val="00441CCB"/>
    <w:rsid w:val="004421DE"/>
    <w:rsid w:val="0044238C"/>
    <w:rsid w:val="0044285E"/>
    <w:rsid w:val="00442937"/>
    <w:rsid w:val="00443843"/>
    <w:rsid w:val="0044576C"/>
    <w:rsid w:val="00445881"/>
    <w:rsid w:val="004458AD"/>
    <w:rsid w:val="00445F5A"/>
    <w:rsid w:val="00445FD1"/>
    <w:rsid w:val="00446CFD"/>
    <w:rsid w:val="004479AB"/>
    <w:rsid w:val="00450C28"/>
    <w:rsid w:val="0045116E"/>
    <w:rsid w:val="00451DEB"/>
    <w:rsid w:val="004529D0"/>
    <w:rsid w:val="00452B0A"/>
    <w:rsid w:val="00452EAC"/>
    <w:rsid w:val="004539E0"/>
    <w:rsid w:val="00453DF3"/>
    <w:rsid w:val="00453DF5"/>
    <w:rsid w:val="004540F1"/>
    <w:rsid w:val="00454819"/>
    <w:rsid w:val="0045491A"/>
    <w:rsid w:val="00454E0A"/>
    <w:rsid w:val="004556A2"/>
    <w:rsid w:val="00455A0A"/>
    <w:rsid w:val="00455AC4"/>
    <w:rsid w:val="004567B3"/>
    <w:rsid w:val="00457742"/>
    <w:rsid w:val="00457DB2"/>
    <w:rsid w:val="0046062B"/>
    <w:rsid w:val="004609BB"/>
    <w:rsid w:val="00461091"/>
    <w:rsid w:val="00462A19"/>
    <w:rsid w:val="00462ACE"/>
    <w:rsid w:val="00463606"/>
    <w:rsid w:val="00470298"/>
    <w:rsid w:val="00470FA0"/>
    <w:rsid w:val="004732F0"/>
    <w:rsid w:val="004739BA"/>
    <w:rsid w:val="00473B1C"/>
    <w:rsid w:val="00473FE1"/>
    <w:rsid w:val="00474476"/>
    <w:rsid w:val="00474501"/>
    <w:rsid w:val="00474AF6"/>
    <w:rsid w:val="00475D8D"/>
    <w:rsid w:val="00475E4A"/>
    <w:rsid w:val="00475F40"/>
    <w:rsid w:val="00477409"/>
    <w:rsid w:val="004774D8"/>
    <w:rsid w:val="004777BE"/>
    <w:rsid w:val="004778EE"/>
    <w:rsid w:val="00477D6D"/>
    <w:rsid w:val="0048009E"/>
    <w:rsid w:val="00481A38"/>
    <w:rsid w:val="00481B4D"/>
    <w:rsid w:val="00481BFF"/>
    <w:rsid w:val="00482CF9"/>
    <w:rsid w:val="00482D03"/>
    <w:rsid w:val="00483189"/>
    <w:rsid w:val="00484412"/>
    <w:rsid w:val="004853F3"/>
    <w:rsid w:val="00492CA4"/>
    <w:rsid w:val="00494FEE"/>
    <w:rsid w:val="00495C79"/>
    <w:rsid w:val="00495D59"/>
    <w:rsid w:val="00496910"/>
    <w:rsid w:val="00496CFE"/>
    <w:rsid w:val="00496EAD"/>
    <w:rsid w:val="00497795"/>
    <w:rsid w:val="004A028E"/>
    <w:rsid w:val="004A03F4"/>
    <w:rsid w:val="004A05B9"/>
    <w:rsid w:val="004A0788"/>
    <w:rsid w:val="004A0856"/>
    <w:rsid w:val="004A0B93"/>
    <w:rsid w:val="004A19F8"/>
    <w:rsid w:val="004A26ED"/>
    <w:rsid w:val="004A32AC"/>
    <w:rsid w:val="004A3807"/>
    <w:rsid w:val="004A48FA"/>
    <w:rsid w:val="004A4F3F"/>
    <w:rsid w:val="004A597C"/>
    <w:rsid w:val="004B288D"/>
    <w:rsid w:val="004B307C"/>
    <w:rsid w:val="004B32FD"/>
    <w:rsid w:val="004B3AB4"/>
    <w:rsid w:val="004B4A2D"/>
    <w:rsid w:val="004B4E09"/>
    <w:rsid w:val="004B4FF1"/>
    <w:rsid w:val="004B7895"/>
    <w:rsid w:val="004B7CC9"/>
    <w:rsid w:val="004C0FBA"/>
    <w:rsid w:val="004C1300"/>
    <w:rsid w:val="004C1A2B"/>
    <w:rsid w:val="004C22D7"/>
    <w:rsid w:val="004C38D2"/>
    <w:rsid w:val="004C46C5"/>
    <w:rsid w:val="004C4792"/>
    <w:rsid w:val="004C59D1"/>
    <w:rsid w:val="004C621C"/>
    <w:rsid w:val="004C63FF"/>
    <w:rsid w:val="004C7191"/>
    <w:rsid w:val="004D2474"/>
    <w:rsid w:val="004D430B"/>
    <w:rsid w:val="004D4947"/>
    <w:rsid w:val="004D4DC4"/>
    <w:rsid w:val="004D5B1D"/>
    <w:rsid w:val="004D64BB"/>
    <w:rsid w:val="004D65D5"/>
    <w:rsid w:val="004D6D36"/>
    <w:rsid w:val="004D7021"/>
    <w:rsid w:val="004E18FD"/>
    <w:rsid w:val="004E19C2"/>
    <w:rsid w:val="004E1C48"/>
    <w:rsid w:val="004E38CA"/>
    <w:rsid w:val="004E49E4"/>
    <w:rsid w:val="004E53EB"/>
    <w:rsid w:val="004E5FBF"/>
    <w:rsid w:val="004E65AE"/>
    <w:rsid w:val="004E7C08"/>
    <w:rsid w:val="004E7DF7"/>
    <w:rsid w:val="004E7EE0"/>
    <w:rsid w:val="004F1007"/>
    <w:rsid w:val="004F1093"/>
    <w:rsid w:val="004F193F"/>
    <w:rsid w:val="004F19C9"/>
    <w:rsid w:val="004F3F98"/>
    <w:rsid w:val="004F42DB"/>
    <w:rsid w:val="004F531E"/>
    <w:rsid w:val="004F5A01"/>
    <w:rsid w:val="004F5A35"/>
    <w:rsid w:val="004F6D74"/>
    <w:rsid w:val="004F77EE"/>
    <w:rsid w:val="00500506"/>
    <w:rsid w:val="00500517"/>
    <w:rsid w:val="00500A1C"/>
    <w:rsid w:val="00500AD1"/>
    <w:rsid w:val="00502ADF"/>
    <w:rsid w:val="00503070"/>
    <w:rsid w:val="005037B7"/>
    <w:rsid w:val="00503C73"/>
    <w:rsid w:val="00504B63"/>
    <w:rsid w:val="00504CCA"/>
    <w:rsid w:val="00504EC9"/>
    <w:rsid w:val="00505EB5"/>
    <w:rsid w:val="00505F73"/>
    <w:rsid w:val="00507EBE"/>
    <w:rsid w:val="00510B93"/>
    <w:rsid w:val="0051101E"/>
    <w:rsid w:val="0051120E"/>
    <w:rsid w:val="00512137"/>
    <w:rsid w:val="005126DC"/>
    <w:rsid w:val="00515492"/>
    <w:rsid w:val="0051717E"/>
    <w:rsid w:val="00517AF0"/>
    <w:rsid w:val="005206C6"/>
    <w:rsid w:val="00521BE9"/>
    <w:rsid w:val="00523505"/>
    <w:rsid w:val="00523B28"/>
    <w:rsid w:val="0052470B"/>
    <w:rsid w:val="00524A72"/>
    <w:rsid w:val="00524A74"/>
    <w:rsid w:val="00524B0D"/>
    <w:rsid w:val="005262AC"/>
    <w:rsid w:val="005262CD"/>
    <w:rsid w:val="005273FF"/>
    <w:rsid w:val="005318B9"/>
    <w:rsid w:val="005318F3"/>
    <w:rsid w:val="00531CD0"/>
    <w:rsid w:val="00536779"/>
    <w:rsid w:val="00536A05"/>
    <w:rsid w:val="00536D17"/>
    <w:rsid w:val="00537F74"/>
    <w:rsid w:val="00540D7E"/>
    <w:rsid w:val="0054158F"/>
    <w:rsid w:val="005424B7"/>
    <w:rsid w:val="00543031"/>
    <w:rsid w:val="005433F6"/>
    <w:rsid w:val="005443B4"/>
    <w:rsid w:val="0054475A"/>
    <w:rsid w:val="00544C1A"/>
    <w:rsid w:val="005454B7"/>
    <w:rsid w:val="00545F40"/>
    <w:rsid w:val="00546278"/>
    <w:rsid w:val="00547285"/>
    <w:rsid w:val="0055059E"/>
    <w:rsid w:val="00552212"/>
    <w:rsid w:val="005527CF"/>
    <w:rsid w:val="00552E79"/>
    <w:rsid w:val="00553934"/>
    <w:rsid w:val="00553AB4"/>
    <w:rsid w:val="00554686"/>
    <w:rsid w:val="00554996"/>
    <w:rsid w:val="00555B0D"/>
    <w:rsid w:val="005564CD"/>
    <w:rsid w:val="00556960"/>
    <w:rsid w:val="005574B5"/>
    <w:rsid w:val="00557E3E"/>
    <w:rsid w:val="0056019D"/>
    <w:rsid w:val="00560CA3"/>
    <w:rsid w:val="0056248E"/>
    <w:rsid w:val="00562E67"/>
    <w:rsid w:val="00565DFE"/>
    <w:rsid w:val="00566134"/>
    <w:rsid w:val="005672AC"/>
    <w:rsid w:val="0056795C"/>
    <w:rsid w:val="00572E3E"/>
    <w:rsid w:val="0057374F"/>
    <w:rsid w:val="0057406B"/>
    <w:rsid w:val="00574819"/>
    <w:rsid w:val="00575D16"/>
    <w:rsid w:val="005764BB"/>
    <w:rsid w:val="0057758F"/>
    <w:rsid w:val="00577D30"/>
    <w:rsid w:val="00577DD9"/>
    <w:rsid w:val="00577FA2"/>
    <w:rsid w:val="00581907"/>
    <w:rsid w:val="00582361"/>
    <w:rsid w:val="00584AD2"/>
    <w:rsid w:val="00584BA5"/>
    <w:rsid w:val="00585A5C"/>
    <w:rsid w:val="00586F16"/>
    <w:rsid w:val="005913A1"/>
    <w:rsid w:val="0059165D"/>
    <w:rsid w:val="00591DE1"/>
    <w:rsid w:val="00592D78"/>
    <w:rsid w:val="0059351A"/>
    <w:rsid w:val="005957C3"/>
    <w:rsid w:val="00595C4D"/>
    <w:rsid w:val="00596686"/>
    <w:rsid w:val="005967B4"/>
    <w:rsid w:val="005975FB"/>
    <w:rsid w:val="00597627"/>
    <w:rsid w:val="005A0067"/>
    <w:rsid w:val="005A100F"/>
    <w:rsid w:val="005A1EAC"/>
    <w:rsid w:val="005A242E"/>
    <w:rsid w:val="005A36F8"/>
    <w:rsid w:val="005A3FB2"/>
    <w:rsid w:val="005A428D"/>
    <w:rsid w:val="005A430A"/>
    <w:rsid w:val="005A4510"/>
    <w:rsid w:val="005A4BC0"/>
    <w:rsid w:val="005A5927"/>
    <w:rsid w:val="005A5EC8"/>
    <w:rsid w:val="005A62BB"/>
    <w:rsid w:val="005A6777"/>
    <w:rsid w:val="005A6DD4"/>
    <w:rsid w:val="005A7E79"/>
    <w:rsid w:val="005B0199"/>
    <w:rsid w:val="005B1C1E"/>
    <w:rsid w:val="005B2EBE"/>
    <w:rsid w:val="005B3FA0"/>
    <w:rsid w:val="005B51EB"/>
    <w:rsid w:val="005B5283"/>
    <w:rsid w:val="005B5953"/>
    <w:rsid w:val="005B5EA4"/>
    <w:rsid w:val="005B6E70"/>
    <w:rsid w:val="005B74A3"/>
    <w:rsid w:val="005C010E"/>
    <w:rsid w:val="005C0CF5"/>
    <w:rsid w:val="005C0F15"/>
    <w:rsid w:val="005C187B"/>
    <w:rsid w:val="005C1BB4"/>
    <w:rsid w:val="005C2AE4"/>
    <w:rsid w:val="005C33CC"/>
    <w:rsid w:val="005C3975"/>
    <w:rsid w:val="005C43D2"/>
    <w:rsid w:val="005C6082"/>
    <w:rsid w:val="005C7544"/>
    <w:rsid w:val="005C7905"/>
    <w:rsid w:val="005C795F"/>
    <w:rsid w:val="005D0413"/>
    <w:rsid w:val="005D0476"/>
    <w:rsid w:val="005D0927"/>
    <w:rsid w:val="005D2B16"/>
    <w:rsid w:val="005D3A27"/>
    <w:rsid w:val="005D3CD4"/>
    <w:rsid w:val="005D446D"/>
    <w:rsid w:val="005D5D0A"/>
    <w:rsid w:val="005D658D"/>
    <w:rsid w:val="005E17C5"/>
    <w:rsid w:val="005E1E81"/>
    <w:rsid w:val="005E20F8"/>
    <w:rsid w:val="005E2817"/>
    <w:rsid w:val="005E4362"/>
    <w:rsid w:val="005E4887"/>
    <w:rsid w:val="005E48DD"/>
    <w:rsid w:val="005E4D66"/>
    <w:rsid w:val="005E6066"/>
    <w:rsid w:val="005E69FA"/>
    <w:rsid w:val="005E7AC8"/>
    <w:rsid w:val="005F05E5"/>
    <w:rsid w:val="005F0C03"/>
    <w:rsid w:val="005F1363"/>
    <w:rsid w:val="005F13AE"/>
    <w:rsid w:val="005F25E1"/>
    <w:rsid w:val="005F373B"/>
    <w:rsid w:val="005F3883"/>
    <w:rsid w:val="005F3F51"/>
    <w:rsid w:val="005F446B"/>
    <w:rsid w:val="005F44E3"/>
    <w:rsid w:val="005F5366"/>
    <w:rsid w:val="005F5F85"/>
    <w:rsid w:val="00600791"/>
    <w:rsid w:val="00603950"/>
    <w:rsid w:val="006039DA"/>
    <w:rsid w:val="006046FD"/>
    <w:rsid w:val="00605340"/>
    <w:rsid w:val="006054C4"/>
    <w:rsid w:val="0060552A"/>
    <w:rsid w:val="00605FC9"/>
    <w:rsid w:val="00606E72"/>
    <w:rsid w:val="006075BB"/>
    <w:rsid w:val="006104F0"/>
    <w:rsid w:val="0061223F"/>
    <w:rsid w:val="00612395"/>
    <w:rsid w:val="00612943"/>
    <w:rsid w:val="00613304"/>
    <w:rsid w:val="00614110"/>
    <w:rsid w:val="0061579B"/>
    <w:rsid w:val="00615DAB"/>
    <w:rsid w:val="00616935"/>
    <w:rsid w:val="00617E2B"/>
    <w:rsid w:val="00620306"/>
    <w:rsid w:val="00621753"/>
    <w:rsid w:val="00621E1D"/>
    <w:rsid w:val="0062217D"/>
    <w:rsid w:val="006223F8"/>
    <w:rsid w:val="0062254A"/>
    <w:rsid w:val="0062257A"/>
    <w:rsid w:val="00623273"/>
    <w:rsid w:val="00624122"/>
    <w:rsid w:val="00624B9B"/>
    <w:rsid w:val="0062572E"/>
    <w:rsid w:val="00625DB1"/>
    <w:rsid w:val="006260E7"/>
    <w:rsid w:val="00626B6B"/>
    <w:rsid w:val="00630C43"/>
    <w:rsid w:val="006311A1"/>
    <w:rsid w:val="00632234"/>
    <w:rsid w:val="006332A4"/>
    <w:rsid w:val="00633FFE"/>
    <w:rsid w:val="00634499"/>
    <w:rsid w:val="00635405"/>
    <w:rsid w:val="0063584D"/>
    <w:rsid w:val="006364CA"/>
    <w:rsid w:val="0063791B"/>
    <w:rsid w:val="00640E75"/>
    <w:rsid w:val="00641F8D"/>
    <w:rsid w:val="00642E6F"/>
    <w:rsid w:val="00643493"/>
    <w:rsid w:val="00643835"/>
    <w:rsid w:val="006447F6"/>
    <w:rsid w:val="00645C57"/>
    <w:rsid w:val="0064618C"/>
    <w:rsid w:val="00647778"/>
    <w:rsid w:val="0065028D"/>
    <w:rsid w:val="00650452"/>
    <w:rsid w:val="006521D1"/>
    <w:rsid w:val="00652746"/>
    <w:rsid w:val="0065307E"/>
    <w:rsid w:val="00653214"/>
    <w:rsid w:val="0065360A"/>
    <w:rsid w:val="00653C28"/>
    <w:rsid w:val="00654DEF"/>
    <w:rsid w:val="00655F19"/>
    <w:rsid w:val="0065629B"/>
    <w:rsid w:val="00656BC2"/>
    <w:rsid w:val="00657592"/>
    <w:rsid w:val="006575F0"/>
    <w:rsid w:val="006577A8"/>
    <w:rsid w:val="006603B0"/>
    <w:rsid w:val="006609B1"/>
    <w:rsid w:val="00660CB1"/>
    <w:rsid w:val="0066135F"/>
    <w:rsid w:val="00661EEF"/>
    <w:rsid w:val="00662EB7"/>
    <w:rsid w:val="0066329D"/>
    <w:rsid w:val="006646C1"/>
    <w:rsid w:val="00664A79"/>
    <w:rsid w:val="00666667"/>
    <w:rsid w:val="00666DBB"/>
    <w:rsid w:val="00666E63"/>
    <w:rsid w:val="00667266"/>
    <w:rsid w:val="00667761"/>
    <w:rsid w:val="00667F37"/>
    <w:rsid w:val="006709EE"/>
    <w:rsid w:val="00671007"/>
    <w:rsid w:val="00673DFD"/>
    <w:rsid w:val="0067490A"/>
    <w:rsid w:val="00675031"/>
    <w:rsid w:val="0067532F"/>
    <w:rsid w:val="0067541E"/>
    <w:rsid w:val="006764C7"/>
    <w:rsid w:val="0067790D"/>
    <w:rsid w:val="00680788"/>
    <w:rsid w:val="0068127D"/>
    <w:rsid w:val="0068186F"/>
    <w:rsid w:val="00681C73"/>
    <w:rsid w:val="00681E4E"/>
    <w:rsid w:val="006823D6"/>
    <w:rsid w:val="006827AA"/>
    <w:rsid w:val="00683247"/>
    <w:rsid w:val="006837F2"/>
    <w:rsid w:val="00683E2E"/>
    <w:rsid w:val="00684834"/>
    <w:rsid w:val="00685948"/>
    <w:rsid w:val="00685E54"/>
    <w:rsid w:val="00687FC2"/>
    <w:rsid w:val="00690B5A"/>
    <w:rsid w:val="00693B8C"/>
    <w:rsid w:val="006945E2"/>
    <w:rsid w:val="006950A4"/>
    <w:rsid w:val="00695537"/>
    <w:rsid w:val="0069572F"/>
    <w:rsid w:val="00697F7D"/>
    <w:rsid w:val="006A0072"/>
    <w:rsid w:val="006A07FD"/>
    <w:rsid w:val="006A0B31"/>
    <w:rsid w:val="006A22F0"/>
    <w:rsid w:val="006A3125"/>
    <w:rsid w:val="006A3E0A"/>
    <w:rsid w:val="006A40F0"/>
    <w:rsid w:val="006A4CD9"/>
    <w:rsid w:val="006A5133"/>
    <w:rsid w:val="006A673E"/>
    <w:rsid w:val="006A6BC7"/>
    <w:rsid w:val="006A6F4A"/>
    <w:rsid w:val="006B002A"/>
    <w:rsid w:val="006B1D81"/>
    <w:rsid w:val="006B2764"/>
    <w:rsid w:val="006B5639"/>
    <w:rsid w:val="006B5E36"/>
    <w:rsid w:val="006B5F2C"/>
    <w:rsid w:val="006B5F6C"/>
    <w:rsid w:val="006B7756"/>
    <w:rsid w:val="006C059F"/>
    <w:rsid w:val="006C07E3"/>
    <w:rsid w:val="006C0DA2"/>
    <w:rsid w:val="006C35A4"/>
    <w:rsid w:val="006C3F0A"/>
    <w:rsid w:val="006C43EA"/>
    <w:rsid w:val="006C4CA3"/>
    <w:rsid w:val="006C4F8E"/>
    <w:rsid w:val="006C5A3A"/>
    <w:rsid w:val="006C5C81"/>
    <w:rsid w:val="006C5DAA"/>
    <w:rsid w:val="006C77F1"/>
    <w:rsid w:val="006C7C96"/>
    <w:rsid w:val="006D0291"/>
    <w:rsid w:val="006D02BF"/>
    <w:rsid w:val="006D044A"/>
    <w:rsid w:val="006D0F2A"/>
    <w:rsid w:val="006D15A6"/>
    <w:rsid w:val="006D1D95"/>
    <w:rsid w:val="006D1E3C"/>
    <w:rsid w:val="006D3D1E"/>
    <w:rsid w:val="006D4990"/>
    <w:rsid w:val="006D7503"/>
    <w:rsid w:val="006D77A3"/>
    <w:rsid w:val="006D7DD9"/>
    <w:rsid w:val="006D7FF0"/>
    <w:rsid w:val="006E0453"/>
    <w:rsid w:val="006E0A57"/>
    <w:rsid w:val="006E29B9"/>
    <w:rsid w:val="006E3523"/>
    <w:rsid w:val="006E3578"/>
    <w:rsid w:val="006E37AC"/>
    <w:rsid w:val="006E48F7"/>
    <w:rsid w:val="006E4A81"/>
    <w:rsid w:val="006E4CC3"/>
    <w:rsid w:val="006E5446"/>
    <w:rsid w:val="006E6400"/>
    <w:rsid w:val="006E6871"/>
    <w:rsid w:val="006F07B1"/>
    <w:rsid w:val="006F1EAC"/>
    <w:rsid w:val="006F2197"/>
    <w:rsid w:val="006F330D"/>
    <w:rsid w:val="006F5FCB"/>
    <w:rsid w:val="006F6D19"/>
    <w:rsid w:val="00700F9C"/>
    <w:rsid w:val="007013A2"/>
    <w:rsid w:val="00701E49"/>
    <w:rsid w:val="0070322D"/>
    <w:rsid w:val="0070570C"/>
    <w:rsid w:val="00705D27"/>
    <w:rsid w:val="00706E75"/>
    <w:rsid w:val="00710D8B"/>
    <w:rsid w:val="00711018"/>
    <w:rsid w:val="00711660"/>
    <w:rsid w:val="00713808"/>
    <w:rsid w:val="00713869"/>
    <w:rsid w:val="00713BA7"/>
    <w:rsid w:val="0071401B"/>
    <w:rsid w:val="00714286"/>
    <w:rsid w:val="00714390"/>
    <w:rsid w:val="007157B5"/>
    <w:rsid w:val="00717DFC"/>
    <w:rsid w:val="007206F4"/>
    <w:rsid w:val="00722EBE"/>
    <w:rsid w:val="00723A61"/>
    <w:rsid w:val="00723C62"/>
    <w:rsid w:val="0072464C"/>
    <w:rsid w:val="00725402"/>
    <w:rsid w:val="007254CE"/>
    <w:rsid w:val="00725509"/>
    <w:rsid w:val="00725AC6"/>
    <w:rsid w:val="00726C7B"/>
    <w:rsid w:val="00731CE7"/>
    <w:rsid w:val="00732797"/>
    <w:rsid w:val="00733E6B"/>
    <w:rsid w:val="00733E8A"/>
    <w:rsid w:val="007340D9"/>
    <w:rsid w:val="007346CE"/>
    <w:rsid w:val="00734A62"/>
    <w:rsid w:val="00735D34"/>
    <w:rsid w:val="00735EFB"/>
    <w:rsid w:val="00736273"/>
    <w:rsid w:val="007368F4"/>
    <w:rsid w:val="00736DAA"/>
    <w:rsid w:val="007370E3"/>
    <w:rsid w:val="00740131"/>
    <w:rsid w:val="007406C6"/>
    <w:rsid w:val="00740901"/>
    <w:rsid w:val="0074103F"/>
    <w:rsid w:val="0074157C"/>
    <w:rsid w:val="00744259"/>
    <w:rsid w:val="00745432"/>
    <w:rsid w:val="007457C0"/>
    <w:rsid w:val="00745BE2"/>
    <w:rsid w:val="00746020"/>
    <w:rsid w:val="00746929"/>
    <w:rsid w:val="007469CC"/>
    <w:rsid w:val="00746F55"/>
    <w:rsid w:val="00746F5F"/>
    <w:rsid w:val="00747F28"/>
    <w:rsid w:val="0075096C"/>
    <w:rsid w:val="007514A1"/>
    <w:rsid w:val="00751B4C"/>
    <w:rsid w:val="007520CE"/>
    <w:rsid w:val="0075248C"/>
    <w:rsid w:val="00752DD7"/>
    <w:rsid w:val="00753D1E"/>
    <w:rsid w:val="00753E6A"/>
    <w:rsid w:val="00753F48"/>
    <w:rsid w:val="00755753"/>
    <w:rsid w:val="007559E1"/>
    <w:rsid w:val="00755F33"/>
    <w:rsid w:val="00757BA3"/>
    <w:rsid w:val="00757E0E"/>
    <w:rsid w:val="00760B95"/>
    <w:rsid w:val="00760D5D"/>
    <w:rsid w:val="0076225C"/>
    <w:rsid w:val="007624EC"/>
    <w:rsid w:val="00762A91"/>
    <w:rsid w:val="00762D3E"/>
    <w:rsid w:val="00762F6C"/>
    <w:rsid w:val="00763C5B"/>
    <w:rsid w:val="0076409D"/>
    <w:rsid w:val="007645BC"/>
    <w:rsid w:val="00764873"/>
    <w:rsid w:val="00764A7C"/>
    <w:rsid w:val="00765D3E"/>
    <w:rsid w:val="007663C8"/>
    <w:rsid w:val="00767907"/>
    <w:rsid w:val="00771C0E"/>
    <w:rsid w:val="00771D75"/>
    <w:rsid w:val="00771D9E"/>
    <w:rsid w:val="00771E3B"/>
    <w:rsid w:val="00772078"/>
    <w:rsid w:val="00772781"/>
    <w:rsid w:val="007729A0"/>
    <w:rsid w:val="00772B0A"/>
    <w:rsid w:val="00773988"/>
    <w:rsid w:val="00774D1F"/>
    <w:rsid w:val="00775F1A"/>
    <w:rsid w:val="00776B41"/>
    <w:rsid w:val="00777C4D"/>
    <w:rsid w:val="007801C4"/>
    <w:rsid w:val="007806CB"/>
    <w:rsid w:val="007812B1"/>
    <w:rsid w:val="007814A2"/>
    <w:rsid w:val="00781513"/>
    <w:rsid w:val="00781BD7"/>
    <w:rsid w:val="00781F7C"/>
    <w:rsid w:val="00782ABE"/>
    <w:rsid w:val="00782E8A"/>
    <w:rsid w:val="00783432"/>
    <w:rsid w:val="007839E4"/>
    <w:rsid w:val="00783F11"/>
    <w:rsid w:val="00786513"/>
    <w:rsid w:val="007874DB"/>
    <w:rsid w:val="00790EE2"/>
    <w:rsid w:val="00792801"/>
    <w:rsid w:val="007930C5"/>
    <w:rsid w:val="00795063"/>
    <w:rsid w:val="007964B3"/>
    <w:rsid w:val="00797390"/>
    <w:rsid w:val="0079749D"/>
    <w:rsid w:val="007976CA"/>
    <w:rsid w:val="00797926"/>
    <w:rsid w:val="007A0023"/>
    <w:rsid w:val="007A0A58"/>
    <w:rsid w:val="007A1B1B"/>
    <w:rsid w:val="007A1D1F"/>
    <w:rsid w:val="007A1DE8"/>
    <w:rsid w:val="007A4425"/>
    <w:rsid w:val="007A4753"/>
    <w:rsid w:val="007A49DB"/>
    <w:rsid w:val="007A66DA"/>
    <w:rsid w:val="007A7118"/>
    <w:rsid w:val="007A76A5"/>
    <w:rsid w:val="007B2490"/>
    <w:rsid w:val="007B2CA6"/>
    <w:rsid w:val="007B3055"/>
    <w:rsid w:val="007B3D9B"/>
    <w:rsid w:val="007B3EAA"/>
    <w:rsid w:val="007B4C47"/>
    <w:rsid w:val="007B5320"/>
    <w:rsid w:val="007B569A"/>
    <w:rsid w:val="007B5DBF"/>
    <w:rsid w:val="007B5F4E"/>
    <w:rsid w:val="007B633C"/>
    <w:rsid w:val="007B678D"/>
    <w:rsid w:val="007B7663"/>
    <w:rsid w:val="007B7B26"/>
    <w:rsid w:val="007C01BA"/>
    <w:rsid w:val="007C1FF4"/>
    <w:rsid w:val="007C2621"/>
    <w:rsid w:val="007C28DC"/>
    <w:rsid w:val="007C3110"/>
    <w:rsid w:val="007C3403"/>
    <w:rsid w:val="007C5BC2"/>
    <w:rsid w:val="007C5ED5"/>
    <w:rsid w:val="007C629B"/>
    <w:rsid w:val="007C78A9"/>
    <w:rsid w:val="007C79DB"/>
    <w:rsid w:val="007D110D"/>
    <w:rsid w:val="007D641D"/>
    <w:rsid w:val="007D64DA"/>
    <w:rsid w:val="007D73DD"/>
    <w:rsid w:val="007E0E52"/>
    <w:rsid w:val="007E1496"/>
    <w:rsid w:val="007E1FFD"/>
    <w:rsid w:val="007E3ADF"/>
    <w:rsid w:val="007E3B0C"/>
    <w:rsid w:val="007E418D"/>
    <w:rsid w:val="007E43FA"/>
    <w:rsid w:val="007E4705"/>
    <w:rsid w:val="007E500E"/>
    <w:rsid w:val="007E5ADB"/>
    <w:rsid w:val="007E75ED"/>
    <w:rsid w:val="007E7B78"/>
    <w:rsid w:val="007E7BF1"/>
    <w:rsid w:val="007F08A7"/>
    <w:rsid w:val="007F0C69"/>
    <w:rsid w:val="007F15A6"/>
    <w:rsid w:val="007F2579"/>
    <w:rsid w:val="007F2707"/>
    <w:rsid w:val="007F2CAA"/>
    <w:rsid w:val="007F2CC1"/>
    <w:rsid w:val="007F2D8F"/>
    <w:rsid w:val="007F2DCD"/>
    <w:rsid w:val="007F4ED7"/>
    <w:rsid w:val="007F52F3"/>
    <w:rsid w:val="007F5709"/>
    <w:rsid w:val="007F5CF4"/>
    <w:rsid w:val="007F5FE4"/>
    <w:rsid w:val="007F6C29"/>
    <w:rsid w:val="007F6C8E"/>
    <w:rsid w:val="007F6D1A"/>
    <w:rsid w:val="007F7E75"/>
    <w:rsid w:val="0080074E"/>
    <w:rsid w:val="00801478"/>
    <w:rsid w:val="00801C0C"/>
    <w:rsid w:val="00802339"/>
    <w:rsid w:val="008024A0"/>
    <w:rsid w:val="008038C8"/>
    <w:rsid w:val="00803E8A"/>
    <w:rsid w:val="008044B1"/>
    <w:rsid w:val="008048FF"/>
    <w:rsid w:val="0080566A"/>
    <w:rsid w:val="00805A23"/>
    <w:rsid w:val="00805EC8"/>
    <w:rsid w:val="0080616E"/>
    <w:rsid w:val="008063AC"/>
    <w:rsid w:val="0080680A"/>
    <w:rsid w:val="0081042F"/>
    <w:rsid w:val="00810640"/>
    <w:rsid w:val="00810924"/>
    <w:rsid w:val="00812ED4"/>
    <w:rsid w:val="00812F82"/>
    <w:rsid w:val="008144D5"/>
    <w:rsid w:val="008149BC"/>
    <w:rsid w:val="00816704"/>
    <w:rsid w:val="0081688D"/>
    <w:rsid w:val="00816BC2"/>
    <w:rsid w:val="008174F1"/>
    <w:rsid w:val="00817F35"/>
    <w:rsid w:val="008209B0"/>
    <w:rsid w:val="00820B1B"/>
    <w:rsid w:val="00820B27"/>
    <w:rsid w:val="00820CE9"/>
    <w:rsid w:val="00820D0A"/>
    <w:rsid w:val="0082102D"/>
    <w:rsid w:val="008228C7"/>
    <w:rsid w:val="008252DC"/>
    <w:rsid w:val="00826146"/>
    <w:rsid w:val="00827969"/>
    <w:rsid w:val="00827F11"/>
    <w:rsid w:val="008303D4"/>
    <w:rsid w:val="0083125C"/>
    <w:rsid w:val="008319A5"/>
    <w:rsid w:val="00832D15"/>
    <w:rsid w:val="00837247"/>
    <w:rsid w:val="00837A86"/>
    <w:rsid w:val="00837EA0"/>
    <w:rsid w:val="008409F4"/>
    <w:rsid w:val="00840E2C"/>
    <w:rsid w:val="00841238"/>
    <w:rsid w:val="00842585"/>
    <w:rsid w:val="0084400F"/>
    <w:rsid w:val="0084470A"/>
    <w:rsid w:val="00845720"/>
    <w:rsid w:val="0084575C"/>
    <w:rsid w:val="00846321"/>
    <w:rsid w:val="00846D2D"/>
    <w:rsid w:val="0085077A"/>
    <w:rsid w:val="00851F6D"/>
    <w:rsid w:val="008528EA"/>
    <w:rsid w:val="00854CE2"/>
    <w:rsid w:val="008551EE"/>
    <w:rsid w:val="00860006"/>
    <w:rsid w:val="008617ED"/>
    <w:rsid w:val="008621B1"/>
    <w:rsid w:val="008628C4"/>
    <w:rsid w:val="00864CC0"/>
    <w:rsid w:val="008655A9"/>
    <w:rsid w:val="00865ACE"/>
    <w:rsid w:val="00866202"/>
    <w:rsid w:val="00867507"/>
    <w:rsid w:val="00870F8F"/>
    <w:rsid w:val="00871022"/>
    <w:rsid w:val="00871425"/>
    <w:rsid w:val="00872D57"/>
    <w:rsid w:val="008739FF"/>
    <w:rsid w:val="00874610"/>
    <w:rsid w:val="008748D9"/>
    <w:rsid w:val="00876771"/>
    <w:rsid w:val="00876CAC"/>
    <w:rsid w:val="00876E3A"/>
    <w:rsid w:val="008778F1"/>
    <w:rsid w:val="00877DAB"/>
    <w:rsid w:val="00880DB4"/>
    <w:rsid w:val="008810D9"/>
    <w:rsid w:val="008828C8"/>
    <w:rsid w:val="00883562"/>
    <w:rsid w:val="00884FF3"/>
    <w:rsid w:val="008853F7"/>
    <w:rsid w:val="00885864"/>
    <w:rsid w:val="00886075"/>
    <w:rsid w:val="00886B40"/>
    <w:rsid w:val="0088789E"/>
    <w:rsid w:val="008930B2"/>
    <w:rsid w:val="0089446E"/>
    <w:rsid w:val="00894D22"/>
    <w:rsid w:val="008957AB"/>
    <w:rsid w:val="00895D8C"/>
    <w:rsid w:val="00896B68"/>
    <w:rsid w:val="008A02C5"/>
    <w:rsid w:val="008A152E"/>
    <w:rsid w:val="008A1A66"/>
    <w:rsid w:val="008A1C28"/>
    <w:rsid w:val="008A28E6"/>
    <w:rsid w:val="008A30BC"/>
    <w:rsid w:val="008A46A1"/>
    <w:rsid w:val="008A4C96"/>
    <w:rsid w:val="008A518F"/>
    <w:rsid w:val="008A5D66"/>
    <w:rsid w:val="008A607D"/>
    <w:rsid w:val="008A62FF"/>
    <w:rsid w:val="008A669F"/>
    <w:rsid w:val="008A686D"/>
    <w:rsid w:val="008A7A0A"/>
    <w:rsid w:val="008B0B03"/>
    <w:rsid w:val="008B0CF4"/>
    <w:rsid w:val="008B15BA"/>
    <w:rsid w:val="008B1BC6"/>
    <w:rsid w:val="008B322D"/>
    <w:rsid w:val="008B324B"/>
    <w:rsid w:val="008B33C4"/>
    <w:rsid w:val="008B4739"/>
    <w:rsid w:val="008B5054"/>
    <w:rsid w:val="008B5B84"/>
    <w:rsid w:val="008B6355"/>
    <w:rsid w:val="008B688C"/>
    <w:rsid w:val="008C0220"/>
    <w:rsid w:val="008C0616"/>
    <w:rsid w:val="008C097B"/>
    <w:rsid w:val="008C29B9"/>
    <w:rsid w:val="008C2E9E"/>
    <w:rsid w:val="008C3731"/>
    <w:rsid w:val="008C4184"/>
    <w:rsid w:val="008C6295"/>
    <w:rsid w:val="008C6B4B"/>
    <w:rsid w:val="008C7535"/>
    <w:rsid w:val="008C76E1"/>
    <w:rsid w:val="008C7761"/>
    <w:rsid w:val="008C783E"/>
    <w:rsid w:val="008C79CD"/>
    <w:rsid w:val="008D1D56"/>
    <w:rsid w:val="008D202D"/>
    <w:rsid w:val="008D34AA"/>
    <w:rsid w:val="008D365C"/>
    <w:rsid w:val="008D5A55"/>
    <w:rsid w:val="008D6E59"/>
    <w:rsid w:val="008D70F0"/>
    <w:rsid w:val="008D7371"/>
    <w:rsid w:val="008D7596"/>
    <w:rsid w:val="008D7B15"/>
    <w:rsid w:val="008E0040"/>
    <w:rsid w:val="008E0490"/>
    <w:rsid w:val="008E055E"/>
    <w:rsid w:val="008E07EE"/>
    <w:rsid w:val="008E0C74"/>
    <w:rsid w:val="008E0E8A"/>
    <w:rsid w:val="008E32B0"/>
    <w:rsid w:val="008E3407"/>
    <w:rsid w:val="008E3F80"/>
    <w:rsid w:val="008E4346"/>
    <w:rsid w:val="008E4536"/>
    <w:rsid w:val="008E4AF4"/>
    <w:rsid w:val="008E4CC2"/>
    <w:rsid w:val="008E55A5"/>
    <w:rsid w:val="008E6EE5"/>
    <w:rsid w:val="008E77A9"/>
    <w:rsid w:val="008E7E3E"/>
    <w:rsid w:val="008F056D"/>
    <w:rsid w:val="008F0F76"/>
    <w:rsid w:val="008F1318"/>
    <w:rsid w:val="008F16AF"/>
    <w:rsid w:val="008F1D2B"/>
    <w:rsid w:val="008F25E6"/>
    <w:rsid w:val="008F2E44"/>
    <w:rsid w:val="008F376D"/>
    <w:rsid w:val="008F407C"/>
    <w:rsid w:val="008F47E2"/>
    <w:rsid w:val="008F532C"/>
    <w:rsid w:val="008F7BA1"/>
    <w:rsid w:val="009006E0"/>
    <w:rsid w:val="00901F6E"/>
    <w:rsid w:val="00902125"/>
    <w:rsid w:val="0090269E"/>
    <w:rsid w:val="0090687B"/>
    <w:rsid w:val="00906AB9"/>
    <w:rsid w:val="009070F4"/>
    <w:rsid w:val="00907F47"/>
    <w:rsid w:val="00910BE9"/>
    <w:rsid w:val="00911668"/>
    <w:rsid w:val="00911CC1"/>
    <w:rsid w:val="00912AB1"/>
    <w:rsid w:val="0091352E"/>
    <w:rsid w:val="00913609"/>
    <w:rsid w:val="009142FF"/>
    <w:rsid w:val="009145C8"/>
    <w:rsid w:val="00915707"/>
    <w:rsid w:val="0091630F"/>
    <w:rsid w:val="0092047E"/>
    <w:rsid w:val="00920EEF"/>
    <w:rsid w:val="0092102C"/>
    <w:rsid w:val="009214F2"/>
    <w:rsid w:val="00921654"/>
    <w:rsid w:val="00921987"/>
    <w:rsid w:val="009219A3"/>
    <w:rsid w:val="00922299"/>
    <w:rsid w:val="00922378"/>
    <w:rsid w:val="00922545"/>
    <w:rsid w:val="009243C4"/>
    <w:rsid w:val="0092466A"/>
    <w:rsid w:val="00925D4E"/>
    <w:rsid w:val="00927217"/>
    <w:rsid w:val="009275DC"/>
    <w:rsid w:val="00927698"/>
    <w:rsid w:val="00927B99"/>
    <w:rsid w:val="00930C54"/>
    <w:rsid w:val="009311BC"/>
    <w:rsid w:val="00931222"/>
    <w:rsid w:val="00932429"/>
    <w:rsid w:val="0093285E"/>
    <w:rsid w:val="00932C32"/>
    <w:rsid w:val="0093405C"/>
    <w:rsid w:val="00934E9F"/>
    <w:rsid w:val="00935406"/>
    <w:rsid w:val="00936364"/>
    <w:rsid w:val="00936CAF"/>
    <w:rsid w:val="00936FC8"/>
    <w:rsid w:val="009405DA"/>
    <w:rsid w:val="00940D59"/>
    <w:rsid w:val="00940EE4"/>
    <w:rsid w:val="00941F6F"/>
    <w:rsid w:val="00942210"/>
    <w:rsid w:val="00942A25"/>
    <w:rsid w:val="00942B7F"/>
    <w:rsid w:val="00943314"/>
    <w:rsid w:val="00943C63"/>
    <w:rsid w:val="00944B66"/>
    <w:rsid w:val="009455D9"/>
    <w:rsid w:val="00945ED9"/>
    <w:rsid w:val="009464D0"/>
    <w:rsid w:val="00946BB2"/>
    <w:rsid w:val="00946E1E"/>
    <w:rsid w:val="00951B61"/>
    <w:rsid w:val="00953637"/>
    <w:rsid w:val="0095449D"/>
    <w:rsid w:val="009547D7"/>
    <w:rsid w:val="00956D7F"/>
    <w:rsid w:val="009602A8"/>
    <w:rsid w:val="009604FA"/>
    <w:rsid w:val="00960657"/>
    <w:rsid w:val="00960FC5"/>
    <w:rsid w:val="00961046"/>
    <w:rsid w:val="009615CB"/>
    <w:rsid w:val="00962C3A"/>
    <w:rsid w:val="00962E9A"/>
    <w:rsid w:val="00964CC4"/>
    <w:rsid w:val="00965315"/>
    <w:rsid w:val="00966382"/>
    <w:rsid w:val="00967E8A"/>
    <w:rsid w:val="009709CA"/>
    <w:rsid w:val="00971912"/>
    <w:rsid w:val="009719D2"/>
    <w:rsid w:val="00972B3A"/>
    <w:rsid w:val="009732A5"/>
    <w:rsid w:val="009734E1"/>
    <w:rsid w:val="00973A96"/>
    <w:rsid w:val="00974160"/>
    <w:rsid w:val="00974EA3"/>
    <w:rsid w:val="0097583E"/>
    <w:rsid w:val="00977068"/>
    <w:rsid w:val="009801E7"/>
    <w:rsid w:val="0098022B"/>
    <w:rsid w:val="00980F44"/>
    <w:rsid w:val="009812DE"/>
    <w:rsid w:val="00983803"/>
    <w:rsid w:val="00984960"/>
    <w:rsid w:val="00984D39"/>
    <w:rsid w:val="00985497"/>
    <w:rsid w:val="00986BA2"/>
    <w:rsid w:val="00986C03"/>
    <w:rsid w:val="00986C2C"/>
    <w:rsid w:val="0098715E"/>
    <w:rsid w:val="00990F74"/>
    <w:rsid w:val="009936D9"/>
    <w:rsid w:val="00994B33"/>
    <w:rsid w:val="00994B7B"/>
    <w:rsid w:val="009951B2"/>
    <w:rsid w:val="009956F2"/>
    <w:rsid w:val="00995919"/>
    <w:rsid w:val="00996A42"/>
    <w:rsid w:val="00997118"/>
    <w:rsid w:val="009979E8"/>
    <w:rsid w:val="00997F7F"/>
    <w:rsid w:val="009A1D70"/>
    <w:rsid w:val="009A23B8"/>
    <w:rsid w:val="009A34A5"/>
    <w:rsid w:val="009A3D74"/>
    <w:rsid w:val="009A3DEE"/>
    <w:rsid w:val="009A5B19"/>
    <w:rsid w:val="009A64F6"/>
    <w:rsid w:val="009A73C6"/>
    <w:rsid w:val="009A7E6D"/>
    <w:rsid w:val="009B0242"/>
    <w:rsid w:val="009B0CC0"/>
    <w:rsid w:val="009B1349"/>
    <w:rsid w:val="009B2C0F"/>
    <w:rsid w:val="009B2C84"/>
    <w:rsid w:val="009B3620"/>
    <w:rsid w:val="009B3853"/>
    <w:rsid w:val="009B3D24"/>
    <w:rsid w:val="009B470A"/>
    <w:rsid w:val="009B493A"/>
    <w:rsid w:val="009B4EF4"/>
    <w:rsid w:val="009B54CF"/>
    <w:rsid w:val="009B5593"/>
    <w:rsid w:val="009B60A9"/>
    <w:rsid w:val="009B67FD"/>
    <w:rsid w:val="009B7089"/>
    <w:rsid w:val="009C0CDE"/>
    <w:rsid w:val="009C0E59"/>
    <w:rsid w:val="009C1B66"/>
    <w:rsid w:val="009C1FA6"/>
    <w:rsid w:val="009C213F"/>
    <w:rsid w:val="009C3D48"/>
    <w:rsid w:val="009C6A80"/>
    <w:rsid w:val="009C6ECA"/>
    <w:rsid w:val="009C7C19"/>
    <w:rsid w:val="009D0823"/>
    <w:rsid w:val="009D0FA1"/>
    <w:rsid w:val="009D1216"/>
    <w:rsid w:val="009D197A"/>
    <w:rsid w:val="009D2A17"/>
    <w:rsid w:val="009D2FDC"/>
    <w:rsid w:val="009D476F"/>
    <w:rsid w:val="009D5A9F"/>
    <w:rsid w:val="009D660E"/>
    <w:rsid w:val="009D6652"/>
    <w:rsid w:val="009D67EA"/>
    <w:rsid w:val="009D6F10"/>
    <w:rsid w:val="009E168E"/>
    <w:rsid w:val="009E1AEF"/>
    <w:rsid w:val="009E2547"/>
    <w:rsid w:val="009E3AD4"/>
    <w:rsid w:val="009E3E72"/>
    <w:rsid w:val="009E4647"/>
    <w:rsid w:val="009E4E8C"/>
    <w:rsid w:val="009E5FA3"/>
    <w:rsid w:val="009E608D"/>
    <w:rsid w:val="009E62FC"/>
    <w:rsid w:val="009E6AA6"/>
    <w:rsid w:val="009E711E"/>
    <w:rsid w:val="009E73A7"/>
    <w:rsid w:val="009E74AF"/>
    <w:rsid w:val="009E7A48"/>
    <w:rsid w:val="009E7C92"/>
    <w:rsid w:val="009E7F17"/>
    <w:rsid w:val="009E7FE8"/>
    <w:rsid w:val="009F04BA"/>
    <w:rsid w:val="009F2002"/>
    <w:rsid w:val="009F278A"/>
    <w:rsid w:val="009F2F73"/>
    <w:rsid w:val="009F3F1D"/>
    <w:rsid w:val="009F4FD3"/>
    <w:rsid w:val="009F510F"/>
    <w:rsid w:val="009F52DD"/>
    <w:rsid w:val="00A002B6"/>
    <w:rsid w:val="00A008D5"/>
    <w:rsid w:val="00A00E7D"/>
    <w:rsid w:val="00A0110F"/>
    <w:rsid w:val="00A01544"/>
    <w:rsid w:val="00A019A9"/>
    <w:rsid w:val="00A020FD"/>
    <w:rsid w:val="00A0296C"/>
    <w:rsid w:val="00A03FBB"/>
    <w:rsid w:val="00A04049"/>
    <w:rsid w:val="00A05A69"/>
    <w:rsid w:val="00A05EED"/>
    <w:rsid w:val="00A070A7"/>
    <w:rsid w:val="00A07D1D"/>
    <w:rsid w:val="00A1041B"/>
    <w:rsid w:val="00A1065D"/>
    <w:rsid w:val="00A1147B"/>
    <w:rsid w:val="00A11600"/>
    <w:rsid w:val="00A11700"/>
    <w:rsid w:val="00A122CE"/>
    <w:rsid w:val="00A12A1F"/>
    <w:rsid w:val="00A1327A"/>
    <w:rsid w:val="00A13287"/>
    <w:rsid w:val="00A134C1"/>
    <w:rsid w:val="00A16B9F"/>
    <w:rsid w:val="00A16E31"/>
    <w:rsid w:val="00A17EAA"/>
    <w:rsid w:val="00A20808"/>
    <w:rsid w:val="00A21F06"/>
    <w:rsid w:val="00A22015"/>
    <w:rsid w:val="00A22A83"/>
    <w:rsid w:val="00A24B22"/>
    <w:rsid w:val="00A25494"/>
    <w:rsid w:val="00A27455"/>
    <w:rsid w:val="00A27E9D"/>
    <w:rsid w:val="00A30348"/>
    <w:rsid w:val="00A30FDE"/>
    <w:rsid w:val="00A3146B"/>
    <w:rsid w:val="00A31AF6"/>
    <w:rsid w:val="00A329F6"/>
    <w:rsid w:val="00A32AC3"/>
    <w:rsid w:val="00A33371"/>
    <w:rsid w:val="00A338E2"/>
    <w:rsid w:val="00A35664"/>
    <w:rsid w:val="00A35D16"/>
    <w:rsid w:val="00A35E4D"/>
    <w:rsid w:val="00A40A45"/>
    <w:rsid w:val="00A42714"/>
    <w:rsid w:val="00A432F1"/>
    <w:rsid w:val="00A44363"/>
    <w:rsid w:val="00A44585"/>
    <w:rsid w:val="00A44A26"/>
    <w:rsid w:val="00A469DB"/>
    <w:rsid w:val="00A472E3"/>
    <w:rsid w:val="00A47B70"/>
    <w:rsid w:val="00A50DB6"/>
    <w:rsid w:val="00A51A71"/>
    <w:rsid w:val="00A52AF0"/>
    <w:rsid w:val="00A530C7"/>
    <w:rsid w:val="00A53CEA"/>
    <w:rsid w:val="00A5526D"/>
    <w:rsid w:val="00A57177"/>
    <w:rsid w:val="00A57495"/>
    <w:rsid w:val="00A60FC3"/>
    <w:rsid w:val="00A6134B"/>
    <w:rsid w:val="00A6138D"/>
    <w:rsid w:val="00A61CA9"/>
    <w:rsid w:val="00A6213D"/>
    <w:rsid w:val="00A625EF"/>
    <w:rsid w:val="00A62A41"/>
    <w:rsid w:val="00A63440"/>
    <w:rsid w:val="00A6487A"/>
    <w:rsid w:val="00A64949"/>
    <w:rsid w:val="00A653E8"/>
    <w:rsid w:val="00A65CEA"/>
    <w:rsid w:val="00A65E73"/>
    <w:rsid w:val="00A677BB"/>
    <w:rsid w:val="00A70262"/>
    <w:rsid w:val="00A70AB0"/>
    <w:rsid w:val="00A71AA2"/>
    <w:rsid w:val="00A71BC7"/>
    <w:rsid w:val="00A71F84"/>
    <w:rsid w:val="00A7236E"/>
    <w:rsid w:val="00A729B5"/>
    <w:rsid w:val="00A744F5"/>
    <w:rsid w:val="00A749E8"/>
    <w:rsid w:val="00A74D5A"/>
    <w:rsid w:val="00A74F06"/>
    <w:rsid w:val="00A75104"/>
    <w:rsid w:val="00A75887"/>
    <w:rsid w:val="00A75E7A"/>
    <w:rsid w:val="00A7666B"/>
    <w:rsid w:val="00A767F9"/>
    <w:rsid w:val="00A76A1C"/>
    <w:rsid w:val="00A76C2B"/>
    <w:rsid w:val="00A77434"/>
    <w:rsid w:val="00A80011"/>
    <w:rsid w:val="00A80305"/>
    <w:rsid w:val="00A80D2C"/>
    <w:rsid w:val="00A810BA"/>
    <w:rsid w:val="00A81F7C"/>
    <w:rsid w:val="00A824D1"/>
    <w:rsid w:val="00A83DF7"/>
    <w:rsid w:val="00A84403"/>
    <w:rsid w:val="00A84464"/>
    <w:rsid w:val="00A84972"/>
    <w:rsid w:val="00A84B2B"/>
    <w:rsid w:val="00A84EC2"/>
    <w:rsid w:val="00A85083"/>
    <w:rsid w:val="00A851E4"/>
    <w:rsid w:val="00A854BC"/>
    <w:rsid w:val="00A8596E"/>
    <w:rsid w:val="00A85AB3"/>
    <w:rsid w:val="00A85D15"/>
    <w:rsid w:val="00A86BE1"/>
    <w:rsid w:val="00A871A4"/>
    <w:rsid w:val="00A87B6A"/>
    <w:rsid w:val="00A87FF8"/>
    <w:rsid w:val="00A90B22"/>
    <w:rsid w:val="00A90E9F"/>
    <w:rsid w:val="00A9200D"/>
    <w:rsid w:val="00A935AE"/>
    <w:rsid w:val="00A93742"/>
    <w:rsid w:val="00A938C0"/>
    <w:rsid w:val="00A94D7C"/>
    <w:rsid w:val="00AA0896"/>
    <w:rsid w:val="00AA17F0"/>
    <w:rsid w:val="00AA1CA2"/>
    <w:rsid w:val="00AA2D22"/>
    <w:rsid w:val="00AA2F2B"/>
    <w:rsid w:val="00AA439A"/>
    <w:rsid w:val="00AA49C3"/>
    <w:rsid w:val="00AA59BE"/>
    <w:rsid w:val="00AA617C"/>
    <w:rsid w:val="00AA618B"/>
    <w:rsid w:val="00AA650B"/>
    <w:rsid w:val="00AA6696"/>
    <w:rsid w:val="00AA6772"/>
    <w:rsid w:val="00AA6A71"/>
    <w:rsid w:val="00AB0290"/>
    <w:rsid w:val="00AB0995"/>
    <w:rsid w:val="00AB25A5"/>
    <w:rsid w:val="00AB3E61"/>
    <w:rsid w:val="00AB408A"/>
    <w:rsid w:val="00AB4EDB"/>
    <w:rsid w:val="00AB57E4"/>
    <w:rsid w:val="00AB603E"/>
    <w:rsid w:val="00AB649C"/>
    <w:rsid w:val="00AB6A4A"/>
    <w:rsid w:val="00AB6AE0"/>
    <w:rsid w:val="00AB7C03"/>
    <w:rsid w:val="00AB7DB8"/>
    <w:rsid w:val="00AC0268"/>
    <w:rsid w:val="00AC068A"/>
    <w:rsid w:val="00AC0765"/>
    <w:rsid w:val="00AC3D28"/>
    <w:rsid w:val="00AC3EEE"/>
    <w:rsid w:val="00AC425F"/>
    <w:rsid w:val="00AC4771"/>
    <w:rsid w:val="00AC4DD4"/>
    <w:rsid w:val="00AC5B8B"/>
    <w:rsid w:val="00AC7E4D"/>
    <w:rsid w:val="00AD0AC9"/>
    <w:rsid w:val="00AD0BB8"/>
    <w:rsid w:val="00AD303E"/>
    <w:rsid w:val="00AD357C"/>
    <w:rsid w:val="00AD4481"/>
    <w:rsid w:val="00AD468E"/>
    <w:rsid w:val="00AD605E"/>
    <w:rsid w:val="00AD6A1B"/>
    <w:rsid w:val="00AD6A22"/>
    <w:rsid w:val="00AD72BD"/>
    <w:rsid w:val="00AE0E53"/>
    <w:rsid w:val="00AE15C1"/>
    <w:rsid w:val="00AE18D2"/>
    <w:rsid w:val="00AE21EA"/>
    <w:rsid w:val="00AE24ED"/>
    <w:rsid w:val="00AE2797"/>
    <w:rsid w:val="00AE2E51"/>
    <w:rsid w:val="00AE2F34"/>
    <w:rsid w:val="00AE3E34"/>
    <w:rsid w:val="00AE401B"/>
    <w:rsid w:val="00AE45F4"/>
    <w:rsid w:val="00AE5CD9"/>
    <w:rsid w:val="00AE642C"/>
    <w:rsid w:val="00AE7E47"/>
    <w:rsid w:val="00AF00C4"/>
    <w:rsid w:val="00AF091F"/>
    <w:rsid w:val="00AF0CFE"/>
    <w:rsid w:val="00AF196D"/>
    <w:rsid w:val="00AF2358"/>
    <w:rsid w:val="00AF25C2"/>
    <w:rsid w:val="00AF3549"/>
    <w:rsid w:val="00AF3961"/>
    <w:rsid w:val="00AF3F54"/>
    <w:rsid w:val="00AF4FE4"/>
    <w:rsid w:val="00AF501D"/>
    <w:rsid w:val="00AF63C4"/>
    <w:rsid w:val="00AF687F"/>
    <w:rsid w:val="00AF7920"/>
    <w:rsid w:val="00AF7A18"/>
    <w:rsid w:val="00B0006F"/>
    <w:rsid w:val="00B00679"/>
    <w:rsid w:val="00B01CB8"/>
    <w:rsid w:val="00B0210E"/>
    <w:rsid w:val="00B02DFE"/>
    <w:rsid w:val="00B03104"/>
    <w:rsid w:val="00B03D54"/>
    <w:rsid w:val="00B07987"/>
    <w:rsid w:val="00B10425"/>
    <w:rsid w:val="00B10974"/>
    <w:rsid w:val="00B10B3E"/>
    <w:rsid w:val="00B10F9B"/>
    <w:rsid w:val="00B129EB"/>
    <w:rsid w:val="00B12AA2"/>
    <w:rsid w:val="00B12B3A"/>
    <w:rsid w:val="00B13EA4"/>
    <w:rsid w:val="00B156F1"/>
    <w:rsid w:val="00B15A96"/>
    <w:rsid w:val="00B15BC1"/>
    <w:rsid w:val="00B164D6"/>
    <w:rsid w:val="00B171C4"/>
    <w:rsid w:val="00B17960"/>
    <w:rsid w:val="00B20873"/>
    <w:rsid w:val="00B20B1A"/>
    <w:rsid w:val="00B22B21"/>
    <w:rsid w:val="00B2401F"/>
    <w:rsid w:val="00B240A3"/>
    <w:rsid w:val="00B25258"/>
    <w:rsid w:val="00B2572B"/>
    <w:rsid w:val="00B25C25"/>
    <w:rsid w:val="00B261EC"/>
    <w:rsid w:val="00B26311"/>
    <w:rsid w:val="00B26EC9"/>
    <w:rsid w:val="00B270F2"/>
    <w:rsid w:val="00B27476"/>
    <w:rsid w:val="00B275FC"/>
    <w:rsid w:val="00B30C38"/>
    <w:rsid w:val="00B3179D"/>
    <w:rsid w:val="00B319B8"/>
    <w:rsid w:val="00B31E1E"/>
    <w:rsid w:val="00B3211D"/>
    <w:rsid w:val="00B33C60"/>
    <w:rsid w:val="00B34C34"/>
    <w:rsid w:val="00B34EDB"/>
    <w:rsid w:val="00B350FE"/>
    <w:rsid w:val="00B3570E"/>
    <w:rsid w:val="00B3688A"/>
    <w:rsid w:val="00B377D7"/>
    <w:rsid w:val="00B40B45"/>
    <w:rsid w:val="00B42027"/>
    <w:rsid w:val="00B42890"/>
    <w:rsid w:val="00B433A2"/>
    <w:rsid w:val="00B437A5"/>
    <w:rsid w:val="00B43DC2"/>
    <w:rsid w:val="00B4419E"/>
    <w:rsid w:val="00B44D9B"/>
    <w:rsid w:val="00B44EDF"/>
    <w:rsid w:val="00B45709"/>
    <w:rsid w:val="00B45959"/>
    <w:rsid w:val="00B45DE4"/>
    <w:rsid w:val="00B47276"/>
    <w:rsid w:val="00B477BF"/>
    <w:rsid w:val="00B507F8"/>
    <w:rsid w:val="00B50E30"/>
    <w:rsid w:val="00B57361"/>
    <w:rsid w:val="00B57F5C"/>
    <w:rsid w:val="00B60306"/>
    <w:rsid w:val="00B621DD"/>
    <w:rsid w:val="00B62827"/>
    <w:rsid w:val="00B6428C"/>
    <w:rsid w:val="00B64B8F"/>
    <w:rsid w:val="00B64EB3"/>
    <w:rsid w:val="00B660D4"/>
    <w:rsid w:val="00B667C1"/>
    <w:rsid w:val="00B670BC"/>
    <w:rsid w:val="00B67768"/>
    <w:rsid w:val="00B71752"/>
    <w:rsid w:val="00B71F3D"/>
    <w:rsid w:val="00B72CF1"/>
    <w:rsid w:val="00B74031"/>
    <w:rsid w:val="00B74202"/>
    <w:rsid w:val="00B74B94"/>
    <w:rsid w:val="00B770AC"/>
    <w:rsid w:val="00B77124"/>
    <w:rsid w:val="00B776A7"/>
    <w:rsid w:val="00B77C89"/>
    <w:rsid w:val="00B80D47"/>
    <w:rsid w:val="00B81AEC"/>
    <w:rsid w:val="00B827FD"/>
    <w:rsid w:val="00B8283C"/>
    <w:rsid w:val="00B82B41"/>
    <w:rsid w:val="00B82F8A"/>
    <w:rsid w:val="00B83186"/>
    <w:rsid w:val="00B834A6"/>
    <w:rsid w:val="00B83B6D"/>
    <w:rsid w:val="00B854E1"/>
    <w:rsid w:val="00B86558"/>
    <w:rsid w:val="00B876C2"/>
    <w:rsid w:val="00B87E16"/>
    <w:rsid w:val="00B903E4"/>
    <w:rsid w:val="00B919BB"/>
    <w:rsid w:val="00B91CD0"/>
    <w:rsid w:val="00B9220E"/>
    <w:rsid w:val="00B9241C"/>
    <w:rsid w:val="00B9283E"/>
    <w:rsid w:val="00B9299E"/>
    <w:rsid w:val="00B94746"/>
    <w:rsid w:val="00B95B44"/>
    <w:rsid w:val="00B95E4A"/>
    <w:rsid w:val="00B961FC"/>
    <w:rsid w:val="00B9790B"/>
    <w:rsid w:val="00BA05F1"/>
    <w:rsid w:val="00BA06AC"/>
    <w:rsid w:val="00BA07DB"/>
    <w:rsid w:val="00BA0C74"/>
    <w:rsid w:val="00BA0DCE"/>
    <w:rsid w:val="00BA2CAB"/>
    <w:rsid w:val="00BA3968"/>
    <w:rsid w:val="00BA6E21"/>
    <w:rsid w:val="00BA74F6"/>
    <w:rsid w:val="00BA786C"/>
    <w:rsid w:val="00BA7B89"/>
    <w:rsid w:val="00BB0070"/>
    <w:rsid w:val="00BB188E"/>
    <w:rsid w:val="00BB3073"/>
    <w:rsid w:val="00BB537D"/>
    <w:rsid w:val="00BB71F1"/>
    <w:rsid w:val="00BC05C5"/>
    <w:rsid w:val="00BC1191"/>
    <w:rsid w:val="00BC143C"/>
    <w:rsid w:val="00BC1B4F"/>
    <w:rsid w:val="00BC1CF7"/>
    <w:rsid w:val="00BC2C7E"/>
    <w:rsid w:val="00BC2D38"/>
    <w:rsid w:val="00BC3BE1"/>
    <w:rsid w:val="00BC434F"/>
    <w:rsid w:val="00BC4F4E"/>
    <w:rsid w:val="00BC5748"/>
    <w:rsid w:val="00BC5D12"/>
    <w:rsid w:val="00BC6022"/>
    <w:rsid w:val="00BD059B"/>
    <w:rsid w:val="00BD05AC"/>
    <w:rsid w:val="00BD16FC"/>
    <w:rsid w:val="00BD1989"/>
    <w:rsid w:val="00BD294D"/>
    <w:rsid w:val="00BD2E9F"/>
    <w:rsid w:val="00BD39FC"/>
    <w:rsid w:val="00BD3C0C"/>
    <w:rsid w:val="00BD487F"/>
    <w:rsid w:val="00BD5B96"/>
    <w:rsid w:val="00BD61F4"/>
    <w:rsid w:val="00BD62A9"/>
    <w:rsid w:val="00BD651D"/>
    <w:rsid w:val="00BD69DE"/>
    <w:rsid w:val="00BD7EE5"/>
    <w:rsid w:val="00BE024B"/>
    <w:rsid w:val="00BE0D9C"/>
    <w:rsid w:val="00BE2062"/>
    <w:rsid w:val="00BE2526"/>
    <w:rsid w:val="00BE2E5E"/>
    <w:rsid w:val="00BE4FF1"/>
    <w:rsid w:val="00BE5F5E"/>
    <w:rsid w:val="00BE7845"/>
    <w:rsid w:val="00BF0BE7"/>
    <w:rsid w:val="00BF2DF0"/>
    <w:rsid w:val="00BF2ED4"/>
    <w:rsid w:val="00BF34D5"/>
    <w:rsid w:val="00BF3956"/>
    <w:rsid w:val="00BF3BD5"/>
    <w:rsid w:val="00BF3D83"/>
    <w:rsid w:val="00BF42D0"/>
    <w:rsid w:val="00BF4391"/>
    <w:rsid w:val="00BF43C0"/>
    <w:rsid w:val="00BF538B"/>
    <w:rsid w:val="00BF5443"/>
    <w:rsid w:val="00BF57E4"/>
    <w:rsid w:val="00BF5CB8"/>
    <w:rsid w:val="00BF783E"/>
    <w:rsid w:val="00C008AB"/>
    <w:rsid w:val="00C00AF3"/>
    <w:rsid w:val="00C00DCE"/>
    <w:rsid w:val="00C02102"/>
    <w:rsid w:val="00C030DC"/>
    <w:rsid w:val="00C0349B"/>
    <w:rsid w:val="00C03B06"/>
    <w:rsid w:val="00C0499D"/>
    <w:rsid w:val="00C04F3E"/>
    <w:rsid w:val="00C057C2"/>
    <w:rsid w:val="00C05850"/>
    <w:rsid w:val="00C06240"/>
    <w:rsid w:val="00C06875"/>
    <w:rsid w:val="00C0750E"/>
    <w:rsid w:val="00C077B3"/>
    <w:rsid w:val="00C10138"/>
    <w:rsid w:val="00C10256"/>
    <w:rsid w:val="00C107A7"/>
    <w:rsid w:val="00C11272"/>
    <w:rsid w:val="00C11812"/>
    <w:rsid w:val="00C11AA7"/>
    <w:rsid w:val="00C125D3"/>
    <w:rsid w:val="00C126DD"/>
    <w:rsid w:val="00C1306F"/>
    <w:rsid w:val="00C138F3"/>
    <w:rsid w:val="00C13E5E"/>
    <w:rsid w:val="00C1548E"/>
    <w:rsid w:val="00C154C7"/>
    <w:rsid w:val="00C15C0D"/>
    <w:rsid w:val="00C161C2"/>
    <w:rsid w:val="00C172AD"/>
    <w:rsid w:val="00C20CE6"/>
    <w:rsid w:val="00C21040"/>
    <w:rsid w:val="00C212E7"/>
    <w:rsid w:val="00C21732"/>
    <w:rsid w:val="00C227D4"/>
    <w:rsid w:val="00C230C7"/>
    <w:rsid w:val="00C24010"/>
    <w:rsid w:val="00C2457E"/>
    <w:rsid w:val="00C25CE5"/>
    <w:rsid w:val="00C260BE"/>
    <w:rsid w:val="00C27C95"/>
    <w:rsid w:val="00C3010B"/>
    <w:rsid w:val="00C3044D"/>
    <w:rsid w:val="00C30C80"/>
    <w:rsid w:val="00C3127B"/>
    <w:rsid w:val="00C31826"/>
    <w:rsid w:val="00C3182F"/>
    <w:rsid w:val="00C3289E"/>
    <w:rsid w:val="00C33536"/>
    <w:rsid w:val="00C33A06"/>
    <w:rsid w:val="00C33B67"/>
    <w:rsid w:val="00C345C7"/>
    <w:rsid w:val="00C35AF3"/>
    <w:rsid w:val="00C36680"/>
    <w:rsid w:val="00C36C63"/>
    <w:rsid w:val="00C40A6D"/>
    <w:rsid w:val="00C40CC2"/>
    <w:rsid w:val="00C42473"/>
    <w:rsid w:val="00C43FAE"/>
    <w:rsid w:val="00C454FD"/>
    <w:rsid w:val="00C456E5"/>
    <w:rsid w:val="00C46005"/>
    <w:rsid w:val="00C47361"/>
    <w:rsid w:val="00C5034B"/>
    <w:rsid w:val="00C50429"/>
    <w:rsid w:val="00C51DA2"/>
    <w:rsid w:val="00C53CE5"/>
    <w:rsid w:val="00C53DE6"/>
    <w:rsid w:val="00C54948"/>
    <w:rsid w:val="00C54F10"/>
    <w:rsid w:val="00C55233"/>
    <w:rsid w:val="00C60257"/>
    <w:rsid w:val="00C60306"/>
    <w:rsid w:val="00C60DE9"/>
    <w:rsid w:val="00C61460"/>
    <w:rsid w:val="00C61BA5"/>
    <w:rsid w:val="00C63153"/>
    <w:rsid w:val="00C63201"/>
    <w:rsid w:val="00C6455F"/>
    <w:rsid w:val="00C64D22"/>
    <w:rsid w:val="00C65C5D"/>
    <w:rsid w:val="00C660CB"/>
    <w:rsid w:val="00C66BE4"/>
    <w:rsid w:val="00C66C89"/>
    <w:rsid w:val="00C67C0C"/>
    <w:rsid w:val="00C7012D"/>
    <w:rsid w:val="00C70CBD"/>
    <w:rsid w:val="00C7191D"/>
    <w:rsid w:val="00C724F5"/>
    <w:rsid w:val="00C72724"/>
    <w:rsid w:val="00C73263"/>
    <w:rsid w:val="00C73A7B"/>
    <w:rsid w:val="00C741E0"/>
    <w:rsid w:val="00C745DC"/>
    <w:rsid w:val="00C7571C"/>
    <w:rsid w:val="00C76BCD"/>
    <w:rsid w:val="00C76E6B"/>
    <w:rsid w:val="00C7724B"/>
    <w:rsid w:val="00C80222"/>
    <w:rsid w:val="00C812CC"/>
    <w:rsid w:val="00C826FB"/>
    <w:rsid w:val="00C83CB0"/>
    <w:rsid w:val="00C843D6"/>
    <w:rsid w:val="00C84541"/>
    <w:rsid w:val="00C84ED8"/>
    <w:rsid w:val="00C85405"/>
    <w:rsid w:val="00C866A7"/>
    <w:rsid w:val="00C86BDE"/>
    <w:rsid w:val="00C87AE5"/>
    <w:rsid w:val="00C919D2"/>
    <w:rsid w:val="00C92907"/>
    <w:rsid w:val="00C929D6"/>
    <w:rsid w:val="00C93503"/>
    <w:rsid w:val="00C93857"/>
    <w:rsid w:val="00C94090"/>
    <w:rsid w:val="00C94423"/>
    <w:rsid w:val="00C94B48"/>
    <w:rsid w:val="00C95DDA"/>
    <w:rsid w:val="00C9714D"/>
    <w:rsid w:val="00C97812"/>
    <w:rsid w:val="00C97BD0"/>
    <w:rsid w:val="00C97C39"/>
    <w:rsid w:val="00CA05DF"/>
    <w:rsid w:val="00CA24E3"/>
    <w:rsid w:val="00CA2BD4"/>
    <w:rsid w:val="00CA2ED0"/>
    <w:rsid w:val="00CA47EF"/>
    <w:rsid w:val="00CA53DD"/>
    <w:rsid w:val="00CA691D"/>
    <w:rsid w:val="00CA751F"/>
    <w:rsid w:val="00CA7628"/>
    <w:rsid w:val="00CA7BD9"/>
    <w:rsid w:val="00CB0B08"/>
    <w:rsid w:val="00CB0EE6"/>
    <w:rsid w:val="00CB0F3A"/>
    <w:rsid w:val="00CB16D4"/>
    <w:rsid w:val="00CB36B0"/>
    <w:rsid w:val="00CB4C1F"/>
    <w:rsid w:val="00CB4F23"/>
    <w:rsid w:val="00CB5866"/>
    <w:rsid w:val="00CB5B3C"/>
    <w:rsid w:val="00CB5F4E"/>
    <w:rsid w:val="00CB6CE0"/>
    <w:rsid w:val="00CB6EAD"/>
    <w:rsid w:val="00CC0A80"/>
    <w:rsid w:val="00CC2236"/>
    <w:rsid w:val="00CC2AF8"/>
    <w:rsid w:val="00CC3DAB"/>
    <w:rsid w:val="00CC40CD"/>
    <w:rsid w:val="00CC44AC"/>
    <w:rsid w:val="00CC4BE4"/>
    <w:rsid w:val="00CC6E31"/>
    <w:rsid w:val="00CC6E9C"/>
    <w:rsid w:val="00CC788C"/>
    <w:rsid w:val="00CC78F9"/>
    <w:rsid w:val="00CD0BA5"/>
    <w:rsid w:val="00CD1C0A"/>
    <w:rsid w:val="00CD2606"/>
    <w:rsid w:val="00CD2659"/>
    <w:rsid w:val="00CD2CFC"/>
    <w:rsid w:val="00CD2F3F"/>
    <w:rsid w:val="00CD4C6C"/>
    <w:rsid w:val="00CD58E3"/>
    <w:rsid w:val="00CD5B5F"/>
    <w:rsid w:val="00CD691E"/>
    <w:rsid w:val="00CD6CB2"/>
    <w:rsid w:val="00CD6EBD"/>
    <w:rsid w:val="00CE02B4"/>
    <w:rsid w:val="00CE1651"/>
    <w:rsid w:val="00CE349B"/>
    <w:rsid w:val="00CE4919"/>
    <w:rsid w:val="00CE49A3"/>
    <w:rsid w:val="00CE644C"/>
    <w:rsid w:val="00CF0404"/>
    <w:rsid w:val="00CF13E7"/>
    <w:rsid w:val="00CF1B2C"/>
    <w:rsid w:val="00CF2E07"/>
    <w:rsid w:val="00CF4039"/>
    <w:rsid w:val="00CF4174"/>
    <w:rsid w:val="00CF48EF"/>
    <w:rsid w:val="00CF49E8"/>
    <w:rsid w:val="00CF4FD8"/>
    <w:rsid w:val="00CF659B"/>
    <w:rsid w:val="00CF6931"/>
    <w:rsid w:val="00CF76D3"/>
    <w:rsid w:val="00CF77A7"/>
    <w:rsid w:val="00D01695"/>
    <w:rsid w:val="00D02E7B"/>
    <w:rsid w:val="00D036CE"/>
    <w:rsid w:val="00D037C3"/>
    <w:rsid w:val="00D038C0"/>
    <w:rsid w:val="00D073E5"/>
    <w:rsid w:val="00D1174A"/>
    <w:rsid w:val="00D119D4"/>
    <w:rsid w:val="00D12C3B"/>
    <w:rsid w:val="00D13CC0"/>
    <w:rsid w:val="00D14426"/>
    <w:rsid w:val="00D1520D"/>
    <w:rsid w:val="00D173C8"/>
    <w:rsid w:val="00D205AC"/>
    <w:rsid w:val="00D22108"/>
    <w:rsid w:val="00D22822"/>
    <w:rsid w:val="00D22D7D"/>
    <w:rsid w:val="00D23B1A"/>
    <w:rsid w:val="00D23FE5"/>
    <w:rsid w:val="00D24097"/>
    <w:rsid w:val="00D24B59"/>
    <w:rsid w:val="00D2579F"/>
    <w:rsid w:val="00D2620B"/>
    <w:rsid w:val="00D26E73"/>
    <w:rsid w:val="00D27B26"/>
    <w:rsid w:val="00D30371"/>
    <w:rsid w:val="00D30BD9"/>
    <w:rsid w:val="00D31F1A"/>
    <w:rsid w:val="00D33AF8"/>
    <w:rsid w:val="00D33B54"/>
    <w:rsid w:val="00D33C14"/>
    <w:rsid w:val="00D345A4"/>
    <w:rsid w:val="00D34E59"/>
    <w:rsid w:val="00D36B7A"/>
    <w:rsid w:val="00D372E4"/>
    <w:rsid w:val="00D3777F"/>
    <w:rsid w:val="00D4149F"/>
    <w:rsid w:val="00D4226C"/>
    <w:rsid w:val="00D42483"/>
    <w:rsid w:val="00D4297E"/>
    <w:rsid w:val="00D432DE"/>
    <w:rsid w:val="00D43AB8"/>
    <w:rsid w:val="00D45272"/>
    <w:rsid w:val="00D46762"/>
    <w:rsid w:val="00D46767"/>
    <w:rsid w:val="00D4723B"/>
    <w:rsid w:val="00D47FC2"/>
    <w:rsid w:val="00D50485"/>
    <w:rsid w:val="00D50A6D"/>
    <w:rsid w:val="00D50E75"/>
    <w:rsid w:val="00D52241"/>
    <w:rsid w:val="00D5229E"/>
    <w:rsid w:val="00D53337"/>
    <w:rsid w:val="00D53793"/>
    <w:rsid w:val="00D538BA"/>
    <w:rsid w:val="00D56BFA"/>
    <w:rsid w:val="00D56CC2"/>
    <w:rsid w:val="00D57CDB"/>
    <w:rsid w:val="00D6005F"/>
    <w:rsid w:val="00D612B5"/>
    <w:rsid w:val="00D617F8"/>
    <w:rsid w:val="00D619DA"/>
    <w:rsid w:val="00D633B2"/>
    <w:rsid w:val="00D63568"/>
    <w:rsid w:val="00D63E79"/>
    <w:rsid w:val="00D64144"/>
    <w:rsid w:val="00D65A79"/>
    <w:rsid w:val="00D712DA"/>
    <w:rsid w:val="00D71600"/>
    <w:rsid w:val="00D7251B"/>
    <w:rsid w:val="00D743D6"/>
    <w:rsid w:val="00D7485B"/>
    <w:rsid w:val="00D752C1"/>
    <w:rsid w:val="00D766CC"/>
    <w:rsid w:val="00D76965"/>
    <w:rsid w:val="00D773C7"/>
    <w:rsid w:val="00D7796C"/>
    <w:rsid w:val="00D80605"/>
    <w:rsid w:val="00D841BC"/>
    <w:rsid w:val="00D84A66"/>
    <w:rsid w:val="00D851DF"/>
    <w:rsid w:val="00D8523F"/>
    <w:rsid w:val="00D86A02"/>
    <w:rsid w:val="00D86C3F"/>
    <w:rsid w:val="00D87012"/>
    <w:rsid w:val="00D87603"/>
    <w:rsid w:val="00D87A3F"/>
    <w:rsid w:val="00D87D30"/>
    <w:rsid w:val="00D91086"/>
    <w:rsid w:val="00D91644"/>
    <w:rsid w:val="00D933AF"/>
    <w:rsid w:val="00D948A3"/>
    <w:rsid w:val="00D94D7C"/>
    <w:rsid w:val="00D965EB"/>
    <w:rsid w:val="00D97E42"/>
    <w:rsid w:val="00DA0C78"/>
    <w:rsid w:val="00DA2A6D"/>
    <w:rsid w:val="00DA4458"/>
    <w:rsid w:val="00DA4860"/>
    <w:rsid w:val="00DA4BA0"/>
    <w:rsid w:val="00DA4C90"/>
    <w:rsid w:val="00DA60DB"/>
    <w:rsid w:val="00DA67DE"/>
    <w:rsid w:val="00DA74D9"/>
    <w:rsid w:val="00DA7762"/>
    <w:rsid w:val="00DA7DE3"/>
    <w:rsid w:val="00DB1E55"/>
    <w:rsid w:val="00DB1F70"/>
    <w:rsid w:val="00DB2D25"/>
    <w:rsid w:val="00DB4C2F"/>
    <w:rsid w:val="00DB563E"/>
    <w:rsid w:val="00DB6EE6"/>
    <w:rsid w:val="00DB77EA"/>
    <w:rsid w:val="00DC01C8"/>
    <w:rsid w:val="00DC04D3"/>
    <w:rsid w:val="00DC3677"/>
    <w:rsid w:val="00DC67F0"/>
    <w:rsid w:val="00DD0548"/>
    <w:rsid w:val="00DD0827"/>
    <w:rsid w:val="00DD1091"/>
    <w:rsid w:val="00DD11EC"/>
    <w:rsid w:val="00DD296C"/>
    <w:rsid w:val="00DD2A38"/>
    <w:rsid w:val="00DD37F2"/>
    <w:rsid w:val="00DD5374"/>
    <w:rsid w:val="00DD5391"/>
    <w:rsid w:val="00DD6212"/>
    <w:rsid w:val="00DD7E4C"/>
    <w:rsid w:val="00DE0EFD"/>
    <w:rsid w:val="00DE175E"/>
    <w:rsid w:val="00DE18D9"/>
    <w:rsid w:val="00DE1DA5"/>
    <w:rsid w:val="00DE42F4"/>
    <w:rsid w:val="00DE4D2B"/>
    <w:rsid w:val="00DE4F30"/>
    <w:rsid w:val="00DE51CD"/>
    <w:rsid w:val="00DE534C"/>
    <w:rsid w:val="00DE564A"/>
    <w:rsid w:val="00DE607E"/>
    <w:rsid w:val="00DE624A"/>
    <w:rsid w:val="00DE6744"/>
    <w:rsid w:val="00DE6A2B"/>
    <w:rsid w:val="00DE6D6B"/>
    <w:rsid w:val="00DF0049"/>
    <w:rsid w:val="00DF0E88"/>
    <w:rsid w:val="00DF194C"/>
    <w:rsid w:val="00DF19F4"/>
    <w:rsid w:val="00DF1BA7"/>
    <w:rsid w:val="00DF1F59"/>
    <w:rsid w:val="00DF3C93"/>
    <w:rsid w:val="00DF3EF9"/>
    <w:rsid w:val="00DF4CA8"/>
    <w:rsid w:val="00DF6496"/>
    <w:rsid w:val="00DF6853"/>
    <w:rsid w:val="00DF7310"/>
    <w:rsid w:val="00DF77B1"/>
    <w:rsid w:val="00E0285C"/>
    <w:rsid w:val="00E02C03"/>
    <w:rsid w:val="00E04B92"/>
    <w:rsid w:val="00E053E4"/>
    <w:rsid w:val="00E05962"/>
    <w:rsid w:val="00E05B05"/>
    <w:rsid w:val="00E05F83"/>
    <w:rsid w:val="00E06563"/>
    <w:rsid w:val="00E070D6"/>
    <w:rsid w:val="00E071BA"/>
    <w:rsid w:val="00E077A0"/>
    <w:rsid w:val="00E07C0E"/>
    <w:rsid w:val="00E10DB0"/>
    <w:rsid w:val="00E1179D"/>
    <w:rsid w:val="00E11D9C"/>
    <w:rsid w:val="00E123B8"/>
    <w:rsid w:val="00E12563"/>
    <w:rsid w:val="00E12EDC"/>
    <w:rsid w:val="00E130AB"/>
    <w:rsid w:val="00E14268"/>
    <w:rsid w:val="00E1440D"/>
    <w:rsid w:val="00E14B2A"/>
    <w:rsid w:val="00E15196"/>
    <w:rsid w:val="00E155A0"/>
    <w:rsid w:val="00E16353"/>
    <w:rsid w:val="00E16548"/>
    <w:rsid w:val="00E17273"/>
    <w:rsid w:val="00E20BA7"/>
    <w:rsid w:val="00E2113E"/>
    <w:rsid w:val="00E21547"/>
    <w:rsid w:val="00E21E13"/>
    <w:rsid w:val="00E231F4"/>
    <w:rsid w:val="00E2323D"/>
    <w:rsid w:val="00E2380A"/>
    <w:rsid w:val="00E25B7F"/>
    <w:rsid w:val="00E26A45"/>
    <w:rsid w:val="00E26DAA"/>
    <w:rsid w:val="00E2740B"/>
    <w:rsid w:val="00E2795A"/>
    <w:rsid w:val="00E30AFD"/>
    <w:rsid w:val="00E35763"/>
    <w:rsid w:val="00E37073"/>
    <w:rsid w:val="00E372CF"/>
    <w:rsid w:val="00E40747"/>
    <w:rsid w:val="00E42164"/>
    <w:rsid w:val="00E434CF"/>
    <w:rsid w:val="00E43D94"/>
    <w:rsid w:val="00E43DC7"/>
    <w:rsid w:val="00E4574E"/>
    <w:rsid w:val="00E45A99"/>
    <w:rsid w:val="00E45D68"/>
    <w:rsid w:val="00E45E08"/>
    <w:rsid w:val="00E51D2C"/>
    <w:rsid w:val="00E54512"/>
    <w:rsid w:val="00E54718"/>
    <w:rsid w:val="00E556E6"/>
    <w:rsid w:val="00E56E05"/>
    <w:rsid w:val="00E574B1"/>
    <w:rsid w:val="00E57E24"/>
    <w:rsid w:val="00E60945"/>
    <w:rsid w:val="00E619DA"/>
    <w:rsid w:val="00E61A8E"/>
    <w:rsid w:val="00E61C03"/>
    <w:rsid w:val="00E61E05"/>
    <w:rsid w:val="00E629B9"/>
    <w:rsid w:val="00E63820"/>
    <w:rsid w:val="00E6486A"/>
    <w:rsid w:val="00E65255"/>
    <w:rsid w:val="00E6555F"/>
    <w:rsid w:val="00E65A8A"/>
    <w:rsid w:val="00E65C02"/>
    <w:rsid w:val="00E66367"/>
    <w:rsid w:val="00E66FEC"/>
    <w:rsid w:val="00E67014"/>
    <w:rsid w:val="00E67342"/>
    <w:rsid w:val="00E7082F"/>
    <w:rsid w:val="00E73760"/>
    <w:rsid w:val="00E73ED5"/>
    <w:rsid w:val="00E75B17"/>
    <w:rsid w:val="00E75C0F"/>
    <w:rsid w:val="00E75F90"/>
    <w:rsid w:val="00E80399"/>
    <w:rsid w:val="00E80D1A"/>
    <w:rsid w:val="00E81759"/>
    <w:rsid w:val="00E81A50"/>
    <w:rsid w:val="00E81F91"/>
    <w:rsid w:val="00E834BE"/>
    <w:rsid w:val="00E839EE"/>
    <w:rsid w:val="00E859B8"/>
    <w:rsid w:val="00E90539"/>
    <w:rsid w:val="00E92124"/>
    <w:rsid w:val="00E923E1"/>
    <w:rsid w:val="00E94B43"/>
    <w:rsid w:val="00E94D4C"/>
    <w:rsid w:val="00E9621A"/>
    <w:rsid w:val="00E9639B"/>
    <w:rsid w:val="00E96E83"/>
    <w:rsid w:val="00E975DD"/>
    <w:rsid w:val="00EA06EC"/>
    <w:rsid w:val="00EA1379"/>
    <w:rsid w:val="00EA160C"/>
    <w:rsid w:val="00EA34B1"/>
    <w:rsid w:val="00EA4095"/>
    <w:rsid w:val="00EA4100"/>
    <w:rsid w:val="00EA418C"/>
    <w:rsid w:val="00EA41A4"/>
    <w:rsid w:val="00EA67CD"/>
    <w:rsid w:val="00EA6FDB"/>
    <w:rsid w:val="00EA79B4"/>
    <w:rsid w:val="00EA7E45"/>
    <w:rsid w:val="00EB03BA"/>
    <w:rsid w:val="00EB10E4"/>
    <w:rsid w:val="00EB1293"/>
    <w:rsid w:val="00EB12AA"/>
    <w:rsid w:val="00EB1A20"/>
    <w:rsid w:val="00EB1F5E"/>
    <w:rsid w:val="00EB3A29"/>
    <w:rsid w:val="00EB46C4"/>
    <w:rsid w:val="00EB4C3D"/>
    <w:rsid w:val="00EB5670"/>
    <w:rsid w:val="00EB622D"/>
    <w:rsid w:val="00EB67A2"/>
    <w:rsid w:val="00EC0294"/>
    <w:rsid w:val="00EC0A49"/>
    <w:rsid w:val="00EC0DE1"/>
    <w:rsid w:val="00EC1D79"/>
    <w:rsid w:val="00EC25DE"/>
    <w:rsid w:val="00EC2B70"/>
    <w:rsid w:val="00EC4F75"/>
    <w:rsid w:val="00EC51BA"/>
    <w:rsid w:val="00EC5742"/>
    <w:rsid w:val="00EC5758"/>
    <w:rsid w:val="00EC5F89"/>
    <w:rsid w:val="00EC64C6"/>
    <w:rsid w:val="00EC72F4"/>
    <w:rsid w:val="00EC7335"/>
    <w:rsid w:val="00EC7E88"/>
    <w:rsid w:val="00ED1A96"/>
    <w:rsid w:val="00ED3427"/>
    <w:rsid w:val="00ED3D7F"/>
    <w:rsid w:val="00ED54A2"/>
    <w:rsid w:val="00ED71CE"/>
    <w:rsid w:val="00EE1C26"/>
    <w:rsid w:val="00EE1C48"/>
    <w:rsid w:val="00EE1C5D"/>
    <w:rsid w:val="00EE1EEE"/>
    <w:rsid w:val="00EE332A"/>
    <w:rsid w:val="00EE35BF"/>
    <w:rsid w:val="00EE3681"/>
    <w:rsid w:val="00EE3F4E"/>
    <w:rsid w:val="00EE413E"/>
    <w:rsid w:val="00EE481E"/>
    <w:rsid w:val="00EE4BD7"/>
    <w:rsid w:val="00EE5730"/>
    <w:rsid w:val="00EE5D8C"/>
    <w:rsid w:val="00EE6BA8"/>
    <w:rsid w:val="00EF01A7"/>
    <w:rsid w:val="00EF0966"/>
    <w:rsid w:val="00EF1B44"/>
    <w:rsid w:val="00EF2970"/>
    <w:rsid w:val="00EF29B0"/>
    <w:rsid w:val="00EF42C6"/>
    <w:rsid w:val="00EF45E3"/>
    <w:rsid w:val="00EF4761"/>
    <w:rsid w:val="00EF4A60"/>
    <w:rsid w:val="00EF4F9F"/>
    <w:rsid w:val="00EF5643"/>
    <w:rsid w:val="00EF6B9B"/>
    <w:rsid w:val="00EF7347"/>
    <w:rsid w:val="00EF7A45"/>
    <w:rsid w:val="00F01935"/>
    <w:rsid w:val="00F01D6C"/>
    <w:rsid w:val="00F01E7A"/>
    <w:rsid w:val="00F024D8"/>
    <w:rsid w:val="00F03D82"/>
    <w:rsid w:val="00F04C7D"/>
    <w:rsid w:val="00F05F2A"/>
    <w:rsid w:val="00F060B1"/>
    <w:rsid w:val="00F06F0A"/>
    <w:rsid w:val="00F074BA"/>
    <w:rsid w:val="00F07CE6"/>
    <w:rsid w:val="00F10017"/>
    <w:rsid w:val="00F10C72"/>
    <w:rsid w:val="00F11079"/>
    <w:rsid w:val="00F12BC0"/>
    <w:rsid w:val="00F13410"/>
    <w:rsid w:val="00F13EDB"/>
    <w:rsid w:val="00F15965"/>
    <w:rsid w:val="00F15EBA"/>
    <w:rsid w:val="00F16024"/>
    <w:rsid w:val="00F160A9"/>
    <w:rsid w:val="00F1611B"/>
    <w:rsid w:val="00F161FB"/>
    <w:rsid w:val="00F16C03"/>
    <w:rsid w:val="00F17AEA"/>
    <w:rsid w:val="00F20ACE"/>
    <w:rsid w:val="00F223B5"/>
    <w:rsid w:val="00F2422D"/>
    <w:rsid w:val="00F24318"/>
    <w:rsid w:val="00F24501"/>
    <w:rsid w:val="00F2453F"/>
    <w:rsid w:val="00F24EFA"/>
    <w:rsid w:val="00F25AE4"/>
    <w:rsid w:val="00F25ECA"/>
    <w:rsid w:val="00F26904"/>
    <w:rsid w:val="00F2706C"/>
    <w:rsid w:val="00F3162E"/>
    <w:rsid w:val="00F31F11"/>
    <w:rsid w:val="00F327EB"/>
    <w:rsid w:val="00F3459C"/>
    <w:rsid w:val="00F3491B"/>
    <w:rsid w:val="00F34CDD"/>
    <w:rsid w:val="00F37448"/>
    <w:rsid w:val="00F37478"/>
    <w:rsid w:val="00F40EE1"/>
    <w:rsid w:val="00F41AEC"/>
    <w:rsid w:val="00F432DB"/>
    <w:rsid w:val="00F45B8B"/>
    <w:rsid w:val="00F45DCB"/>
    <w:rsid w:val="00F46678"/>
    <w:rsid w:val="00F46EAF"/>
    <w:rsid w:val="00F47146"/>
    <w:rsid w:val="00F47450"/>
    <w:rsid w:val="00F47FBC"/>
    <w:rsid w:val="00F50AD0"/>
    <w:rsid w:val="00F50F57"/>
    <w:rsid w:val="00F53257"/>
    <w:rsid w:val="00F53375"/>
    <w:rsid w:val="00F53F13"/>
    <w:rsid w:val="00F54706"/>
    <w:rsid w:val="00F55CBC"/>
    <w:rsid w:val="00F561EB"/>
    <w:rsid w:val="00F569AB"/>
    <w:rsid w:val="00F60909"/>
    <w:rsid w:val="00F620EC"/>
    <w:rsid w:val="00F622B4"/>
    <w:rsid w:val="00F62AC9"/>
    <w:rsid w:val="00F6320D"/>
    <w:rsid w:val="00F64467"/>
    <w:rsid w:val="00F6637C"/>
    <w:rsid w:val="00F66B94"/>
    <w:rsid w:val="00F67BFB"/>
    <w:rsid w:val="00F67C7C"/>
    <w:rsid w:val="00F71D53"/>
    <w:rsid w:val="00F73136"/>
    <w:rsid w:val="00F74664"/>
    <w:rsid w:val="00F74813"/>
    <w:rsid w:val="00F75101"/>
    <w:rsid w:val="00F755B4"/>
    <w:rsid w:val="00F75AAA"/>
    <w:rsid w:val="00F75CBF"/>
    <w:rsid w:val="00F761DF"/>
    <w:rsid w:val="00F779A9"/>
    <w:rsid w:val="00F77A94"/>
    <w:rsid w:val="00F8010F"/>
    <w:rsid w:val="00F81C4E"/>
    <w:rsid w:val="00F81DE2"/>
    <w:rsid w:val="00F820A8"/>
    <w:rsid w:val="00F8215E"/>
    <w:rsid w:val="00F82964"/>
    <w:rsid w:val="00F830DB"/>
    <w:rsid w:val="00F838BE"/>
    <w:rsid w:val="00F8444C"/>
    <w:rsid w:val="00F84DEB"/>
    <w:rsid w:val="00F851FC"/>
    <w:rsid w:val="00F86400"/>
    <w:rsid w:val="00F874DF"/>
    <w:rsid w:val="00F87D90"/>
    <w:rsid w:val="00F87F1A"/>
    <w:rsid w:val="00F908B1"/>
    <w:rsid w:val="00F92625"/>
    <w:rsid w:val="00F9330B"/>
    <w:rsid w:val="00F965BF"/>
    <w:rsid w:val="00F96B83"/>
    <w:rsid w:val="00F97112"/>
    <w:rsid w:val="00F9730F"/>
    <w:rsid w:val="00F97FD9"/>
    <w:rsid w:val="00FA01C6"/>
    <w:rsid w:val="00FA11E1"/>
    <w:rsid w:val="00FA1573"/>
    <w:rsid w:val="00FA21EF"/>
    <w:rsid w:val="00FA2484"/>
    <w:rsid w:val="00FA509B"/>
    <w:rsid w:val="00FA5475"/>
    <w:rsid w:val="00FA63C7"/>
    <w:rsid w:val="00FA7D46"/>
    <w:rsid w:val="00FA7E89"/>
    <w:rsid w:val="00FB15AD"/>
    <w:rsid w:val="00FB253C"/>
    <w:rsid w:val="00FB37CE"/>
    <w:rsid w:val="00FB3C1B"/>
    <w:rsid w:val="00FB44CD"/>
    <w:rsid w:val="00FB5ACA"/>
    <w:rsid w:val="00FB6237"/>
    <w:rsid w:val="00FB6295"/>
    <w:rsid w:val="00FB788C"/>
    <w:rsid w:val="00FC04DA"/>
    <w:rsid w:val="00FC0F17"/>
    <w:rsid w:val="00FC1B28"/>
    <w:rsid w:val="00FC40E9"/>
    <w:rsid w:val="00FC4711"/>
    <w:rsid w:val="00FC50AA"/>
    <w:rsid w:val="00FC50B3"/>
    <w:rsid w:val="00FC6E24"/>
    <w:rsid w:val="00FC7013"/>
    <w:rsid w:val="00FC7474"/>
    <w:rsid w:val="00FC7CA3"/>
    <w:rsid w:val="00FD185B"/>
    <w:rsid w:val="00FD1DCF"/>
    <w:rsid w:val="00FD280C"/>
    <w:rsid w:val="00FD3AE9"/>
    <w:rsid w:val="00FD44E9"/>
    <w:rsid w:val="00FD4E2B"/>
    <w:rsid w:val="00FD56B0"/>
    <w:rsid w:val="00FD5AFA"/>
    <w:rsid w:val="00FD5C15"/>
    <w:rsid w:val="00FD5D1B"/>
    <w:rsid w:val="00FD64C2"/>
    <w:rsid w:val="00FD7366"/>
    <w:rsid w:val="00FE0912"/>
    <w:rsid w:val="00FE0D10"/>
    <w:rsid w:val="00FE115B"/>
    <w:rsid w:val="00FE1784"/>
    <w:rsid w:val="00FE1F5C"/>
    <w:rsid w:val="00FE2A5E"/>
    <w:rsid w:val="00FE327D"/>
    <w:rsid w:val="00FE35A6"/>
    <w:rsid w:val="00FE446D"/>
    <w:rsid w:val="00FE4A33"/>
    <w:rsid w:val="00FE500A"/>
    <w:rsid w:val="00FE55C2"/>
    <w:rsid w:val="00FE733B"/>
    <w:rsid w:val="00FE77F6"/>
    <w:rsid w:val="00FF0285"/>
    <w:rsid w:val="00FF07F6"/>
    <w:rsid w:val="00FF11C9"/>
    <w:rsid w:val="00FF1647"/>
    <w:rsid w:val="00FF1799"/>
    <w:rsid w:val="00FF1D93"/>
    <w:rsid w:val="00FF20D2"/>
    <w:rsid w:val="00FF2CC7"/>
    <w:rsid w:val="00FF397B"/>
    <w:rsid w:val="00FF3C02"/>
    <w:rsid w:val="00FF3E0A"/>
    <w:rsid w:val="00FF41DE"/>
    <w:rsid w:val="00FF46D9"/>
    <w:rsid w:val="00FF4F0F"/>
    <w:rsid w:val="00FF556D"/>
    <w:rsid w:val="00FF57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3211D"/>
    <w:pPr>
      <w:widowControl w:val="0"/>
      <w:spacing w:line="240" w:lineRule="atLeast"/>
    </w:pPr>
    <w:rPr>
      <w:sz w:val="24"/>
      <w:lang w:val="vi-VN"/>
    </w:rPr>
  </w:style>
  <w:style w:type="paragraph" w:styleId="Heading1">
    <w:name w:val="heading 1"/>
    <w:basedOn w:val="Normal"/>
    <w:next w:val="Normal"/>
    <w:qFormat/>
    <w:rsid w:val="003C109D"/>
    <w:pPr>
      <w:keepNext/>
      <w:numPr>
        <w:numId w:val="1"/>
      </w:numPr>
      <w:spacing w:line="360" w:lineRule="auto"/>
      <w:ind w:left="0" w:firstLine="0"/>
      <w:jc w:val="both"/>
      <w:outlineLvl w:val="0"/>
    </w:pPr>
    <w:rPr>
      <w:b/>
      <w:sz w:val="26"/>
    </w:rPr>
  </w:style>
  <w:style w:type="paragraph" w:styleId="Heading2">
    <w:name w:val="heading 2"/>
    <w:basedOn w:val="Heading1"/>
    <w:next w:val="Normal"/>
    <w:qFormat/>
    <w:rsid w:val="003C109D"/>
    <w:pPr>
      <w:numPr>
        <w:ilvl w:val="1"/>
      </w:numPr>
      <w:outlineLvl w:val="1"/>
    </w:pPr>
  </w:style>
  <w:style w:type="paragraph" w:styleId="Heading3">
    <w:name w:val="heading 3"/>
    <w:basedOn w:val="Heading1"/>
    <w:next w:val="Normal"/>
    <w:qFormat/>
    <w:rsid w:val="00F965BF"/>
    <w:pPr>
      <w:numPr>
        <w:ilvl w:val="2"/>
      </w:numPr>
      <w:outlineLvl w:val="2"/>
    </w:pPr>
    <w:rPr>
      <w:i/>
    </w:rPr>
  </w:style>
  <w:style w:type="paragraph" w:styleId="Heading4">
    <w:name w:val="heading 4"/>
    <w:basedOn w:val="Heading1"/>
    <w:next w:val="Normal"/>
    <w:qFormat/>
    <w:rsid w:val="00F965BF"/>
    <w:pPr>
      <w:numPr>
        <w:ilvl w:val="3"/>
      </w:numPr>
      <w:outlineLvl w:val="3"/>
    </w:pPr>
    <w:rPr>
      <w:b w:val="0"/>
      <w:i/>
      <w:szCs w:val="24"/>
      <w:u w:val="single"/>
      <w:lang w:val="fr-FR"/>
    </w:rPr>
  </w:style>
  <w:style w:type="paragraph" w:styleId="Heading5">
    <w:name w:val="heading 5"/>
    <w:basedOn w:val="Normal"/>
    <w:next w:val="Normal"/>
    <w:qFormat/>
    <w:rsid w:val="00B3211D"/>
    <w:pPr>
      <w:numPr>
        <w:ilvl w:val="4"/>
        <w:numId w:val="1"/>
      </w:numPr>
      <w:spacing w:before="240" w:after="60"/>
      <w:outlineLvl w:val="4"/>
    </w:pPr>
    <w:rPr>
      <w:sz w:val="22"/>
    </w:rPr>
  </w:style>
  <w:style w:type="paragraph" w:styleId="Heading6">
    <w:name w:val="heading 6"/>
    <w:basedOn w:val="Normal"/>
    <w:next w:val="Normal"/>
    <w:qFormat/>
    <w:rsid w:val="00B3211D"/>
    <w:pPr>
      <w:numPr>
        <w:ilvl w:val="5"/>
        <w:numId w:val="1"/>
      </w:numPr>
      <w:spacing w:before="240" w:after="60"/>
      <w:outlineLvl w:val="5"/>
    </w:pPr>
    <w:rPr>
      <w:i/>
      <w:sz w:val="22"/>
    </w:rPr>
  </w:style>
  <w:style w:type="paragraph" w:styleId="Heading7">
    <w:name w:val="heading 7"/>
    <w:basedOn w:val="Normal"/>
    <w:next w:val="Normal"/>
    <w:qFormat/>
    <w:rsid w:val="00B3211D"/>
    <w:pPr>
      <w:numPr>
        <w:ilvl w:val="6"/>
        <w:numId w:val="1"/>
      </w:numPr>
      <w:spacing w:before="240" w:after="60"/>
      <w:outlineLvl w:val="6"/>
    </w:pPr>
  </w:style>
  <w:style w:type="paragraph" w:styleId="Heading8">
    <w:name w:val="heading 8"/>
    <w:basedOn w:val="Normal"/>
    <w:next w:val="Normal"/>
    <w:qFormat/>
    <w:rsid w:val="00B3211D"/>
    <w:pPr>
      <w:numPr>
        <w:ilvl w:val="7"/>
        <w:numId w:val="1"/>
      </w:numPr>
      <w:spacing w:before="240" w:after="60"/>
      <w:outlineLvl w:val="7"/>
    </w:pPr>
    <w:rPr>
      <w:i/>
    </w:rPr>
  </w:style>
  <w:style w:type="paragraph" w:styleId="Heading9">
    <w:name w:val="heading 9"/>
    <w:basedOn w:val="Normal"/>
    <w:next w:val="Normal"/>
    <w:qFormat/>
    <w:rsid w:val="00B3211D"/>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B3211D"/>
    <w:pPr>
      <w:spacing w:before="80"/>
      <w:ind w:left="720"/>
      <w:jc w:val="both"/>
    </w:pPr>
    <w:rPr>
      <w:color w:val="000000"/>
      <w:lang w:val="en-AU"/>
    </w:rPr>
  </w:style>
  <w:style w:type="paragraph" w:styleId="Title">
    <w:name w:val="Title"/>
    <w:basedOn w:val="Normal"/>
    <w:next w:val="Normal"/>
    <w:qFormat/>
    <w:rsid w:val="00B3211D"/>
    <w:pPr>
      <w:spacing w:line="240" w:lineRule="auto"/>
      <w:jc w:val="center"/>
    </w:pPr>
    <w:rPr>
      <w:rFonts w:ascii="Arial" w:hAnsi="Arial"/>
      <w:b/>
      <w:sz w:val="36"/>
    </w:rPr>
  </w:style>
  <w:style w:type="paragraph" w:styleId="Subtitle">
    <w:name w:val="Subtitle"/>
    <w:basedOn w:val="Normal"/>
    <w:qFormat/>
    <w:rsid w:val="00B3211D"/>
    <w:pPr>
      <w:spacing w:after="60"/>
      <w:jc w:val="center"/>
    </w:pPr>
    <w:rPr>
      <w:rFonts w:ascii="Arial" w:hAnsi="Arial"/>
      <w:i/>
      <w:sz w:val="36"/>
      <w:lang w:val="en-AU"/>
    </w:rPr>
  </w:style>
  <w:style w:type="paragraph" w:styleId="NormalIndent">
    <w:name w:val="Normal Indent"/>
    <w:basedOn w:val="Normal"/>
    <w:rsid w:val="00B3211D"/>
    <w:pPr>
      <w:ind w:left="900" w:hanging="900"/>
    </w:pPr>
  </w:style>
  <w:style w:type="paragraph" w:styleId="TOC1">
    <w:name w:val="toc 1"/>
    <w:basedOn w:val="Normal"/>
    <w:next w:val="Normal"/>
    <w:uiPriority w:val="39"/>
    <w:rsid w:val="00F67BFB"/>
    <w:pPr>
      <w:tabs>
        <w:tab w:val="right" w:leader="dot" w:pos="8505"/>
      </w:tabs>
      <w:spacing w:line="360" w:lineRule="auto"/>
      <w:ind w:right="720"/>
      <w:jc w:val="both"/>
    </w:pPr>
    <w:rPr>
      <w:sz w:val="26"/>
    </w:rPr>
  </w:style>
  <w:style w:type="paragraph" w:styleId="TOC2">
    <w:name w:val="toc 2"/>
    <w:basedOn w:val="Normal"/>
    <w:next w:val="Normal"/>
    <w:uiPriority w:val="39"/>
    <w:rsid w:val="00633FFE"/>
    <w:pPr>
      <w:tabs>
        <w:tab w:val="right" w:leader="dot" w:pos="8505"/>
      </w:tabs>
      <w:spacing w:line="360" w:lineRule="auto"/>
      <w:jc w:val="both"/>
    </w:pPr>
    <w:rPr>
      <w:b/>
      <w:sz w:val="26"/>
    </w:rPr>
  </w:style>
  <w:style w:type="paragraph" w:styleId="TOC3">
    <w:name w:val="toc 3"/>
    <w:basedOn w:val="Normal"/>
    <w:next w:val="Normal"/>
    <w:uiPriority w:val="39"/>
    <w:rsid w:val="00633FFE"/>
    <w:pPr>
      <w:tabs>
        <w:tab w:val="right" w:leader="dot" w:pos="8505"/>
      </w:tabs>
      <w:spacing w:line="360" w:lineRule="auto"/>
      <w:ind w:left="284"/>
      <w:jc w:val="both"/>
    </w:pPr>
    <w:rPr>
      <w:sz w:val="26"/>
    </w:rPr>
  </w:style>
  <w:style w:type="paragraph" w:styleId="Header">
    <w:name w:val="header"/>
    <w:basedOn w:val="Normal"/>
    <w:link w:val="HeaderChar"/>
    <w:uiPriority w:val="99"/>
    <w:rsid w:val="00B3211D"/>
    <w:pPr>
      <w:tabs>
        <w:tab w:val="center" w:pos="4320"/>
        <w:tab w:val="right" w:pos="8640"/>
      </w:tabs>
    </w:pPr>
  </w:style>
  <w:style w:type="paragraph" w:styleId="Footer">
    <w:name w:val="footer"/>
    <w:basedOn w:val="Normal"/>
    <w:link w:val="FooterChar"/>
    <w:uiPriority w:val="99"/>
    <w:rsid w:val="00B3211D"/>
    <w:pPr>
      <w:tabs>
        <w:tab w:val="center" w:pos="4320"/>
        <w:tab w:val="right" w:pos="8640"/>
      </w:tabs>
    </w:pPr>
  </w:style>
  <w:style w:type="character" w:styleId="PageNumber">
    <w:name w:val="page number"/>
    <w:basedOn w:val="DefaultParagraphFont"/>
    <w:rsid w:val="00B3211D"/>
  </w:style>
  <w:style w:type="paragraph" w:customStyle="1" w:styleId="Bullet2">
    <w:name w:val="Bullet2"/>
    <w:basedOn w:val="Normal"/>
    <w:rsid w:val="00B3211D"/>
    <w:pPr>
      <w:ind w:left="1440" w:hanging="360"/>
    </w:pPr>
    <w:rPr>
      <w:color w:val="000080"/>
    </w:rPr>
  </w:style>
  <w:style w:type="paragraph" w:customStyle="1" w:styleId="Paragraph1">
    <w:name w:val="Paragraph1"/>
    <w:basedOn w:val="Normal"/>
    <w:rsid w:val="00B3211D"/>
    <w:pPr>
      <w:spacing w:before="80" w:line="240" w:lineRule="auto"/>
      <w:jc w:val="both"/>
    </w:pPr>
  </w:style>
  <w:style w:type="paragraph" w:customStyle="1" w:styleId="Tabletext">
    <w:name w:val="Tabletext"/>
    <w:basedOn w:val="Normal"/>
    <w:rsid w:val="00B3211D"/>
    <w:pPr>
      <w:keepLines/>
      <w:spacing w:after="120"/>
    </w:pPr>
  </w:style>
  <w:style w:type="paragraph" w:styleId="BodyText">
    <w:name w:val="Body Text"/>
    <w:basedOn w:val="Normal"/>
    <w:rsid w:val="00B3211D"/>
    <w:pPr>
      <w:keepLines/>
      <w:spacing w:after="120"/>
      <w:ind w:left="720"/>
    </w:pPr>
  </w:style>
  <w:style w:type="paragraph" w:customStyle="1" w:styleId="Paragraph3">
    <w:name w:val="Paragraph3"/>
    <w:basedOn w:val="Paragraph1"/>
    <w:rsid w:val="00B3211D"/>
    <w:pPr>
      <w:ind w:left="1530"/>
    </w:pPr>
  </w:style>
  <w:style w:type="paragraph" w:customStyle="1" w:styleId="Bullet1">
    <w:name w:val="Bullet1"/>
    <w:basedOn w:val="Normal"/>
    <w:rsid w:val="00B3211D"/>
    <w:pPr>
      <w:ind w:left="720" w:hanging="432"/>
    </w:pPr>
  </w:style>
  <w:style w:type="character" w:styleId="FootnoteReference">
    <w:name w:val="footnote reference"/>
    <w:semiHidden/>
    <w:rsid w:val="00B3211D"/>
    <w:rPr>
      <w:sz w:val="20"/>
      <w:vertAlign w:val="superscript"/>
    </w:rPr>
  </w:style>
  <w:style w:type="paragraph" w:styleId="FootnoteText">
    <w:name w:val="footnote text"/>
    <w:basedOn w:val="Normal"/>
    <w:semiHidden/>
    <w:rsid w:val="00B3211D"/>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link w:val="DocumentMapChar"/>
    <w:uiPriority w:val="99"/>
    <w:semiHidden/>
    <w:rsid w:val="00B3211D"/>
    <w:pPr>
      <w:shd w:val="clear" w:color="auto" w:fill="000080"/>
    </w:pPr>
    <w:rPr>
      <w:rFonts w:ascii="Tahoma" w:hAnsi="Tahoma"/>
    </w:rPr>
  </w:style>
  <w:style w:type="paragraph" w:customStyle="1" w:styleId="Paragraph4">
    <w:name w:val="Paragraph4"/>
    <w:basedOn w:val="Paragraph1"/>
    <w:rsid w:val="00B3211D"/>
    <w:pPr>
      <w:ind w:left="2250"/>
    </w:pPr>
  </w:style>
  <w:style w:type="paragraph" w:styleId="TOC4">
    <w:name w:val="toc 4"/>
    <w:basedOn w:val="Normal"/>
    <w:next w:val="Normal"/>
    <w:uiPriority w:val="39"/>
    <w:rsid w:val="00633FFE"/>
    <w:pPr>
      <w:tabs>
        <w:tab w:val="right" w:leader="dot" w:pos="8505"/>
      </w:tabs>
      <w:spacing w:line="360" w:lineRule="auto"/>
      <w:ind w:left="567"/>
      <w:jc w:val="both"/>
    </w:pPr>
    <w:rPr>
      <w:sz w:val="26"/>
    </w:rPr>
  </w:style>
  <w:style w:type="paragraph" w:styleId="TOC5">
    <w:name w:val="toc 5"/>
    <w:basedOn w:val="Normal"/>
    <w:next w:val="Normal"/>
    <w:uiPriority w:val="39"/>
    <w:rsid w:val="00B3211D"/>
    <w:pPr>
      <w:ind w:left="800"/>
    </w:pPr>
  </w:style>
  <w:style w:type="paragraph" w:styleId="TOC6">
    <w:name w:val="toc 6"/>
    <w:basedOn w:val="Normal"/>
    <w:next w:val="Normal"/>
    <w:uiPriority w:val="39"/>
    <w:rsid w:val="00B3211D"/>
    <w:pPr>
      <w:ind w:left="1000"/>
    </w:pPr>
  </w:style>
  <w:style w:type="paragraph" w:styleId="TOC7">
    <w:name w:val="toc 7"/>
    <w:basedOn w:val="Normal"/>
    <w:next w:val="Normal"/>
    <w:uiPriority w:val="39"/>
    <w:rsid w:val="00B3211D"/>
    <w:pPr>
      <w:ind w:left="1200"/>
    </w:pPr>
  </w:style>
  <w:style w:type="paragraph" w:styleId="TOC8">
    <w:name w:val="toc 8"/>
    <w:basedOn w:val="Normal"/>
    <w:next w:val="Normal"/>
    <w:uiPriority w:val="39"/>
    <w:rsid w:val="00B3211D"/>
    <w:pPr>
      <w:ind w:left="1400"/>
    </w:pPr>
  </w:style>
  <w:style w:type="paragraph" w:styleId="TOC9">
    <w:name w:val="toc 9"/>
    <w:basedOn w:val="Normal"/>
    <w:next w:val="Normal"/>
    <w:uiPriority w:val="39"/>
    <w:rsid w:val="00B3211D"/>
    <w:pPr>
      <w:ind w:left="1600"/>
    </w:pPr>
  </w:style>
  <w:style w:type="paragraph" w:styleId="BodyText2">
    <w:name w:val="Body Text 2"/>
    <w:basedOn w:val="Normal"/>
    <w:rsid w:val="00B3211D"/>
    <w:pPr>
      <w:widowControl/>
      <w:spacing w:line="240" w:lineRule="auto"/>
    </w:pPr>
    <w:rPr>
      <w:snapToGrid w:val="0"/>
      <w:sz w:val="28"/>
    </w:rPr>
  </w:style>
  <w:style w:type="paragraph" w:styleId="BodyText3">
    <w:name w:val="Body Text 3"/>
    <w:basedOn w:val="Normal"/>
    <w:rsid w:val="00B3211D"/>
    <w:pPr>
      <w:widowControl/>
      <w:spacing w:line="240" w:lineRule="auto"/>
    </w:pPr>
    <w:rPr>
      <w:snapToGrid w:val="0"/>
    </w:rPr>
  </w:style>
  <w:style w:type="paragraph" w:customStyle="1" w:styleId="ToDoItem">
    <w:name w:val="To Do Item"/>
    <w:basedOn w:val="Normal"/>
    <w:rsid w:val="00B3211D"/>
    <w:pPr>
      <w:numPr>
        <w:numId w:val="2"/>
      </w:numPr>
    </w:pPr>
  </w:style>
  <w:style w:type="character" w:customStyle="1" w:styleId="SoDAField">
    <w:name w:val="SoDA Field"/>
    <w:rsid w:val="00B3211D"/>
    <w:rPr>
      <w:color w:val="0000FF"/>
    </w:rPr>
  </w:style>
  <w:style w:type="table" w:styleId="TableGrid">
    <w:name w:val="Table Grid"/>
    <w:basedOn w:val="TableNormal"/>
    <w:uiPriority w:val="59"/>
    <w:rsid w:val="007A1DE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5E2817"/>
    <w:rPr>
      <w:color w:val="0000FF"/>
      <w:u w:val="single"/>
    </w:rPr>
  </w:style>
  <w:style w:type="paragraph" w:customStyle="1" w:styleId="StyleHeading3Justified">
    <w:name w:val="Style Heading 3 + Justified"/>
    <w:basedOn w:val="Heading3"/>
    <w:rsid w:val="00A122CE"/>
    <w:rPr>
      <w:b w:val="0"/>
    </w:rPr>
  </w:style>
  <w:style w:type="paragraph" w:customStyle="1" w:styleId="StyleHeading4Justified">
    <w:name w:val="Style Heading 4 + Justified"/>
    <w:basedOn w:val="Heading4"/>
    <w:rsid w:val="00A122CE"/>
    <w:rPr>
      <w:sz w:val="24"/>
    </w:rPr>
  </w:style>
  <w:style w:type="table" w:styleId="TableProfessional">
    <w:name w:val="Table Professional"/>
    <w:basedOn w:val="TableNormal"/>
    <w:rsid w:val="007E470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jc w:val="both"/>
    </w:pPr>
    <w:rPr>
      <w:rFonts w:eastAsia="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1C038D"/>
    <w:pPr>
      <w:widowControl/>
      <w:spacing w:line="360" w:lineRule="auto"/>
      <w:ind w:left="720"/>
      <w:contextualSpacing/>
    </w:pPr>
    <w:rPr>
      <w:rFonts w:eastAsia="Calibri"/>
      <w:sz w:val="26"/>
      <w:szCs w:val="26"/>
      <w:lang w:val="en-US"/>
    </w:rPr>
  </w:style>
  <w:style w:type="paragraph" w:styleId="BalloonText">
    <w:name w:val="Balloon Text"/>
    <w:basedOn w:val="Normal"/>
    <w:link w:val="BalloonTextChar"/>
    <w:uiPriority w:val="99"/>
    <w:rsid w:val="007B7663"/>
    <w:pPr>
      <w:spacing w:line="240" w:lineRule="auto"/>
    </w:pPr>
    <w:rPr>
      <w:rFonts w:ascii="Tahoma" w:hAnsi="Tahoma"/>
      <w:sz w:val="16"/>
      <w:szCs w:val="16"/>
    </w:rPr>
  </w:style>
  <w:style w:type="character" w:customStyle="1" w:styleId="BalloonTextChar">
    <w:name w:val="Balloon Text Char"/>
    <w:link w:val="BalloonText"/>
    <w:uiPriority w:val="99"/>
    <w:rsid w:val="007B7663"/>
    <w:rPr>
      <w:rFonts w:ascii="Tahoma" w:hAnsi="Tahoma" w:cs="Tahoma"/>
      <w:sz w:val="16"/>
      <w:szCs w:val="16"/>
      <w:lang w:val="vi-VN"/>
    </w:rPr>
  </w:style>
  <w:style w:type="character" w:styleId="Strong">
    <w:name w:val="Strong"/>
    <w:qFormat/>
    <w:rsid w:val="00C5034B"/>
    <w:rPr>
      <w:b/>
      <w:bCs/>
    </w:rPr>
  </w:style>
  <w:style w:type="paragraph" w:styleId="NormalWeb">
    <w:name w:val="Normal (Web)"/>
    <w:basedOn w:val="Normal"/>
    <w:uiPriority w:val="99"/>
    <w:unhideWhenUsed/>
    <w:rsid w:val="00DC01C8"/>
    <w:pPr>
      <w:widowControl/>
      <w:spacing w:before="100" w:beforeAutospacing="1" w:after="100" w:afterAutospacing="1" w:line="240" w:lineRule="auto"/>
    </w:pPr>
    <w:rPr>
      <w:rFonts w:eastAsia="Times New Roman"/>
      <w:szCs w:val="24"/>
      <w:lang w:val="en-US"/>
    </w:rPr>
  </w:style>
  <w:style w:type="paragraph" w:customStyle="1" w:styleId="Default">
    <w:name w:val="Default"/>
    <w:rsid w:val="00632234"/>
    <w:pPr>
      <w:autoSpaceDE w:val="0"/>
      <w:autoSpaceDN w:val="0"/>
      <w:adjustRightInd w:val="0"/>
    </w:pPr>
    <w:rPr>
      <w:rFonts w:eastAsia="Calibri"/>
      <w:color w:val="000000"/>
      <w:sz w:val="24"/>
      <w:szCs w:val="24"/>
    </w:rPr>
  </w:style>
  <w:style w:type="character" w:styleId="Emphasis">
    <w:name w:val="Emphasis"/>
    <w:qFormat/>
    <w:rsid w:val="00104519"/>
    <w:rPr>
      <w:i/>
      <w:iCs/>
    </w:rPr>
  </w:style>
  <w:style w:type="character" w:customStyle="1" w:styleId="HeaderChar">
    <w:name w:val="Header Char"/>
    <w:link w:val="Header"/>
    <w:uiPriority w:val="99"/>
    <w:rsid w:val="00B15BC1"/>
    <w:rPr>
      <w:sz w:val="24"/>
      <w:lang w:val="vi-VN"/>
    </w:rPr>
  </w:style>
  <w:style w:type="character" w:customStyle="1" w:styleId="FooterChar">
    <w:name w:val="Footer Char"/>
    <w:link w:val="Footer"/>
    <w:uiPriority w:val="99"/>
    <w:rsid w:val="00B15BC1"/>
    <w:rPr>
      <w:sz w:val="24"/>
      <w:lang w:val="vi-VN"/>
    </w:rPr>
  </w:style>
  <w:style w:type="table" w:styleId="MediumShading2-Accent6">
    <w:name w:val="Medium Shading 2 Accent 6"/>
    <w:basedOn w:val="TableNormal"/>
    <w:uiPriority w:val="64"/>
    <w:rsid w:val="00B15BC1"/>
    <w:rPr>
      <w:rFonts w:ascii="Calibri" w:eastAsia="Times New Roman" w:hAnsi="Calibri"/>
      <w:sz w:val="22"/>
      <w:szCs w:val="22"/>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1-Accent3">
    <w:name w:val="Medium Grid 1 Accent 3"/>
    <w:basedOn w:val="TableNormal"/>
    <w:uiPriority w:val="67"/>
    <w:rsid w:val="00B15BC1"/>
    <w:rPr>
      <w:rFonts w:ascii="Calibri" w:eastAsia="Calibri" w:hAnsi="Calibri"/>
      <w:sz w:val="22"/>
      <w:szCs w:val="22"/>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character" w:customStyle="1" w:styleId="DocumentMapChar">
    <w:name w:val="Document Map Char"/>
    <w:link w:val="DocumentMap"/>
    <w:uiPriority w:val="99"/>
    <w:semiHidden/>
    <w:rsid w:val="00B15BC1"/>
    <w:rPr>
      <w:rFonts w:ascii="Tahoma" w:hAnsi="Tahoma"/>
      <w:sz w:val="24"/>
      <w:shd w:val="clear" w:color="auto" w:fill="000080"/>
      <w:lang w:val="vi-VN"/>
    </w:rPr>
  </w:style>
  <w:style w:type="paragraph" w:customStyle="1" w:styleId="Heading0">
    <w:name w:val="Heading 0"/>
    <w:basedOn w:val="Normal"/>
    <w:next w:val="Normal"/>
    <w:qFormat/>
    <w:rsid w:val="00144F19"/>
    <w:pPr>
      <w:spacing w:line="360" w:lineRule="auto"/>
      <w:jc w:val="both"/>
    </w:pPr>
    <w:rPr>
      <w:b/>
      <w:sz w:val="26"/>
      <w:szCs w:val="24"/>
    </w:rPr>
  </w:style>
  <w:style w:type="paragraph" w:styleId="NoSpacing">
    <w:name w:val="No Spacing"/>
    <w:link w:val="NoSpacingChar"/>
    <w:uiPriority w:val="1"/>
    <w:qFormat/>
    <w:rsid w:val="00A70AB0"/>
    <w:rPr>
      <w:rFonts w:ascii="Calibri" w:hAnsi="Calibri" w:cs="Arial"/>
      <w:sz w:val="22"/>
      <w:szCs w:val="22"/>
      <w:lang w:eastAsia="ja-JP"/>
    </w:rPr>
  </w:style>
  <w:style w:type="character" w:customStyle="1" w:styleId="NoSpacingChar">
    <w:name w:val="No Spacing Char"/>
    <w:link w:val="NoSpacing"/>
    <w:uiPriority w:val="1"/>
    <w:rsid w:val="00A70AB0"/>
    <w:rPr>
      <w:rFonts w:ascii="Calibri" w:hAnsi="Calibri" w:cs="Arial"/>
      <w:sz w:val="22"/>
      <w:szCs w:val="22"/>
      <w:lang w:eastAsia="ja-JP"/>
    </w:rPr>
  </w:style>
  <w:style w:type="paragraph" w:customStyle="1" w:styleId="HeaderRight">
    <w:name w:val="Header Right"/>
    <w:basedOn w:val="Header"/>
    <w:uiPriority w:val="35"/>
    <w:qFormat/>
    <w:rsid w:val="006764C7"/>
    <w:pPr>
      <w:widowControl/>
      <w:pBdr>
        <w:bottom w:val="dashed" w:sz="4" w:space="18" w:color="7F7F7F"/>
      </w:pBdr>
      <w:spacing w:after="200" w:line="276" w:lineRule="auto"/>
      <w:jc w:val="right"/>
    </w:pPr>
    <w:rPr>
      <w:rFonts w:ascii="Calibri" w:eastAsia="Calibri" w:hAnsi="Calibri"/>
      <w:color w:val="7F7F7F"/>
      <w:sz w:val="20"/>
      <w:lang w:val="en-US" w:eastAsia="ja-JP"/>
    </w:rPr>
  </w:style>
  <w:style w:type="paragraph" w:customStyle="1" w:styleId="HeaderEven">
    <w:name w:val="Header Even"/>
    <w:basedOn w:val="NoSpacing"/>
    <w:qFormat/>
    <w:rsid w:val="006764C7"/>
    <w:pPr>
      <w:pBdr>
        <w:bottom w:val="single" w:sz="4" w:space="1" w:color="4F81BD"/>
      </w:pBdr>
    </w:pPr>
    <w:rPr>
      <w:rFonts w:eastAsia="Calibri" w:cs="Times New Roman"/>
      <w:b/>
      <w:color w:val="1F497D"/>
      <w:sz w:val="20"/>
      <w:szCs w:val="20"/>
    </w:rPr>
  </w:style>
  <w:style w:type="paragraph" w:customStyle="1" w:styleId="FooterOdd">
    <w:name w:val="Footer Odd"/>
    <w:basedOn w:val="Normal"/>
    <w:qFormat/>
    <w:rsid w:val="00197CB6"/>
    <w:pPr>
      <w:widowControl/>
      <w:pBdr>
        <w:top w:val="single" w:sz="4" w:space="1" w:color="4F81BD"/>
      </w:pBdr>
      <w:spacing w:after="180" w:line="264" w:lineRule="auto"/>
      <w:jc w:val="right"/>
    </w:pPr>
    <w:rPr>
      <w:rFonts w:ascii="Calibri" w:eastAsia="Calibri" w:hAnsi="Calibri"/>
      <w:color w:val="1F497D"/>
      <w:sz w:val="20"/>
      <w:lang w:val="en-US" w:eastAsia="ja-JP"/>
    </w:rPr>
  </w:style>
  <w:style w:type="paragraph" w:styleId="Caption">
    <w:name w:val="caption"/>
    <w:basedOn w:val="Normal"/>
    <w:next w:val="Normal"/>
    <w:uiPriority w:val="35"/>
    <w:unhideWhenUsed/>
    <w:qFormat/>
    <w:rsid w:val="00586F16"/>
    <w:pPr>
      <w:widowControl/>
      <w:spacing w:after="200" w:line="240" w:lineRule="auto"/>
    </w:pPr>
    <w:rPr>
      <w:rFonts w:eastAsia="Calibri"/>
      <w:b/>
      <w:bCs/>
      <w:color w:val="4F81BD"/>
      <w:sz w:val="18"/>
      <w:szCs w:val="18"/>
      <w:lang w:val="en-US"/>
    </w:rPr>
  </w:style>
  <w:style w:type="paragraph" w:styleId="BodyTextIndent">
    <w:name w:val="Body Text Indent"/>
    <w:basedOn w:val="Normal"/>
    <w:link w:val="BodyTextIndentChar"/>
    <w:rsid w:val="00B03D54"/>
    <w:pPr>
      <w:spacing w:after="120"/>
      <w:ind w:left="360"/>
    </w:pPr>
  </w:style>
  <w:style w:type="character" w:customStyle="1" w:styleId="BodyTextIndentChar">
    <w:name w:val="Body Text Indent Char"/>
    <w:link w:val="BodyTextIndent"/>
    <w:rsid w:val="00B03D54"/>
    <w:rPr>
      <w:sz w:val="24"/>
      <w:lang w:val="vi-VN"/>
    </w:rPr>
  </w:style>
  <w:style w:type="table" w:styleId="MediumGrid3-Accent3">
    <w:name w:val="Medium Grid 3 Accent 3"/>
    <w:basedOn w:val="TableNormal"/>
    <w:uiPriority w:val="69"/>
    <w:rsid w:val="00BD2E9F"/>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styleId="PlaceholderText">
    <w:name w:val="Placeholder Text"/>
    <w:basedOn w:val="DefaultParagraphFont"/>
    <w:uiPriority w:val="99"/>
    <w:semiHidden/>
    <w:rsid w:val="006C5DA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Document Map" w:uiPriority="99"/>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3211D"/>
    <w:pPr>
      <w:widowControl w:val="0"/>
      <w:spacing w:line="240" w:lineRule="atLeast"/>
    </w:pPr>
    <w:rPr>
      <w:sz w:val="24"/>
      <w:lang w:val="vi-VN"/>
    </w:rPr>
  </w:style>
  <w:style w:type="paragraph" w:styleId="Heading1">
    <w:name w:val="heading 1"/>
    <w:basedOn w:val="Normal"/>
    <w:next w:val="Normal"/>
    <w:qFormat/>
    <w:rsid w:val="003C109D"/>
    <w:pPr>
      <w:keepNext/>
      <w:numPr>
        <w:numId w:val="1"/>
      </w:numPr>
      <w:spacing w:line="360" w:lineRule="auto"/>
      <w:ind w:left="0" w:firstLine="0"/>
      <w:jc w:val="both"/>
      <w:outlineLvl w:val="0"/>
    </w:pPr>
    <w:rPr>
      <w:b/>
      <w:sz w:val="26"/>
    </w:rPr>
  </w:style>
  <w:style w:type="paragraph" w:styleId="Heading2">
    <w:name w:val="heading 2"/>
    <w:basedOn w:val="Heading1"/>
    <w:next w:val="Normal"/>
    <w:qFormat/>
    <w:rsid w:val="003C109D"/>
    <w:pPr>
      <w:numPr>
        <w:ilvl w:val="1"/>
      </w:numPr>
      <w:outlineLvl w:val="1"/>
    </w:pPr>
  </w:style>
  <w:style w:type="paragraph" w:styleId="Heading3">
    <w:name w:val="heading 3"/>
    <w:basedOn w:val="Heading1"/>
    <w:next w:val="Normal"/>
    <w:qFormat/>
    <w:rsid w:val="00F965BF"/>
    <w:pPr>
      <w:numPr>
        <w:ilvl w:val="2"/>
      </w:numPr>
      <w:outlineLvl w:val="2"/>
    </w:pPr>
    <w:rPr>
      <w:i/>
    </w:rPr>
  </w:style>
  <w:style w:type="paragraph" w:styleId="Heading4">
    <w:name w:val="heading 4"/>
    <w:basedOn w:val="Heading1"/>
    <w:next w:val="Normal"/>
    <w:qFormat/>
    <w:rsid w:val="00F965BF"/>
    <w:pPr>
      <w:numPr>
        <w:ilvl w:val="3"/>
      </w:numPr>
      <w:outlineLvl w:val="3"/>
    </w:pPr>
    <w:rPr>
      <w:b w:val="0"/>
      <w:i/>
      <w:szCs w:val="24"/>
      <w:u w:val="single"/>
      <w:lang w:val="fr-FR"/>
    </w:rPr>
  </w:style>
  <w:style w:type="paragraph" w:styleId="Heading5">
    <w:name w:val="heading 5"/>
    <w:basedOn w:val="Normal"/>
    <w:next w:val="Normal"/>
    <w:qFormat/>
    <w:rsid w:val="00B3211D"/>
    <w:pPr>
      <w:numPr>
        <w:ilvl w:val="4"/>
        <w:numId w:val="1"/>
      </w:numPr>
      <w:spacing w:before="240" w:after="60"/>
      <w:outlineLvl w:val="4"/>
    </w:pPr>
    <w:rPr>
      <w:sz w:val="22"/>
    </w:rPr>
  </w:style>
  <w:style w:type="paragraph" w:styleId="Heading6">
    <w:name w:val="heading 6"/>
    <w:basedOn w:val="Normal"/>
    <w:next w:val="Normal"/>
    <w:qFormat/>
    <w:rsid w:val="00B3211D"/>
    <w:pPr>
      <w:numPr>
        <w:ilvl w:val="5"/>
        <w:numId w:val="1"/>
      </w:numPr>
      <w:spacing w:before="240" w:after="60"/>
      <w:outlineLvl w:val="5"/>
    </w:pPr>
    <w:rPr>
      <w:i/>
      <w:sz w:val="22"/>
    </w:rPr>
  </w:style>
  <w:style w:type="paragraph" w:styleId="Heading7">
    <w:name w:val="heading 7"/>
    <w:basedOn w:val="Normal"/>
    <w:next w:val="Normal"/>
    <w:qFormat/>
    <w:rsid w:val="00B3211D"/>
    <w:pPr>
      <w:numPr>
        <w:ilvl w:val="6"/>
        <w:numId w:val="1"/>
      </w:numPr>
      <w:spacing w:before="240" w:after="60"/>
      <w:outlineLvl w:val="6"/>
    </w:pPr>
  </w:style>
  <w:style w:type="paragraph" w:styleId="Heading8">
    <w:name w:val="heading 8"/>
    <w:basedOn w:val="Normal"/>
    <w:next w:val="Normal"/>
    <w:qFormat/>
    <w:rsid w:val="00B3211D"/>
    <w:pPr>
      <w:numPr>
        <w:ilvl w:val="7"/>
        <w:numId w:val="1"/>
      </w:numPr>
      <w:spacing w:before="240" w:after="60"/>
      <w:outlineLvl w:val="7"/>
    </w:pPr>
    <w:rPr>
      <w:i/>
    </w:rPr>
  </w:style>
  <w:style w:type="paragraph" w:styleId="Heading9">
    <w:name w:val="heading 9"/>
    <w:basedOn w:val="Normal"/>
    <w:next w:val="Normal"/>
    <w:qFormat/>
    <w:rsid w:val="00B3211D"/>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B3211D"/>
    <w:pPr>
      <w:spacing w:before="80"/>
      <w:ind w:left="720"/>
      <w:jc w:val="both"/>
    </w:pPr>
    <w:rPr>
      <w:color w:val="000000"/>
      <w:lang w:val="en-AU"/>
    </w:rPr>
  </w:style>
  <w:style w:type="paragraph" w:styleId="Title">
    <w:name w:val="Title"/>
    <w:basedOn w:val="Normal"/>
    <w:next w:val="Normal"/>
    <w:qFormat/>
    <w:rsid w:val="00B3211D"/>
    <w:pPr>
      <w:spacing w:line="240" w:lineRule="auto"/>
      <w:jc w:val="center"/>
    </w:pPr>
    <w:rPr>
      <w:rFonts w:ascii="Arial" w:hAnsi="Arial"/>
      <w:b/>
      <w:sz w:val="36"/>
    </w:rPr>
  </w:style>
  <w:style w:type="paragraph" w:styleId="Subtitle">
    <w:name w:val="Subtitle"/>
    <w:basedOn w:val="Normal"/>
    <w:qFormat/>
    <w:rsid w:val="00B3211D"/>
    <w:pPr>
      <w:spacing w:after="60"/>
      <w:jc w:val="center"/>
    </w:pPr>
    <w:rPr>
      <w:rFonts w:ascii="Arial" w:hAnsi="Arial"/>
      <w:i/>
      <w:sz w:val="36"/>
      <w:lang w:val="en-AU"/>
    </w:rPr>
  </w:style>
  <w:style w:type="paragraph" w:styleId="NormalIndent">
    <w:name w:val="Normal Indent"/>
    <w:basedOn w:val="Normal"/>
    <w:rsid w:val="00B3211D"/>
    <w:pPr>
      <w:ind w:left="900" w:hanging="900"/>
    </w:pPr>
  </w:style>
  <w:style w:type="paragraph" w:styleId="TOC1">
    <w:name w:val="toc 1"/>
    <w:basedOn w:val="Normal"/>
    <w:next w:val="Normal"/>
    <w:uiPriority w:val="39"/>
    <w:rsid w:val="00F67BFB"/>
    <w:pPr>
      <w:tabs>
        <w:tab w:val="right" w:leader="dot" w:pos="8505"/>
      </w:tabs>
      <w:spacing w:line="360" w:lineRule="auto"/>
      <w:ind w:right="720"/>
      <w:jc w:val="both"/>
    </w:pPr>
    <w:rPr>
      <w:sz w:val="26"/>
    </w:rPr>
  </w:style>
  <w:style w:type="paragraph" w:styleId="TOC2">
    <w:name w:val="toc 2"/>
    <w:basedOn w:val="Normal"/>
    <w:next w:val="Normal"/>
    <w:uiPriority w:val="39"/>
    <w:rsid w:val="00633FFE"/>
    <w:pPr>
      <w:tabs>
        <w:tab w:val="right" w:leader="dot" w:pos="8505"/>
      </w:tabs>
      <w:spacing w:line="360" w:lineRule="auto"/>
      <w:jc w:val="both"/>
    </w:pPr>
    <w:rPr>
      <w:b/>
      <w:sz w:val="26"/>
    </w:rPr>
  </w:style>
  <w:style w:type="paragraph" w:styleId="TOC3">
    <w:name w:val="toc 3"/>
    <w:basedOn w:val="Normal"/>
    <w:next w:val="Normal"/>
    <w:uiPriority w:val="39"/>
    <w:rsid w:val="00633FFE"/>
    <w:pPr>
      <w:tabs>
        <w:tab w:val="right" w:leader="dot" w:pos="8505"/>
      </w:tabs>
      <w:spacing w:line="360" w:lineRule="auto"/>
      <w:ind w:left="284"/>
      <w:jc w:val="both"/>
    </w:pPr>
    <w:rPr>
      <w:sz w:val="26"/>
    </w:rPr>
  </w:style>
  <w:style w:type="paragraph" w:styleId="Header">
    <w:name w:val="header"/>
    <w:basedOn w:val="Normal"/>
    <w:link w:val="HeaderChar"/>
    <w:uiPriority w:val="99"/>
    <w:rsid w:val="00B3211D"/>
    <w:pPr>
      <w:tabs>
        <w:tab w:val="center" w:pos="4320"/>
        <w:tab w:val="right" w:pos="8640"/>
      </w:tabs>
    </w:pPr>
  </w:style>
  <w:style w:type="paragraph" w:styleId="Footer">
    <w:name w:val="footer"/>
    <w:basedOn w:val="Normal"/>
    <w:link w:val="FooterChar"/>
    <w:uiPriority w:val="99"/>
    <w:rsid w:val="00B3211D"/>
    <w:pPr>
      <w:tabs>
        <w:tab w:val="center" w:pos="4320"/>
        <w:tab w:val="right" w:pos="8640"/>
      </w:tabs>
    </w:pPr>
  </w:style>
  <w:style w:type="character" w:styleId="PageNumber">
    <w:name w:val="page number"/>
    <w:basedOn w:val="DefaultParagraphFont"/>
    <w:rsid w:val="00B3211D"/>
  </w:style>
  <w:style w:type="paragraph" w:customStyle="1" w:styleId="Bullet2">
    <w:name w:val="Bullet2"/>
    <w:basedOn w:val="Normal"/>
    <w:rsid w:val="00B3211D"/>
    <w:pPr>
      <w:ind w:left="1440" w:hanging="360"/>
    </w:pPr>
    <w:rPr>
      <w:color w:val="000080"/>
    </w:rPr>
  </w:style>
  <w:style w:type="paragraph" w:customStyle="1" w:styleId="Paragraph1">
    <w:name w:val="Paragraph1"/>
    <w:basedOn w:val="Normal"/>
    <w:rsid w:val="00B3211D"/>
    <w:pPr>
      <w:spacing w:before="80" w:line="240" w:lineRule="auto"/>
      <w:jc w:val="both"/>
    </w:pPr>
  </w:style>
  <w:style w:type="paragraph" w:customStyle="1" w:styleId="Tabletext">
    <w:name w:val="Tabletext"/>
    <w:basedOn w:val="Normal"/>
    <w:rsid w:val="00B3211D"/>
    <w:pPr>
      <w:keepLines/>
      <w:spacing w:after="120"/>
    </w:pPr>
  </w:style>
  <w:style w:type="paragraph" w:styleId="BodyText">
    <w:name w:val="Body Text"/>
    <w:basedOn w:val="Normal"/>
    <w:rsid w:val="00B3211D"/>
    <w:pPr>
      <w:keepLines/>
      <w:spacing w:after="120"/>
      <w:ind w:left="720"/>
    </w:pPr>
  </w:style>
  <w:style w:type="paragraph" w:customStyle="1" w:styleId="Paragraph3">
    <w:name w:val="Paragraph3"/>
    <w:basedOn w:val="Paragraph1"/>
    <w:rsid w:val="00B3211D"/>
    <w:pPr>
      <w:ind w:left="1530"/>
    </w:pPr>
  </w:style>
  <w:style w:type="paragraph" w:customStyle="1" w:styleId="Bullet1">
    <w:name w:val="Bullet1"/>
    <w:basedOn w:val="Normal"/>
    <w:rsid w:val="00B3211D"/>
    <w:pPr>
      <w:ind w:left="720" w:hanging="432"/>
    </w:pPr>
  </w:style>
  <w:style w:type="character" w:styleId="FootnoteReference">
    <w:name w:val="footnote reference"/>
    <w:semiHidden/>
    <w:rsid w:val="00B3211D"/>
    <w:rPr>
      <w:sz w:val="20"/>
      <w:vertAlign w:val="superscript"/>
    </w:rPr>
  </w:style>
  <w:style w:type="paragraph" w:styleId="FootnoteText">
    <w:name w:val="footnote text"/>
    <w:basedOn w:val="Normal"/>
    <w:semiHidden/>
    <w:rsid w:val="00B3211D"/>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link w:val="DocumentMapChar"/>
    <w:uiPriority w:val="99"/>
    <w:semiHidden/>
    <w:rsid w:val="00B3211D"/>
    <w:pPr>
      <w:shd w:val="clear" w:color="auto" w:fill="000080"/>
    </w:pPr>
    <w:rPr>
      <w:rFonts w:ascii="Tahoma" w:hAnsi="Tahoma"/>
    </w:rPr>
  </w:style>
  <w:style w:type="paragraph" w:customStyle="1" w:styleId="Paragraph4">
    <w:name w:val="Paragraph4"/>
    <w:basedOn w:val="Paragraph1"/>
    <w:rsid w:val="00B3211D"/>
    <w:pPr>
      <w:ind w:left="2250"/>
    </w:pPr>
  </w:style>
  <w:style w:type="paragraph" w:styleId="TOC4">
    <w:name w:val="toc 4"/>
    <w:basedOn w:val="Normal"/>
    <w:next w:val="Normal"/>
    <w:uiPriority w:val="39"/>
    <w:rsid w:val="00633FFE"/>
    <w:pPr>
      <w:tabs>
        <w:tab w:val="right" w:leader="dot" w:pos="8505"/>
      </w:tabs>
      <w:spacing w:line="360" w:lineRule="auto"/>
      <w:ind w:left="567"/>
      <w:jc w:val="both"/>
    </w:pPr>
    <w:rPr>
      <w:sz w:val="26"/>
    </w:rPr>
  </w:style>
  <w:style w:type="paragraph" w:styleId="TOC5">
    <w:name w:val="toc 5"/>
    <w:basedOn w:val="Normal"/>
    <w:next w:val="Normal"/>
    <w:uiPriority w:val="39"/>
    <w:rsid w:val="00B3211D"/>
    <w:pPr>
      <w:ind w:left="800"/>
    </w:pPr>
  </w:style>
  <w:style w:type="paragraph" w:styleId="TOC6">
    <w:name w:val="toc 6"/>
    <w:basedOn w:val="Normal"/>
    <w:next w:val="Normal"/>
    <w:uiPriority w:val="39"/>
    <w:rsid w:val="00B3211D"/>
    <w:pPr>
      <w:ind w:left="1000"/>
    </w:pPr>
  </w:style>
  <w:style w:type="paragraph" w:styleId="TOC7">
    <w:name w:val="toc 7"/>
    <w:basedOn w:val="Normal"/>
    <w:next w:val="Normal"/>
    <w:uiPriority w:val="39"/>
    <w:rsid w:val="00B3211D"/>
    <w:pPr>
      <w:ind w:left="1200"/>
    </w:pPr>
  </w:style>
  <w:style w:type="paragraph" w:styleId="TOC8">
    <w:name w:val="toc 8"/>
    <w:basedOn w:val="Normal"/>
    <w:next w:val="Normal"/>
    <w:uiPriority w:val="39"/>
    <w:rsid w:val="00B3211D"/>
    <w:pPr>
      <w:ind w:left="1400"/>
    </w:pPr>
  </w:style>
  <w:style w:type="paragraph" w:styleId="TOC9">
    <w:name w:val="toc 9"/>
    <w:basedOn w:val="Normal"/>
    <w:next w:val="Normal"/>
    <w:uiPriority w:val="39"/>
    <w:rsid w:val="00B3211D"/>
    <w:pPr>
      <w:ind w:left="1600"/>
    </w:pPr>
  </w:style>
  <w:style w:type="paragraph" w:styleId="BodyText2">
    <w:name w:val="Body Text 2"/>
    <w:basedOn w:val="Normal"/>
    <w:rsid w:val="00B3211D"/>
    <w:pPr>
      <w:widowControl/>
      <w:spacing w:line="240" w:lineRule="auto"/>
    </w:pPr>
    <w:rPr>
      <w:snapToGrid w:val="0"/>
      <w:sz w:val="28"/>
    </w:rPr>
  </w:style>
  <w:style w:type="paragraph" w:styleId="BodyText3">
    <w:name w:val="Body Text 3"/>
    <w:basedOn w:val="Normal"/>
    <w:rsid w:val="00B3211D"/>
    <w:pPr>
      <w:widowControl/>
      <w:spacing w:line="240" w:lineRule="auto"/>
    </w:pPr>
    <w:rPr>
      <w:snapToGrid w:val="0"/>
    </w:rPr>
  </w:style>
  <w:style w:type="paragraph" w:customStyle="1" w:styleId="ToDoItem">
    <w:name w:val="To Do Item"/>
    <w:basedOn w:val="Normal"/>
    <w:rsid w:val="00B3211D"/>
    <w:pPr>
      <w:numPr>
        <w:numId w:val="2"/>
      </w:numPr>
    </w:pPr>
  </w:style>
  <w:style w:type="character" w:customStyle="1" w:styleId="SoDAField">
    <w:name w:val="SoDA Field"/>
    <w:rsid w:val="00B3211D"/>
    <w:rPr>
      <w:color w:val="0000FF"/>
    </w:rPr>
  </w:style>
  <w:style w:type="table" w:styleId="TableGrid">
    <w:name w:val="Table Grid"/>
    <w:basedOn w:val="TableNormal"/>
    <w:uiPriority w:val="59"/>
    <w:rsid w:val="007A1DE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5E2817"/>
    <w:rPr>
      <w:color w:val="0000FF"/>
      <w:u w:val="single"/>
    </w:rPr>
  </w:style>
  <w:style w:type="paragraph" w:customStyle="1" w:styleId="StyleHeading3Justified">
    <w:name w:val="Style Heading 3 + Justified"/>
    <w:basedOn w:val="Heading3"/>
    <w:rsid w:val="00A122CE"/>
    <w:rPr>
      <w:b w:val="0"/>
    </w:rPr>
  </w:style>
  <w:style w:type="paragraph" w:customStyle="1" w:styleId="StyleHeading4Justified">
    <w:name w:val="Style Heading 4 + Justified"/>
    <w:basedOn w:val="Heading4"/>
    <w:rsid w:val="00A122CE"/>
    <w:rPr>
      <w:sz w:val="24"/>
    </w:rPr>
  </w:style>
  <w:style w:type="table" w:styleId="TableProfessional">
    <w:name w:val="Table Professional"/>
    <w:basedOn w:val="TableNormal"/>
    <w:rsid w:val="007E470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after="120"/>
      <w:jc w:val="both"/>
    </w:pPr>
    <w:rPr>
      <w:rFonts w:eastAsia="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1C038D"/>
    <w:pPr>
      <w:widowControl/>
      <w:spacing w:line="360" w:lineRule="auto"/>
      <w:ind w:left="720"/>
      <w:contextualSpacing/>
    </w:pPr>
    <w:rPr>
      <w:rFonts w:eastAsia="Calibri"/>
      <w:sz w:val="26"/>
      <w:szCs w:val="26"/>
      <w:lang w:val="en-US"/>
    </w:rPr>
  </w:style>
  <w:style w:type="paragraph" w:styleId="BalloonText">
    <w:name w:val="Balloon Text"/>
    <w:basedOn w:val="Normal"/>
    <w:link w:val="BalloonTextChar"/>
    <w:uiPriority w:val="99"/>
    <w:rsid w:val="007B7663"/>
    <w:pPr>
      <w:spacing w:line="240" w:lineRule="auto"/>
    </w:pPr>
    <w:rPr>
      <w:rFonts w:ascii="Tahoma" w:hAnsi="Tahoma"/>
      <w:sz w:val="16"/>
      <w:szCs w:val="16"/>
    </w:rPr>
  </w:style>
  <w:style w:type="character" w:customStyle="1" w:styleId="BalloonTextChar">
    <w:name w:val="Balloon Text Char"/>
    <w:link w:val="BalloonText"/>
    <w:uiPriority w:val="99"/>
    <w:rsid w:val="007B7663"/>
    <w:rPr>
      <w:rFonts w:ascii="Tahoma" w:hAnsi="Tahoma" w:cs="Tahoma"/>
      <w:sz w:val="16"/>
      <w:szCs w:val="16"/>
      <w:lang w:val="vi-VN"/>
    </w:rPr>
  </w:style>
  <w:style w:type="character" w:styleId="Strong">
    <w:name w:val="Strong"/>
    <w:qFormat/>
    <w:rsid w:val="00C5034B"/>
    <w:rPr>
      <w:b/>
      <w:bCs/>
    </w:rPr>
  </w:style>
  <w:style w:type="paragraph" w:styleId="NormalWeb">
    <w:name w:val="Normal (Web)"/>
    <w:basedOn w:val="Normal"/>
    <w:uiPriority w:val="99"/>
    <w:unhideWhenUsed/>
    <w:rsid w:val="00DC01C8"/>
    <w:pPr>
      <w:widowControl/>
      <w:spacing w:before="100" w:beforeAutospacing="1" w:after="100" w:afterAutospacing="1" w:line="240" w:lineRule="auto"/>
    </w:pPr>
    <w:rPr>
      <w:rFonts w:eastAsia="Times New Roman"/>
      <w:szCs w:val="24"/>
      <w:lang w:val="en-US"/>
    </w:rPr>
  </w:style>
  <w:style w:type="paragraph" w:customStyle="1" w:styleId="Default">
    <w:name w:val="Default"/>
    <w:rsid w:val="00632234"/>
    <w:pPr>
      <w:autoSpaceDE w:val="0"/>
      <w:autoSpaceDN w:val="0"/>
      <w:adjustRightInd w:val="0"/>
    </w:pPr>
    <w:rPr>
      <w:rFonts w:eastAsia="Calibri"/>
      <w:color w:val="000000"/>
      <w:sz w:val="24"/>
      <w:szCs w:val="24"/>
    </w:rPr>
  </w:style>
  <w:style w:type="character" w:styleId="Emphasis">
    <w:name w:val="Emphasis"/>
    <w:qFormat/>
    <w:rsid w:val="00104519"/>
    <w:rPr>
      <w:i/>
      <w:iCs/>
    </w:rPr>
  </w:style>
  <w:style w:type="character" w:customStyle="1" w:styleId="HeaderChar">
    <w:name w:val="Header Char"/>
    <w:link w:val="Header"/>
    <w:uiPriority w:val="99"/>
    <w:rsid w:val="00B15BC1"/>
    <w:rPr>
      <w:sz w:val="24"/>
      <w:lang w:val="vi-VN"/>
    </w:rPr>
  </w:style>
  <w:style w:type="character" w:customStyle="1" w:styleId="FooterChar">
    <w:name w:val="Footer Char"/>
    <w:link w:val="Footer"/>
    <w:uiPriority w:val="99"/>
    <w:rsid w:val="00B15BC1"/>
    <w:rPr>
      <w:sz w:val="24"/>
      <w:lang w:val="vi-VN"/>
    </w:rPr>
  </w:style>
  <w:style w:type="table" w:styleId="MediumShading2-Accent6">
    <w:name w:val="Medium Shading 2 Accent 6"/>
    <w:basedOn w:val="TableNormal"/>
    <w:uiPriority w:val="64"/>
    <w:rsid w:val="00B15BC1"/>
    <w:rPr>
      <w:rFonts w:ascii="Calibri" w:eastAsia="Times New Roman" w:hAnsi="Calibri"/>
      <w:sz w:val="22"/>
      <w:szCs w:val="22"/>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1-Accent3">
    <w:name w:val="Medium Grid 1 Accent 3"/>
    <w:basedOn w:val="TableNormal"/>
    <w:uiPriority w:val="67"/>
    <w:rsid w:val="00B15BC1"/>
    <w:rPr>
      <w:rFonts w:ascii="Calibri" w:eastAsia="Calibri" w:hAnsi="Calibri"/>
      <w:sz w:val="22"/>
      <w:szCs w:val="22"/>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character" w:customStyle="1" w:styleId="DocumentMapChar">
    <w:name w:val="Document Map Char"/>
    <w:link w:val="DocumentMap"/>
    <w:uiPriority w:val="99"/>
    <w:semiHidden/>
    <w:rsid w:val="00B15BC1"/>
    <w:rPr>
      <w:rFonts w:ascii="Tahoma" w:hAnsi="Tahoma"/>
      <w:sz w:val="24"/>
      <w:shd w:val="clear" w:color="auto" w:fill="000080"/>
      <w:lang w:val="vi-VN"/>
    </w:rPr>
  </w:style>
  <w:style w:type="paragraph" w:customStyle="1" w:styleId="Heading0">
    <w:name w:val="Heading 0"/>
    <w:basedOn w:val="Normal"/>
    <w:next w:val="Normal"/>
    <w:qFormat/>
    <w:rsid w:val="00144F19"/>
    <w:pPr>
      <w:spacing w:line="360" w:lineRule="auto"/>
      <w:jc w:val="both"/>
    </w:pPr>
    <w:rPr>
      <w:b/>
      <w:sz w:val="26"/>
      <w:szCs w:val="24"/>
    </w:rPr>
  </w:style>
  <w:style w:type="paragraph" w:styleId="NoSpacing">
    <w:name w:val="No Spacing"/>
    <w:link w:val="NoSpacingChar"/>
    <w:uiPriority w:val="1"/>
    <w:qFormat/>
    <w:rsid w:val="00A70AB0"/>
    <w:rPr>
      <w:rFonts w:ascii="Calibri" w:hAnsi="Calibri" w:cs="Arial"/>
      <w:sz w:val="22"/>
      <w:szCs w:val="22"/>
      <w:lang w:eastAsia="ja-JP"/>
    </w:rPr>
  </w:style>
  <w:style w:type="character" w:customStyle="1" w:styleId="NoSpacingChar">
    <w:name w:val="No Spacing Char"/>
    <w:link w:val="NoSpacing"/>
    <w:uiPriority w:val="1"/>
    <w:rsid w:val="00A70AB0"/>
    <w:rPr>
      <w:rFonts w:ascii="Calibri" w:hAnsi="Calibri" w:cs="Arial"/>
      <w:sz w:val="22"/>
      <w:szCs w:val="22"/>
      <w:lang w:eastAsia="ja-JP"/>
    </w:rPr>
  </w:style>
  <w:style w:type="paragraph" w:customStyle="1" w:styleId="HeaderRight">
    <w:name w:val="Header Right"/>
    <w:basedOn w:val="Header"/>
    <w:uiPriority w:val="35"/>
    <w:qFormat/>
    <w:rsid w:val="006764C7"/>
    <w:pPr>
      <w:widowControl/>
      <w:pBdr>
        <w:bottom w:val="dashed" w:sz="4" w:space="18" w:color="7F7F7F"/>
      </w:pBdr>
      <w:spacing w:after="200" w:line="276" w:lineRule="auto"/>
      <w:jc w:val="right"/>
    </w:pPr>
    <w:rPr>
      <w:rFonts w:ascii="Calibri" w:eastAsia="Calibri" w:hAnsi="Calibri"/>
      <w:color w:val="7F7F7F"/>
      <w:sz w:val="20"/>
      <w:lang w:val="en-US" w:eastAsia="ja-JP"/>
    </w:rPr>
  </w:style>
  <w:style w:type="paragraph" w:customStyle="1" w:styleId="HeaderEven">
    <w:name w:val="Header Even"/>
    <w:basedOn w:val="NoSpacing"/>
    <w:qFormat/>
    <w:rsid w:val="006764C7"/>
    <w:pPr>
      <w:pBdr>
        <w:bottom w:val="single" w:sz="4" w:space="1" w:color="4F81BD"/>
      </w:pBdr>
    </w:pPr>
    <w:rPr>
      <w:rFonts w:eastAsia="Calibri" w:cs="Times New Roman"/>
      <w:b/>
      <w:color w:val="1F497D"/>
      <w:sz w:val="20"/>
      <w:szCs w:val="20"/>
    </w:rPr>
  </w:style>
  <w:style w:type="paragraph" w:customStyle="1" w:styleId="FooterOdd">
    <w:name w:val="Footer Odd"/>
    <w:basedOn w:val="Normal"/>
    <w:qFormat/>
    <w:rsid w:val="00197CB6"/>
    <w:pPr>
      <w:widowControl/>
      <w:pBdr>
        <w:top w:val="single" w:sz="4" w:space="1" w:color="4F81BD"/>
      </w:pBdr>
      <w:spacing w:after="180" w:line="264" w:lineRule="auto"/>
      <w:jc w:val="right"/>
    </w:pPr>
    <w:rPr>
      <w:rFonts w:ascii="Calibri" w:eastAsia="Calibri" w:hAnsi="Calibri"/>
      <w:color w:val="1F497D"/>
      <w:sz w:val="20"/>
      <w:lang w:val="en-US" w:eastAsia="ja-JP"/>
    </w:rPr>
  </w:style>
  <w:style w:type="paragraph" w:styleId="Caption">
    <w:name w:val="caption"/>
    <w:basedOn w:val="Normal"/>
    <w:next w:val="Normal"/>
    <w:uiPriority w:val="35"/>
    <w:unhideWhenUsed/>
    <w:qFormat/>
    <w:rsid w:val="00586F16"/>
    <w:pPr>
      <w:widowControl/>
      <w:spacing w:after="200" w:line="240" w:lineRule="auto"/>
    </w:pPr>
    <w:rPr>
      <w:rFonts w:eastAsia="Calibri"/>
      <w:b/>
      <w:bCs/>
      <w:color w:val="4F81BD"/>
      <w:sz w:val="18"/>
      <w:szCs w:val="18"/>
      <w:lang w:val="en-US"/>
    </w:rPr>
  </w:style>
  <w:style w:type="paragraph" w:styleId="BodyTextIndent">
    <w:name w:val="Body Text Indent"/>
    <w:basedOn w:val="Normal"/>
    <w:link w:val="BodyTextIndentChar"/>
    <w:rsid w:val="00B03D54"/>
    <w:pPr>
      <w:spacing w:after="120"/>
      <w:ind w:left="360"/>
    </w:pPr>
  </w:style>
  <w:style w:type="character" w:customStyle="1" w:styleId="BodyTextIndentChar">
    <w:name w:val="Body Text Indent Char"/>
    <w:link w:val="BodyTextIndent"/>
    <w:rsid w:val="00B03D54"/>
    <w:rPr>
      <w:sz w:val="24"/>
      <w:lang w:val="vi-VN"/>
    </w:rPr>
  </w:style>
  <w:style w:type="table" w:styleId="MediumGrid3-Accent3">
    <w:name w:val="Medium Grid 3 Accent 3"/>
    <w:basedOn w:val="TableNormal"/>
    <w:uiPriority w:val="69"/>
    <w:rsid w:val="00BD2E9F"/>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styleId="PlaceholderText">
    <w:name w:val="Placeholder Text"/>
    <w:basedOn w:val="DefaultParagraphFont"/>
    <w:uiPriority w:val="99"/>
    <w:semiHidden/>
    <w:rsid w:val="006C5D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73.png"/><Relationship Id="rId21" Type="http://schemas.openxmlformats.org/officeDocument/2006/relationships/image" Target="media/image11.png"/><Relationship Id="rId42" Type="http://schemas.openxmlformats.org/officeDocument/2006/relationships/image" Target="media/image25.wmf"/><Relationship Id="rId47" Type="http://schemas.openxmlformats.org/officeDocument/2006/relationships/image" Target="media/image29.wmf"/><Relationship Id="rId63" Type="http://schemas.openxmlformats.org/officeDocument/2006/relationships/image" Target="media/image40.wmf"/><Relationship Id="rId68" Type="http://schemas.openxmlformats.org/officeDocument/2006/relationships/oleObject" Target="embeddings/oleObject18.bin"/><Relationship Id="rId84" Type="http://schemas.openxmlformats.org/officeDocument/2006/relationships/oleObject" Target="embeddings/oleObject26.bin"/><Relationship Id="rId89" Type="http://schemas.openxmlformats.org/officeDocument/2006/relationships/image" Target="media/image53.wmf"/><Relationship Id="rId112" Type="http://schemas.openxmlformats.org/officeDocument/2006/relationships/image" Target="media/image68.png"/><Relationship Id="rId133" Type="http://schemas.openxmlformats.org/officeDocument/2006/relationships/oleObject" Target="embeddings/oleObject37.bin"/><Relationship Id="rId138" Type="http://schemas.openxmlformats.org/officeDocument/2006/relationships/image" Target="media/image90.png"/><Relationship Id="rId154" Type="http://schemas.openxmlformats.org/officeDocument/2006/relationships/image" Target="media/image105.png"/><Relationship Id="rId159"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oleObject" Target="embeddings/oleObject7.bin"/><Relationship Id="rId53" Type="http://schemas.openxmlformats.org/officeDocument/2006/relationships/image" Target="media/image34.png"/><Relationship Id="rId58" Type="http://schemas.openxmlformats.org/officeDocument/2006/relationships/oleObject" Target="embeddings/oleObject13.bin"/><Relationship Id="rId74" Type="http://schemas.openxmlformats.org/officeDocument/2006/relationships/oleObject" Target="embeddings/oleObject21.bin"/><Relationship Id="rId79" Type="http://schemas.openxmlformats.org/officeDocument/2006/relationships/image" Target="media/image48.wmf"/><Relationship Id="rId102" Type="http://schemas.openxmlformats.org/officeDocument/2006/relationships/oleObject" Target="embeddings/oleObject35.bin"/><Relationship Id="rId123" Type="http://schemas.openxmlformats.org/officeDocument/2006/relationships/image" Target="media/image79.png"/><Relationship Id="rId128" Type="http://schemas.openxmlformats.org/officeDocument/2006/relationships/hyperlink" Target="http://www.mediafire.com/?iqxu4p82q7mpw3c" TargetMode="External"/><Relationship Id="rId144" Type="http://schemas.openxmlformats.org/officeDocument/2006/relationships/oleObject" Target="embeddings/oleObject39.bin"/><Relationship Id="rId149"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oleObject" Target="embeddings/oleObject29.bin"/><Relationship Id="rId95" Type="http://schemas.openxmlformats.org/officeDocument/2006/relationships/image" Target="media/image56.wmf"/><Relationship Id="rId22" Type="http://schemas.openxmlformats.org/officeDocument/2006/relationships/image" Target="media/image12.wmf"/><Relationship Id="rId27" Type="http://schemas.openxmlformats.org/officeDocument/2006/relationships/image" Target="media/image15.png"/><Relationship Id="rId43" Type="http://schemas.openxmlformats.org/officeDocument/2006/relationships/oleObject" Target="embeddings/oleObject10.bin"/><Relationship Id="rId48" Type="http://schemas.openxmlformats.org/officeDocument/2006/relationships/oleObject" Target="embeddings/oleObject11.bin"/><Relationship Id="rId64" Type="http://schemas.openxmlformats.org/officeDocument/2006/relationships/oleObject" Target="embeddings/oleObject16.bin"/><Relationship Id="rId69" Type="http://schemas.openxmlformats.org/officeDocument/2006/relationships/image" Target="media/image43.wmf"/><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87.wmf"/><Relationship Id="rId139" Type="http://schemas.openxmlformats.org/officeDocument/2006/relationships/image" Target="media/image91.png"/><Relationship Id="rId80" Type="http://schemas.openxmlformats.org/officeDocument/2006/relationships/oleObject" Target="embeddings/oleObject24.bin"/><Relationship Id="rId85" Type="http://schemas.openxmlformats.org/officeDocument/2006/relationships/image" Target="media/image51.wmf"/><Relationship Id="rId150" Type="http://schemas.openxmlformats.org/officeDocument/2006/relationships/image" Target="media/image101.jpeg"/><Relationship Id="rId155" Type="http://schemas.openxmlformats.org/officeDocument/2006/relationships/hyperlink" Target="http://www.mediafire.com/?rmydhj81dmxr262"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3.wmf"/><Relationship Id="rId59" Type="http://schemas.openxmlformats.org/officeDocument/2006/relationships/image" Target="media/image38.wmf"/><Relationship Id="rId103" Type="http://schemas.openxmlformats.org/officeDocument/2006/relationships/image" Target="media/image60.wmf"/><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3.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35.png"/><Relationship Id="rId62" Type="http://schemas.openxmlformats.org/officeDocument/2006/relationships/oleObject" Target="embeddings/oleObject15.bin"/><Relationship Id="rId70" Type="http://schemas.openxmlformats.org/officeDocument/2006/relationships/oleObject" Target="embeddings/oleObject19.bin"/><Relationship Id="rId75" Type="http://schemas.openxmlformats.org/officeDocument/2006/relationships/image" Target="media/image46.wmf"/><Relationship Id="rId83" Type="http://schemas.openxmlformats.org/officeDocument/2006/relationships/image" Target="media/image50.wmf"/><Relationship Id="rId88" Type="http://schemas.openxmlformats.org/officeDocument/2006/relationships/oleObject" Target="embeddings/oleObject28.bin"/><Relationship Id="rId91" Type="http://schemas.openxmlformats.org/officeDocument/2006/relationships/image" Target="media/image54.wmf"/><Relationship Id="rId96" Type="http://schemas.openxmlformats.org/officeDocument/2006/relationships/oleObject" Target="embeddings/oleObject32.bin"/><Relationship Id="rId111" Type="http://schemas.openxmlformats.org/officeDocument/2006/relationships/image" Target="media/image67.png"/><Relationship Id="rId132" Type="http://schemas.openxmlformats.org/officeDocument/2006/relationships/image" Target="media/image86.wmf"/><Relationship Id="rId140" Type="http://schemas.openxmlformats.org/officeDocument/2006/relationships/image" Target="media/image92.png"/><Relationship Id="rId145" Type="http://schemas.openxmlformats.org/officeDocument/2006/relationships/image" Target="media/image96.png"/><Relationship Id="rId153"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6.wmf"/><Relationship Id="rId36" Type="http://schemas.openxmlformats.org/officeDocument/2006/relationships/image" Target="media/image22.wmf"/><Relationship Id="rId49" Type="http://schemas.openxmlformats.org/officeDocument/2006/relationships/image" Target="media/image30.png"/><Relationship Id="rId57" Type="http://schemas.openxmlformats.org/officeDocument/2006/relationships/image" Target="media/image37.wmf"/><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hyperlink" Target="http://yann.lecun.com/exdb/mnist/"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oleObject" Target="embeddings/oleObject14.bin"/><Relationship Id="rId65" Type="http://schemas.openxmlformats.org/officeDocument/2006/relationships/image" Target="media/image41.wmf"/><Relationship Id="rId73" Type="http://schemas.openxmlformats.org/officeDocument/2006/relationships/image" Target="media/image45.wmf"/><Relationship Id="rId78" Type="http://schemas.openxmlformats.org/officeDocument/2006/relationships/oleObject" Target="embeddings/oleObject23.bin"/><Relationship Id="rId81" Type="http://schemas.openxmlformats.org/officeDocument/2006/relationships/image" Target="media/image49.wmf"/><Relationship Id="rId86" Type="http://schemas.openxmlformats.org/officeDocument/2006/relationships/oleObject" Target="embeddings/oleObject27.bin"/><Relationship Id="rId94" Type="http://schemas.openxmlformats.org/officeDocument/2006/relationships/oleObject" Target="embeddings/oleObject31.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8.png"/><Relationship Id="rId130" Type="http://schemas.openxmlformats.org/officeDocument/2006/relationships/image" Target="media/image84.png"/><Relationship Id="rId135" Type="http://schemas.openxmlformats.org/officeDocument/2006/relationships/oleObject" Target="embeddings/oleObject38.bin"/><Relationship Id="rId143" Type="http://schemas.openxmlformats.org/officeDocument/2006/relationships/image" Target="media/image95.wmf"/><Relationship Id="rId148" Type="http://schemas.openxmlformats.org/officeDocument/2006/relationships/image" Target="media/image99.png"/><Relationship Id="rId151" Type="http://schemas.openxmlformats.org/officeDocument/2006/relationships/image" Target="media/image102.png"/><Relationship Id="rId15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wmf"/><Relationship Id="rId39" Type="http://schemas.openxmlformats.org/officeDocument/2006/relationships/oleObject" Target="embeddings/oleObject8.bin"/><Relationship Id="rId109" Type="http://schemas.openxmlformats.org/officeDocument/2006/relationships/image" Target="media/image65.png"/><Relationship Id="rId34" Type="http://schemas.openxmlformats.org/officeDocument/2006/relationships/image" Target="media/image21.wmf"/><Relationship Id="rId50" Type="http://schemas.openxmlformats.org/officeDocument/2006/relationships/image" Target="media/image31.png"/><Relationship Id="rId55" Type="http://schemas.openxmlformats.org/officeDocument/2006/relationships/image" Target="media/image36.wmf"/><Relationship Id="rId76" Type="http://schemas.openxmlformats.org/officeDocument/2006/relationships/oleObject" Target="embeddings/oleObject22.bin"/><Relationship Id="rId97" Type="http://schemas.openxmlformats.org/officeDocument/2006/relationships/image" Target="media/image57.wmf"/><Relationship Id="rId104" Type="http://schemas.openxmlformats.org/officeDocument/2006/relationships/oleObject" Target="embeddings/oleObject36.bin"/><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4.wmf"/><Relationship Id="rId92" Type="http://schemas.openxmlformats.org/officeDocument/2006/relationships/oleObject" Target="embeddings/oleObject30.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png"/><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5.jpeg"/><Relationship Id="rId136" Type="http://schemas.openxmlformats.org/officeDocument/2006/relationships/image" Target="media/image88.png"/><Relationship Id="rId157" Type="http://schemas.openxmlformats.org/officeDocument/2006/relationships/footer" Target="footer1.xml"/><Relationship Id="rId61" Type="http://schemas.openxmlformats.org/officeDocument/2006/relationships/image" Target="media/image39.wmf"/><Relationship Id="rId82" Type="http://schemas.openxmlformats.org/officeDocument/2006/relationships/oleObject" Target="embeddings/oleObject25.bin"/><Relationship Id="rId152" Type="http://schemas.openxmlformats.org/officeDocument/2006/relationships/image" Target="media/image103.png"/><Relationship Id="rId19" Type="http://schemas.openxmlformats.org/officeDocument/2006/relationships/oleObject" Target="embeddings/oleObject2.bin"/><Relationship Id="rId14" Type="http://schemas.openxmlformats.org/officeDocument/2006/relationships/image" Target="media/image6.wmf"/><Relationship Id="rId30" Type="http://schemas.openxmlformats.org/officeDocument/2006/relationships/image" Target="media/image17.png"/><Relationship Id="rId35" Type="http://schemas.openxmlformats.org/officeDocument/2006/relationships/oleObject" Target="embeddings/oleObject6.bin"/><Relationship Id="rId56" Type="http://schemas.openxmlformats.org/officeDocument/2006/relationships/oleObject" Target="embeddings/oleObject12.bin"/><Relationship Id="rId77" Type="http://schemas.openxmlformats.org/officeDocument/2006/relationships/image" Target="media/image47.wmf"/><Relationship Id="rId100" Type="http://schemas.openxmlformats.org/officeDocument/2006/relationships/oleObject" Target="embeddings/oleObject34.bin"/><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oleObject" Target="embeddings/oleObject20.bin"/><Relationship Id="rId93" Type="http://schemas.openxmlformats.org/officeDocument/2006/relationships/image" Target="media/image55.wmf"/><Relationship Id="rId98" Type="http://schemas.openxmlformats.org/officeDocument/2006/relationships/oleObject" Target="embeddings/oleObject33.bin"/><Relationship Id="rId121" Type="http://schemas.openxmlformats.org/officeDocument/2006/relationships/image" Target="media/image77.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image" Target="media/image28.png"/><Relationship Id="rId67" Type="http://schemas.openxmlformats.org/officeDocument/2006/relationships/image" Target="media/image42.wmf"/><Relationship Id="rId116" Type="http://schemas.openxmlformats.org/officeDocument/2006/relationships/image" Target="media/image72.png"/><Relationship Id="rId137" Type="http://schemas.openxmlformats.org/officeDocument/2006/relationships/image" Target="media/image89.png"/><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3C530-7B71-4513-AD5C-CDC4CB52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Template>
  <TotalTime>108</TotalTime>
  <Pages>50</Pages>
  <Words>6654</Words>
  <Characters>37932</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Handwritten Number Recognition using Artificial Neural Network</vt:lpstr>
    </vt:vector>
  </TitlesOfParts>
  <Company/>
  <LinksUpToDate>false</LinksUpToDate>
  <CharactersWithSpaces>44498</CharactersWithSpaces>
  <SharedDoc>false</SharedDoc>
  <HLinks>
    <vt:vector size="168" baseType="variant">
      <vt:variant>
        <vt:i4>327763</vt:i4>
      </vt:variant>
      <vt:variant>
        <vt:i4>288</vt:i4>
      </vt:variant>
      <vt:variant>
        <vt:i4>0</vt:i4>
      </vt:variant>
      <vt:variant>
        <vt:i4>5</vt:i4>
      </vt:variant>
      <vt:variant>
        <vt:lpwstr>http://www.mediafire.com/?rmydhj81dmxr262</vt:lpwstr>
      </vt:variant>
      <vt:variant>
        <vt:lpwstr/>
      </vt:variant>
      <vt:variant>
        <vt:i4>4980816</vt:i4>
      </vt:variant>
      <vt:variant>
        <vt:i4>264</vt:i4>
      </vt:variant>
      <vt:variant>
        <vt:i4>0</vt:i4>
      </vt:variant>
      <vt:variant>
        <vt:i4>5</vt:i4>
      </vt:variant>
      <vt:variant>
        <vt:lpwstr>http://www.mediafire.com/?iqxu4p82q7mpw3c</vt:lpwstr>
      </vt:variant>
      <vt:variant>
        <vt:lpwstr/>
      </vt:variant>
      <vt:variant>
        <vt:i4>393306</vt:i4>
      </vt:variant>
      <vt:variant>
        <vt:i4>261</vt:i4>
      </vt:variant>
      <vt:variant>
        <vt:i4>0</vt:i4>
      </vt:variant>
      <vt:variant>
        <vt:i4>5</vt:i4>
      </vt:variant>
      <vt:variant>
        <vt:lpwstr>http://yann.lecun.com/exdb/mnist/</vt:lpwstr>
      </vt:variant>
      <vt:variant>
        <vt:lpwstr/>
      </vt:variant>
      <vt:variant>
        <vt:i4>1310783</vt:i4>
      </vt:variant>
      <vt:variant>
        <vt:i4>146</vt:i4>
      </vt:variant>
      <vt:variant>
        <vt:i4>0</vt:i4>
      </vt:variant>
      <vt:variant>
        <vt:i4>5</vt:i4>
      </vt:variant>
      <vt:variant>
        <vt:lpwstr/>
      </vt:variant>
      <vt:variant>
        <vt:lpwstr>_Toc339477235</vt:lpwstr>
      </vt:variant>
      <vt:variant>
        <vt:i4>1310783</vt:i4>
      </vt:variant>
      <vt:variant>
        <vt:i4>140</vt:i4>
      </vt:variant>
      <vt:variant>
        <vt:i4>0</vt:i4>
      </vt:variant>
      <vt:variant>
        <vt:i4>5</vt:i4>
      </vt:variant>
      <vt:variant>
        <vt:lpwstr/>
      </vt:variant>
      <vt:variant>
        <vt:lpwstr>_Toc339477234</vt:lpwstr>
      </vt:variant>
      <vt:variant>
        <vt:i4>1310783</vt:i4>
      </vt:variant>
      <vt:variant>
        <vt:i4>134</vt:i4>
      </vt:variant>
      <vt:variant>
        <vt:i4>0</vt:i4>
      </vt:variant>
      <vt:variant>
        <vt:i4>5</vt:i4>
      </vt:variant>
      <vt:variant>
        <vt:lpwstr/>
      </vt:variant>
      <vt:variant>
        <vt:lpwstr>_Toc339477233</vt:lpwstr>
      </vt:variant>
      <vt:variant>
        <vt:i4>1310783</vt:i4>
      </vt:variant>
      <vt:variant>
        <vt:i4>128</vt:i4>
      </vt:variant>
      <vt:variant>
        <vt:i4>0</vt:i4>
      </vt:variant>
      <vt:variant>
        <vt:i4>5</vt:i4>
      </vt:variant>
      <vt:variant>
        <vt:lpwstr/>
      </vt:variant>
      <vt:variant>
        <vt:lpwstr>_Toc339477232</vt:lpwstr>
      </vt:variant>
      <vt:variant>
        <vt:i4>1310783</vt:i4>
      </vt:variant>
      <vt:variant>
        <vt:i4>122</vt:i4>
      </vt:variant>
      <vt:variant>
        <vt:i4>0</vt:i4>
      </vt:variant>
      <vt:variant>
        <vt:i4>5</vt:i4>
      </vt:variant>
      <vt:variant>
        <vt:lpwstr/>
      </vt:variant>
      <vt:variant>
        <vt:lpwstr>_Toc339477231</vt:lpwstr>
      </vt:variant>
      <vt:variant>
        <vt:i4>1310783</vt:i4>
      </vt:variant>
      <vt:variant>
        <vt:i4>116</vt:i4>
      </vt:variant>
      <vt:variant>
        <vt:i4>0</vt:i4>
      </vt:variant>
      <vt:variant>
        <vt:i4>5</vt:i4>
      </vt:variant>
      <vt:variant>
        <vt:lpwstr/>
      </vt:variant>
      <vt:variant>
        <vt:lpwstr>_Toc339477230</vt:lpwstr>
      </vt:variant>
      <vt:variant>
        <vt:i4>1376319</vt:i4>
      </vt:variant>
      <vt:variant>
        <vt:i4>110</vt:i4>
      </vt:variant>
      <vt:variant>
        <vt:i4>0</vt:i4>
      </vt:variant>
      <vt:variant>
        <vt:i4>5</vt:i4>
      </vt:variant>
      <vt:variant>
        <vt:lpwstr/>
      </vt:variant>
      <vt:variant>
        <vt:lpwstr>_Toc339477229</vt:lpwstr>
      </vt:variant>
      <vt:variant>
        <vt:i4>1376319</vt:i4>
      </vt:variant>
      <vt:variant>
        <vt:i4>104</vt:i4>
      </vt:variant>
      <vt:variant>
        <vt:i4>0</vt:i4>
      </vt:variant>
      <vt:variant>
        <vt:i4>5</vt:i4>
      </vt:variant>
      <vt:variant>
        <vt:lpwstr/>
      </vt:variant>
      <vt:variant>
        <vt:lpwstr>_Toc339477228</vt:lpwstr>
      </vt:variant>
      <vt:variant>
        <vt:i4>1376319</vt:i4>
      </vt:variant>
      <vt:variant>
        <vt:i4>98</vt:i4>
      </vt:variant>
      <vt:variant>
        <vt:i4>0</vt:i4>
      </vt:variant>
      <vt:variant>
        <vt:i4>5</vt:i4>
      </vt:variant>
      <vt:variant>
        <vt:lpwstr/>
      </vt:variant>
      <vt:variant>
        <vt:lpwstr>_Toc339477227</vt:lpwstr>
      </vt:variant>
      <vt:variant>
        <vt:i4>1376319</vt:i4>
      </vt:variant>
      <vt:variant>
        <vt:i4>92</vt:i4>
      </vt:variant>
      <vt:variant>
        <vt:i4>0</vt:i4>
      </vt:variant>
      <vt:variant>
        <vt:i4>5</vt:i4>
      </vt:variant>
      <vt:variant>
        <vt:lpwstr/>
      </vt:variant>
      <vt:variant>
        <vt:lpwstr>_Toc339477226</vt:lpwstr>
      </vt:variant>
      <vt:variant>
        <vt:i4>1376319</vt:i4>
      </vt:variant>
      <vt:variant>
        <vt:i4>86</vt:i4>
      </vt:variant>
      <vt:variant>
        <vt:i4>0</vt:i4>
      </vt:variant>
      <vt:variant>
        <vt:i4>5</vt:i4>
      </vt:variant>
      <vt:variant>
        <vt:lpwstr/>
      </vt:variant>
      <vt:variant>
        <vt:lpwstr>_Toc339477225</vt:lpwstr>
      </vt:variant>
      <vt:variant>
        <vt:i4>1376319</vt:i4>
      </vt:variant>
      <vt:variant>
        <vt:i4>80</vt:i4>
      </vt:variant>
      <vt:variant>
        <vt:i4>0</vt:i4>
      </vt:variant>
      <vt:variant>
        <vt:i4>5</vt:i4>
      </vt:variant>
      <vt:variant>
        <vt:lpwstr/>
      </vt:variant>
      <vt:variant>
        <vt:lpwstr>_Toc339477224</vt:lpwstr>
      </vt:variant>
      <vt:variant>
        <vt:i4>1376319</vt:i4>
      </vt:variant>
      <vt:variant>
        <vt:i4>74</vt:i4>
      </vt:variant>
      <vt:variant>
        <vt:i4>0</vt:i4>
      </vt:variant>
      <vt:variant>
        <vt:i4>5</vt:i4>
      </vt:variant>
      <vt:variant>
        <vt:lpwstr/>
      </vt:variant>
      <vt:variant>
        <vt:lpwstr>_Toc339477223</vt:lpwstr>
      </vt:variant>
      <vt:variant>
        <vt:i4>1376319</vt:i4>
      </vt:variant>
      <vt:variant>
        <vt:i4>68</vt:i4>
      </vt:variant>
      <vt:variant>
        <vt:i4>0</vt:i4>
      </vt:variant>
      <vt:variant>
        <vt:i4>5</vt:i4>
      </vt:variant>
      <vt:variant>
        <vt:lpwstr/>
      </vt:variant>
      <vt:variant>
        <vt:lpwstr>_Toc339477222</vt:lpwstr>
      </vt:variant>
      <vt:variant>
        <vt:i4>1376319</vt:i4>
      </vt:variant>
      <vt:variant>
        <vt:i4>62</vt:i4>
      </vt:variant>
      <vt:variant>
        <vt:i4>0</vt:i4>
      </vt:variant>
      <vt:variant>
        <vt:i4>5</vt:i4>
      </vt:variant>
      <vt:variant>
        <vt:lpwstr/>
      </vt:variant>
      <vt:variant>
        <vt:lpwstr>_Toc339477221</vt:lpwstr>
      </vt:variant>
      <vt:variant>
        <vt:i4>1376319</vt:i4>
      </vt:variant>
      <vt:variant>
        <vt:i4>56</vt:i4>
      </vt:variant>
      <vt:variant>
        <vt:i4>0</vt:i4>
      </vt:variant>
      <vt:variant>
        <vt:i4>5</vt:i4>
      </vt:variant>
      <vt:variant>
        <vt:lpwstr/>
      </vt:variant>
      <vt:variant>
        <vt:lpwstr>_Toc339477220</vt:lpwstr>
      </vt:variant>
      <vt:variant>
        <vt:i4>1441855</vt:i4>
      </vt:variant>
      <vt:variant>
        <vt:i4>50</vt:i4>
      </vt:variant>
      <vt:variant>
        <vt:i4>0</vt:i4>
      </vt:variant>
      <vt:variant>
        <vt:i4>5</vt:i4>
      </vt:variant>
      <vt:variant>
        <vt:lpwstr/>
      </vt:variant>
      <vt:variant>
        <vt:lpwstr>_Toc339477219</vt:lpwstr>
      </vt:variant>
      <vt:variant>
        <vt:i4>1441855</vt:i4>
      </vt:variant>
      <vt:variant>
        <vt:i4>44</vt:i4>
      </vt:variant>
      <vt:variant>
        <vt:i4>0</vt:i4>
      </vt:variant>
      <vt:variant>
        <vt:i4>5</vt:i4>
      </vt:variant>
      <vt:variant>
        <vt:lpwstr/>
      </vt:variant>
      <vt:variant>
        <vt:lpwstr>_Toc339477218</vt:lpwstr>
      </vt:variant>
      <vt:variant>
        <vt:i4>1441855</vt:i4>
      </vt:variant>
      <vt:variant>
        <vt:i4>38</vt:i4>
      </vt:variant>
      <vt:variant>
        <vt:i4>0</vt:i4>
      </vt:variant>
      <vt:variant>
        <vt:i4>5</vt:i4>
      </vt:variant>
      <vt:variant>
        <vt:lpwstr/>
      </vt:variant>
      <vt:variant>
        <vt:lpwstr>_Toc339477217</vt:lpwstr>
      </vt:variant>
      <vt:variant>
        <vt:i4>1441855</vt:i4>
      </vt:variant>
      <vt:variant>
        <vt:i4>32</vt:i4>
      </vt:variant>
      <vt:variant>
        <vt:i4>0</vt:i4>
      </vt:variant>
      <vt:variant>
        <vt:i4>5</vt:i4>
      </vt:variant>
      <vt:variant>
        <vt:lpwstr/>
      </vt:variant>
      <vt:variant>
        <vt:lpwstr>_Toc339477216</vt:lpwstr>
      </vt:variant>
      <vt:variant>
        <vt:i4>1441855</vt:i4>
      </vt:variant>
      <vt:variant>
        <vt:i4>26</vt:i4>
      </vt:variant>
      <vt:variant>
        <vt:i4>0</vt:i4>
      </vt:variant>
      <vt:variant>
        <vt:i4>5</vt:i4>
      </vt:variant>
      <vt:variant>
        <vt:lpwstr/>
      </vt:variant>
      <vt:variant>
        <vt:lpwstr>_Toc339477215</vt:lpwstr>
      </vt:variant>
      <vt:variant>
        <vt:i4>1441855</vt:i4>
      </vt:variant>
      <vt:variant>
        <vt:i4>20</vt:i4>
      </vt:variant>
      <vt:variant>
        <vt:i4>0</vt:i4>
      </vt:variant>
      <vt:variant>
        <vt:i4>5</vt:i4>
      </vt:variant>
      <vt:variant>
        <vt:lpwstr/>
      </vt:variant>
      <vt:variant>
        <vt:lpwstr>_Toc339477214</vt:lpwstr>
      </vt:variant>
      <vt:variant>
        <vt:i4>1441855</vt:i4>
      </vt:variant>
      <vt:variant>
        <vt:i4>14</vt:i4>
      </vt:variant>
      <vt:variant>
        <vt:i4>0</vt:i4>
      </vt:variant>
      <vt:variant>
        <vt:i4>5</vt:i4>
      </vt:variant>
      <vt:variant>
        <vt:lpwstr/>
      </vt:variant>
      <vt:variant>
        <vt:lpwstr>_Toc339477213</vt:lpwstr>
      </vt:variant>
      <vt:variant>
        <vt:i4>1441855</vt:i4>
      </vt:variant>
      <vt:variant>
        <vt:i4>8</vt:i4>
      </vt:variant>
      <vt:variant>
        <vt:i4>0</vt:i4>
      </vt:variant>
      <vt:variant>
        <vt:i4>5</vt:i4>
      </vt:variant>
      <vt:variant>
        <vt:lpwstr/>
      </vt:variant>
      <vt:variant>
        <vt:lpwstr>_Toc339477212</vt:lpwstr>
      </vt:variant>
      <vt:variant>
        <vt:i4>1441855</vt:i4>
      </vt:variant>
      <vt:variant>
        <vt:i4>2</vt:i4>
      </vt:variant>
      <vt:variant>
        <vt:i4>0</vt:i4>
      </vt:variant>
      <vt:variant>
        <vt:i4>5</vt:i4>
      </vt:variant>
      <vt:variant>
        <vt:lpwstr/>
      </vt:variant>
      <vt:variant>
        <vt:lpwstr>_Toc339477211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Handwritten Number Recognition using Artificial Neural Network</dc:title>
  <dc:subject>OOAD</dc:subject>
  <dc:creator>LP</dc:creator>
  <cp:lastModifiedBy>AKIRA</cp:lastModifiedBy>
  <cp:revision>15</cp:revision>
  <cp:lastPrinted>2012-06-03T10:23:00Z</cp:lastPrinted>
  <dcterms:created xsi:type="dcterms:W3CDTF">2012-11-01T12:29:00Z</dcterms:created>
  <dcterms:modified xsi:type="dcterms:W3CDTF">2012-11-23T12:37:00Z</dcterms:modified>
</cp:coreProperties>
</file>